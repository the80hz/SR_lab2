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205" w:rsidRPr="00BF3639" w:rsidRDefault="0043582E" w:rsidP="00CE1201">
      <w:pPr>
        <w:pStyle w:val="1"/>
      </w:pPr>
      <w:bookmarkStart w:id="0" w:name="_Toc249775218"/>
      <w:bookmarkStart w:id="1" w:name="_Toc251685383"/>
      <w:bookmarkStart w:id="2" w:name="_Toc251866755"/>
      <w:bookmarkStart w:id="3" w:name="_Toc271037267"/>
      <w:bookmarkStart w:id="4" w:name="_Toc273108054"/>
      <w:bookmarkStart w:id="5" w:name="_Toc349830592"/>
      <w:bookmarkStart w:id="6" w:name="_Toc349830691"/>
      <w:r>
        <w:t>Заголовок 1</w:t>
      </w:r>
    </w:p>
    <w:p w:rsidR="00D06205" w:rsidRPr="00BF3639" w:rsidRDefault="00BE0E41" w:rsidP="00CE1201">
      <w:pPr>
        <w:pStyle w:val="2"/>
      </w:pPr>
      <w:bookmarkStart w:id="7" w:name="_Toc459381440"/>
      <w:bookmarkStart w:id="8" w:name="_Toc459726574"/>
      <w:bookmarkStart w:id="9" w:name="_Toc460409697"/>
      <w:bookmarkStart w:id="10" w:name="_Toc249787850"/>
      <w:r w:rsidRPr="00BF3639">
        <w:t>Заголовок 2</w:t>
      </w:r>
      <w:bookmarkEnd w:id="7"/>
      <w:bookmarkEnd w:id="8"/>
      <w:bookmarkEnd w:id="9"/>
    </w:p>
    <w:p w:rsidR="00CE1201" w:rsidRPr="00BF3639" w:rsidRDefault="00CE1201" w:rsidP="00CE1201">
      <w:pPr>
        <w:pStyle w:val="3"/>
      </w:pPr>
      <w:r w:rsidRPr="00BF3639">
        <w:t>Заголовок 3</w:t>
      </w:r>
    </w:p>
    <w:p w:rsidR="00F16106" w:rsidRDefault="00F16106" w:rsidP="00F16106">
      <w:pPr>
        <w:pStyle w:val="4"/>
      </w:pPr>
      <w:r>
        <w:t>Заголовок 4</w:t>
      </w:r>
    </w:p>
    <w:p w:rsidR="00F16106" w:rsidRPr="00F16106" w:rsidRDefault="00F16106" w:rsidP="00F16106">
      <w:r>
        <w:t>Основным стилем большей части текста является стиль «Обычный».</w:t>
      </w:r>
    </w:p>
    <w:p w:rsidR="00F16106" w:rsidRDefault="00F16106" w:rsidP="00F54DD9">
      <w:pPr>
        <w:pStyle w:val="2"/>
      </w:pPr>
      <w:r>
        <w:t>Начало работы</w:t>
      </w:r>
    </w:p>
    <w:p w:rsidR="00F16106" w:rsidRPr="00F16106" w:rsidRDefault="00F16106" w:rsidP="00F16106">
      <w:r>
        <w:t xml:space="preserve">При создании нового отчёта </w:t>
      </w:r>
      <w:r w:rsidR="00D43CC2">
        <w:t xml:space="preserve">настоятельно </w:t>
      </w:r>
      <w:r>
        <w:t>рекомендуется сделать копию настоящего документа и начать работать в нём, не удаляя настоящий текст (можно отделить эту часть от актуального текста пустой страницей). Это позволит сохранить в документе примеры использования всех стилей</w:t>
      </w:r>
      <w:r w:rsidR="00E4410E">
        <w:t xml:space="preserve"> во всех необходимых на практике ситуациях. Таким образом, можно всегда посмотреть на пример оформления и скопировать этот пример в редактируемую часть текста.</w:t>
      </w:r>
    </w:p>
    <w:p w:rsidR="00CE1201" w:rsidRPr="00BF3639" w:rsidRDefault="006D1868" w:rsidP="00F54DD9">
      <w:pPr>
        <w:pStyle w:val="2"/>
      </w:pPr>
      <w:r>
        <w:t>Общие замечания</w:t>
      </w:r>
    </w:p>
    <w:p w:rsidR="00F82D30" w:rsidRDefault="0043582E" w:rsidP="0045539A">
      <w:r>
        <w:t xml:space="preserve">Корректная работа с использованием данного шаблона должна обеспечиваться в </w:t>
      </w:r>
      <w:r w:rsidR="00F82D30">
        <w:rPr>
          <w:lang w:val="en-US"/>
        </w:rPr>
        <w:t>Microsoft</w:t>
      </w:r>
      <w:r w:rsidR="00F82D30" w:rsidRPr="00F82D30">
        <w:t xml:space="preserve"> </w:t>
      </w:r>
      <w:r w:rsidR="00F82D30">
        <w:rPr>
          <w:lang w:val="en-US"/>
        </w:rPr>
        <w:t>Word</w:t>
      </w:r>
      <w:r w:rsidR="00F82D30" w:rsidRPr="00F82D30">
        <w:t xml:space="preserve"> </w:t>
      </w:r>
      <w:r w:rsidR="00F82D30">
        <w:t>версии 2013 и новее.</w:t>
      </w:r>
      <w:r w:rsidR="002F63BF">
        <w:t xml:space="preserve"> Не </w:t>
      </w:r>
      <w:r>
        <w:t xml:space="preserve">гарантируется корректность работы в </w:t>
      </w:r>
      <w:r>
        <w:rPr>
          <w:lang w:val="en-US"/>
        </w:rPr>
        <w:t>LibreOffice</w:t>
      </w:r>
      <w:r w:rsidRPr="0043582E">
        <w:t xml:space="preserve">, </w:t>
      </w:r>
      <w:r>
        <w:rPr>
          <w:lang w:val="en-US"/>
        </w:rPr>
        <w:t>Google</w:t>
      </w:r>
      <w:r w:rsidRPr="0043582E">
        <w:t xml:space="preserve"> </w:t>
      </w:r>
      <w:r>
        <w:rPr>
          <w:lang w:val="en-US"/>
        </w:rPr>
        <w:t>Docs</w:t>
      </w:r>
      <w:r w:rsidRPr="0043582E">
        <w:t xml:space="preserve">, </w:t>
      </w:r>
      <w:r>
        <w:rPr>
          <w:lang w:val="en-US"/>
        </w:rPr>
        <w:t>OpenOffice</w:t>
      </w:r>
      <w:r w:rsidRPr="0043582E">
        <w:t xml:space="preserve"> </w:t>
      </w:r>
      <w:r>
        <w:t>и пр</w:t>
      </w:r>
      <w:r w:rsidR="00D44E9C">
        <w:t>. хотя она не исключена</w:t>
      </w:r>
      <w:r>
        <w:t>.</w:t>
      </w:r>
      <w:r w:rsidR="00FB0217">
        <w:t xml:space="preserve"> Имейте в виду, что даже </w:t>
      </w:r>
      <w:r w:rsidR="00FB0217">
        <w:rPr>
          <w:lang w:val="en-US"/>
        </w:rPr>
        <w:t>Microsoft</w:t>
      </w:r>
      <w:r w:rsidR="00FB0217" w:rsidRPr="00FB0217">
        <w:t xml:space="preserve"> </w:t>
      </w:r>
      <w:r w:rsidR="00FB0217">
        <w:rPr>
          <w:lang w:val="en-US"/>
        </w:rPr>
        <w:t>Word</w:t>
      </w:r>
      <w:r w:rsidR="00FB0217">
        <w:t>, несмотря на свою богатую историю,</w:t>
      </w:r>
      <w:r w:rsidR="00FB0217" w:rsidRPr="00FB0217">
        <w:t xml:space="preserve"> </w:t>
      </w:r>
      <w:r w:rsidR="00FB0217">
        <w:t xml:space="preserve">достаточно глючная программа, которая может рушить форматирование при открытии файла на разных компьютерах и в разных версиях </w:t>
      </w:r>
      <w:r w:rsidR="00FB0217">
        <w:rPr>
          <w:lang w:val="en-US"/>
        </w:rPr>
        <w:t>Word</w:t>
      </w:r>
      <w:r w:rsidR="00FB0217" w:rsidRPr="00FB0217">
        <w:t xml:space="preserve">. </w:t>
      </w:r>
      <w:r w:rsidR="00FB0217">
        <w:t>Не рассчитывайте, что ваш документ не поплывёт при попеременном редактировании на разных устройствах в разных текстовых процессорах.</w:t>
      </w:r>
    </w:p>
    <w:p w:rsidR="00E50333" w:rsidRDefault="00C80055" w:rsidP="0045539A">
      <w:r>
        <w:t xml:space="preserve">В данном шаблоне всё завязано на использование ограниченного числа стилей форматирования. </w:t>
      </w:r>
      <w:r w:rsidR="00E22CD2">
        <w:t xml:space="preserve">Крайне нежелательно добавлять без надобности </w:t>
      </w:r>
      <w:r w:rsidR="00D44E9C">
        <w:t xml:space="preserve">отдельные </w:t>
      </w:r>
      <w:r w:rsidR="00E22CD2">
        <w:t>куски текста, отформатированные по-своему. При необходимости можно создать дополнительный стиль, если что-то здесь упущено. Старайтесь блюсти «стилевую чистоту» вашего документа.</w:t>
      </w:r>
    </w:p>
    <w:p w:rsidR="00E22CD2" w:rsidRPr="00E22CD2" w:rsidRDefault="00E22CD2" w:rsidP="0045539A">
      <w:r>
        <w:t xml:space="preserve">Следует отметить, что в отчётах по курсовым проектам, практикам и </w:t>
      </w:r>
      <w:r w:rsidR="00D44E9C">
        <w:t xml:space="preserve">в </w:t>
      </w:r>
      <w:r>
        <w:t>пр</w:t>
      </w:r>
      <w:r w:rsidR="00D44E9C">
        <w:t>очих учебных документах</w:t>
      </w:r>
      <w:r>
        <w:t xml:space="preserve"> необходимо вставлять несколько вспомогательных страниц в начале, заполненных малосодержательной информацией, имеющей весьма пёстрое оформление</w:t>
      </w:r>
      <w:r w:rsidR="00D44E9C">
        <w:t xml:space="preserve"> (титульный лист, реферат, задание)</w:t>
      </w:r>
      <w:r>
        <w:t xml:space="preserve">. Если пытаться объединять их с основным содержимым, это неминуемо спровоцирует обилие </w:t>
      </w:r>
      <w:proofErr w:type="spellStart"/>
      <w:r>
        <w:t>внестилевого</w:t>
      </w:r>
      <w:proofErr w:type="spellEnd"/>
      <w:r>
        <w:t xml:space="preserve"> форматирования текста и/или расширение числа стилей, которые в основном тексте не нужны. Поэтому можно </w:t>
      </w:r>
      <w:r>
        <w:lastRenderedPageBreak/>
        <w:t xml:space="preserve">поступить следующим образом: отделить начальные вспомогательные страницы от основного содержимого и поместить их в </w:t>
      </w:r>
      <w:r w:rsidR="00C71548">
        <w:t xml:space="preserve">двух </w:t>
      </w:r>
      <w:r>
        <w:t xml:space="preserve">разных документах. При необходимости их можно объединить на уровне </w:t>
      </w:r>
      <w:r>
        <w:rPr>
          <w:lang w:val="en-US"/>
        </w:rPr>
        <w:t>PDF</w:t>
      </w:r>
      <w:r>
        <w:t>-документа.</w:t>
      </w:r>
    </w:p>
    <w:p w:rsidR="006D1868" w:rsidRPr="00BF3639" w:rsidRDefault="006D1868" w:rsidP="00F54DD9">
      <w:pPr>
        <w:pStyle w:val="2"/>
      </w:pPr>
      <w:r>
        <w:t>Оформление списков</w:t>
      </w:r>
    </w:p>
    <w:p w:rsidR="0045539A" w:rsidRPr="00BF3639" w:rsidRDefault="00FB0217" w:rsidP="0045539A">
      <w:r>
        <w:t>В шаблоне заведены стили для м</w:t>
      </w:r>
      <w:r w:rsidR="0045539A" w:rsidRPr="00BF3639">
        <w:t>аркированн</w:t>
      </w:r>
      <w:r>
        <w:t>ого</w:t>
      </w:r>
      <w:r w:rsidR="0045539A" w:rsidRPr="00BF3639">
        <w:t xml:space="preserve"> и нумерованн</w:t>
      </w:r>
      <w:r w:rsidR="00B36C9C">
        <w:t>ого</w:t>
      </w:r>
      <w:r w:rsidR="0045539A" w:rsidRPr="00BF3639">
        <w:t xml:space="preserve"> списк</w:t>
      </w:r>
      <w:r w:rsidR="00B36C9C">
        <w:t xml:space="preserve">ов, а также многоуровневого. </w:t>
      </w:r>
      <w:r w:rsidR="00C71548">
        <w:t>Автоматические списки –</w:t>
      </w:r>
      <w:r w:rsidR="00B36C9C">
        <w:t xml:space="preserve"> достаточно удобный инструмент</w:t>
      </w:r>
      <w:r w:rsidR="0045539A" w:rsidRPr="00BF3639">
        <w:t xml:space="preserve"> </w:t>
      </w:r>
      <w:r w:rsidR="00B36C9C">
        <w:t>(особенно нумерованный список), позволяющий избежать ручного редактирования. Однако</w:t>
      </w:r>
      <w:r w:rsidR="00F168D9">
        <w:t xml:space="preserve"> с ним тоже </w:t>
      </w:r>
      <w:r w:rsidR="00C71548">
        <w:t xml:space="preserve">изредка </w:t>
      </w:r>
      <w:r w:rsidR="00F168D9">
        <w:t>бывают проблемы при открытии на разных устройствах. Поэтому</w:t>
      </w:r>
      <w:r w:rsidR="00B36C9C">
        <w:t xml:space="preserve"> для списков, состоящих из 2-5 элементов, которые вы не планируете редактировать в дальнейшем, </w:t>
      </w:r>
      <w:r w:rsidR="00C71548">
        <w:t xml:space="preserve">бывает </w:t>
      </w:r>
      <w:r w:rsidR="00B36C9C">
        <w:t>целесообразн</w:t>
      </w:r>
      <w:r w:rsidR="00C71548">
        <w:t>ым</w:t>
      </w:r>
      <w:r w:rsidR="00F168D9">
        <w:t xml:space="preserve"> </w:t>
      </w:r>
      <w:r w:rsidR="00C71548">
        <w:t xml:space="preserve">применять </w:t>
      </w:r>
      <w:r w:rsidR="00F168D9">
        <w:t xml:space="preserve">ручное оформление </w:t>
      </w:r>
      <w:r w:rsidR="00C71548">
        <w:t xml:space="preserve">(с использованием </w:t>
      </w:r>
      <w:r w:rsidR="0045539A" w:rsidRPr="00BF3639">
        <w:t>стил</w:t>
      </w:r>
      <w:r w:rsidR="00C71548">
        <w:t>я</w:t>
      </w:r>
      <w:r w:rsidR="0045539A" w:rsidRPr="00BF3639">
        <w:t xml:space="preserve"> «Обычный»</w:t>
      </w:r>
      <w:r w:rsidR="00C71548">
        <w:t>)</w:t>
      </w:r>
      <w:r w:rsidR="0045539A" w:rsidRPr="00BF3639">
        <w:t>. При этом для маркированного списка начинаем каждую строку с «</w:t>
      </w:r>
      <w:proofErr w:type="gramStart"/>
      <w:r w:rsidR="0045539A" w:rsidRPr="00BF3639">
        <w:t>- »</w:t>
      </w:r>
      <w:proofErr w:type="gramEnd"/>
      <w:r w:rsidR="0045539A" w:rsidRPr="00BF3639">
        <w:t xml:space="preserve"> (после дефиса необходим неразрывный пробел), для нумерованного списка – с «#) » (где # – номер). Ниже приведены специальные стили, заведённые для списков, которые следует применять, если работа прои</w:t>
      </w:r>
      <w:r w:rsidR="00FF5739" w:rsidRPr="00BF3639">
        <w:t>с</w:t>
      </w:r>
      <w:r w:rsidR="0045539A" w:rsidRPr="00BF3639">
        <w:t>ходит на одной-двух проверенных машинах.</w:t>
      </w:r>
    </w:p>
    <w:p w:rsidR="00CE1201" w:rsidRPr="00BF3639" w:rsidRDefault="0027253E" w:rsidP="00CE1201">
      <w:r w:rsidRPr="00BF3639">
        <w:t>Мар</w:t>
      </w:r>
      <w:r w:rsidR="00EA76F5" w:rsidRPr="00BF3639">
        <w:t>к</w:t>
      </w:r>
      <w:r w:rsidRPr="00BF3639">
        <w:t>ированный список</w:t>
      </w:r>
      <w:r w:rsidR="00F16106">
        <w:t xml:space="preserve"> (стиль «Список маркированный»)</w:t>
      </w:r>
      <w:r w:rsidRPr="00BF3639">
        <w:t>:</w:t>
      </w:r>
    </w:p>
    <w:p w:rsidR="00CE1201" w:rsidRPr="00BF3639" w:rsidRDefault="000E4A90" w:rsidP="00CE1201">
      <w:pPr>
        <w:pStyle w:val="a0"/>
      </w:pPr>
      <w:r>
        <w:t>i</w:t>
      </w:r>
      <w:r w:rsidR="00CE1201" w:rsidRPr="00BF3639">
        <w:t>tem</w:t>
      </w:r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CE1201" w:rsidRPr="00BF3639">
        <w:t>;</w:t>
      </w:r>
    </w:p>
    <w:p w:rsidR="00CE1201" w:rsidRPr="00BF3639" w:rsidRDefault="00CE1201" w:rsidP="00CE1201">
      <w:pPr>
        <w:pStyle w:val="a0"/>
        <w:rPr>
          <w:lang w:val="ru-RU"/>
        </w:rPr>
      </w:pPr>
      <w:r w:rsidRPr="00BF3639">
        <w:t>item</w:t>
      </w:r>
      <w:r w:rsidRPr="00BF3639">
        <w:rPr>
          <w:lang w:val="ru-RU"/>
        </w:rPr>
        <w:t>;</w:t>
      </w:r>
    </w:p>
    <w:p w:rsidR="00CE1201" w:rsidRPr="00BF3639" w:rsidRDefault="00CE1201" w:rsidP="00CE1201">
      <w:pPr>
        <w:pStyle w:val="a0"/>
        <w:rPr>
          <w:lang w:val="ru-RU"/>
        </w:rPr>
      </w:pPr>
      <w:proofErr w:type="gramStart"/>
      <w:r w:rsidRPr="00BF3639">
        <w:t>item</w:t>
      </w:r>
      <w:proofErr w:type="gramEnd"/>
      <w:r w:rsidR="000E4A90">
        <w:rPr>
          <w:lang w:val="ru-RU"/>
        </w:rPr>
        <w:t>.</w:t>
      </w:r>
    </w:p>
    <w:p w:rsidR="0027253E" w:rsidRPr="00BF3639" w:rsidRDefault="006E1DFC" w:rsidP="00CE1201">
      <w:r w:rsidRPr="00BF3639">
        <w:t>Нумерованный список</w:t>
      </w:r>
      <w:r w:rsidR="007D5650">
        <w:t xml:space="preserve"> (стиль «Список нумерованный»)</w:t>
      </w:r>
      <w:r w:rsidRPr="00BF3639">
        <w:t>:</w:t>
      </w:r>
    </w:p>
    <w:p w:rsidR="006E1DFC" w:rsidRPr="00BF3639" w:rsidRDefault="000E4A90" w:rsidP="006E1DFC">
      <w:pPr>
        <w:pStyle w:val="a"/>
      </w:pPr>
      <w:r>
        <w:t>i</w:t>
      </w:r>
      <w:r w:rsidR="006E1DFC" w:rsidRPr="00BF3639">
        <w:t xml:space="preserve">tem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>;</w:t>
      </w:r>
    </w:p>
    <w:p w:rsidR="006E1DFC" w:rsidRPr="00BF3639" w:rsidRDefault="006E1DFC" w:rsidP="006E1DFC">
      <w:pPr>
        <w:pStyle w:val="a"/>
        <w:rPr>
          <w:lang w:val="ru-RU"/>
        </w:rPr>
      </w:pPr>
      <w:r w:rsidRPr="00BF3639">
        <w:t>item</w:t>
      </w:r>
      <w:r w:rsidRPr="00BF3639">
        <w:rPr>
          <w:lang w:val="ru-RU"/>
        </w:rPr>
        <w:t>;</w:t>
      </w:r>
    </w:p>
    <w:p w:rsidR="006E1DFC" w:rsidRPr="00BF3639" w:rsidRDefault="000E4A90" w:rsidP="00EA76F5">
      <w:pPr>
        <w:pStyle w:val="a"/>
      </w:pPr>
      <w:proofErr w:type="gramStart"/>
      <w:r>
        <w:t>item</w:t>
      </w:r>
      <w:proofErr w:type="gramEnd"/>
      <w:r>
        <w:t>.</w:t>
      </w:r>
    </w:p>
    <w:p w:rsidR="00EA76F5" w:rsidRPr="00BF3639" w:rsidRDefault="00EA76F5" w:rsidP="00EA76F5">
      <w:r w:rsidRPr="00BF3639">
        <w:t xml:space="preserve">Многоуровневый список в стандарте </w:t>
      </w:r>
      <w:r w:rsidR="006D1868">
        <w:t>университета</w:t>
      </w:r>
      <w:r w:rsidRPr="00BF3639">
        <w:t xml:space="preserve"> оформляется </w:t>
      </w:r>
      <w:r w:rsidR="00F16106">
        <w:t>по-</w:t>
      </w:r>
      <w:r w:rsidR="00C71548">
        <w:t>дурацки</w:t>
      </w:r>
      <w:r w:rsidR="00F16106">
        <w:t xml:space="preserve"> </w:t>
      </w:r>
      <w:r w:rsidRPr="00BF3639">
        <w:t>(см. ниже). Если есть возможность, лучше не использовать его.</w:t>
      </w:r>
    </w:p>
    <w:p w:rsidR="00EA76F5" w:rsidRDefault="00324425" w:rsidP="00EA76F5">
      <w:pPr>
        <w:pStyle w:val="a1"/>
      </w:pPr>
      <w:r>
        <w:t>буквенный 1;</w:t>
      </w:r>
    </w:p>
    <w:p w:rsidR="00324425" w:rsidRPr="00BF3639" w:rsidRDefault="00324425" w:rsidP="00EA76F5">
      <w:pPr>
        <w:pStyle w:val="a1"/>
      </w:pPr>
      <w:r>
        <w:t>буквенный 2:</w:t>
      </w:r>
    </w:p>
    <w:p w:rsidR="00EA76F5" w:rsidRDefault="00324425" w:rsidP="00EA76F5">
      <w:pPr>
        <w:numPr>
          <w:ilvl w:val="1"/>
          <w:numId w:val="18"/>
        </w:numPr>
      </w:pPr>
      <w:proofErr w:type="spellStart"/>
      <w:r>
        <w:t>циферный</w:t>
      </w:r>
      <w:proofErr w:type="spellEnd"/>
      <w:r>
        <w:t xml:space="preserve"> 1;</w:t>
      </w:r>
    </w:p>
    <w:p w:rsidR="00324425" w:rsidRDefault="00324425" w:rsidP="00EA76F5">
      <w:pPr>
        <w:numPr>
          <w:ilvl w:val="1"/>
          <w:numId w:val="18"/>
        </w:numPr>
      </w:pPr>
      <w:proofErr w:type="spellStart"/>
      <w:r>
        <w:t>циферный</w:t>
      </w:r>
      <w:proofErr w:type="spellEnd"/>
      <w:r>
        <w:t xml:space="preserve"> </w:t>
      </w:r>
      <w:r>
        <w:t>2;</w:t>
      </w:r>
    </w:p>
    <w:p w:rsidR="00324425" w:rsidRPr="00BF3639" w:rsidRDefault="00324425" w:rsidP="00324425">
      <w:pPr>
        <w:pStyle w:val="a1"/>
      </w:pPr>
      <w:r>
        <w:t xml:space="preserve">буквенный </w:t>
      </w:r>
      <w:r>
        <w:t>3.</w:t>
      </w:r>
    </w:p>
    <w:p w:rsidR="006D1868" w:rsidRPr="00BF3639" w:rsidRDefault="006D1868" w:rsidP="00F54DD9">
      <w:pPr>
        <w:pStyle w:val="2"/>
      </w:pPr>
      <w:r>
        <w:lastRenderedPageBreak/>
        <w:t xml:space="preserve">Оформление </w:t>
      </w:r>
      <w:r>
        <w:t>рисунков</w:t>
      </w:r>
    </w:p>
    <w:p w:rsidR="00AD33C5" w:rsidRPr="00AD33C5" w:rsidRDefault="00AD33C5" w:rsidP="00AD33C5">
      <w:r w:rsidRPr="00AD33C5">
        <w:t>Для рисунков проще всего скопировать рисунок, приведённый ниже, вместе с подписью и вставить его себе. Далее желательно сразу сменить номер</w:t>
      </w:r>
      <w:r w:rsidR="00F01044">
        <w:t>.</w:t>
      </w:r>
      <w:r w:rsidRPr="00AD33C5">
        <w:t xml:space="preserve"> </w:t>
      </w:r>
      <w:r w:rsidR="00F01044">
        <w:t>Д</w:t>
      </w:r>
      <w:r w:rsidRPr="00AD33C5">
        <w:t xml:space="preserve">ля этого нужно выделить строку подписи и нажать F9. Ссылка на рисунок </w:t>
      </w:r>
      <w:r w:rsidRPr="00AD33C5">
        <w:fldChar w:fldCharType="begin"/>
      </w:r>
      <w:r w:rsidRPr="00AD33C5">
        <w:instrText xml:space="preserve"> REF _Ref98170820 \h \# 0 </w:instrText>
      </w:r>
      <w:r>
        <w:instrText xml:space="preserve"> \* MERGEFORMAT </w:instrText>
      </w:r>
      <w:r w:rsidRPr="00AD33C5">
        <w:fldChar w:fldCharType="separate"/>
      </w:r>
      <w:r w:rsidRPr="00AD33C5">
        <w:t>1</w:t>
      </w:r>
      <w:r w:rsidRPr="00AD33C5">
        <w:fldChar w:fldCharType="end"/>
      </w:r>
      <w:r w:rsidRPr="00AD33C5">
        <w:t xml:space="preserve"> оформляется при помощи меню Вставка – Перекрёстная ссылка – Рисунок. Там выбираете рисунок, на который ссылаетесь, и выбираете формат «Постоянная часть и номер». Чтобы исчезло автоматически добавленное вместе со ссылкой слово «Рисунок», кликните правой кнопкой мыши по номеру рисунка в ссылке и выберите меню «Коды/значения полей». Будет показан код ссылки. Отредактируйте этот код таким образом, чтобы он заканчивался на </w:t>
      </w:r>
      <w:proofErr w:type="gramStart"/>
      <w:r w:rsidRPr="00AD33C5">
        <w:t>“ \</w:t>
      </w:r>
      <w:proofErr w:type="gramEnd"/>
      <w:r w:rsidRPr="00AD33C5">
        <w:t>h \# 0 ” (скопируйте текст в кавычках вместе с пробелами и замените конец имеющегося кода – он по умолчанию оканчивается на “ \h ”). Обратите внимание – рисунок и подпись к нему оформляются разными стилями.</w:t>
      </w:r>
    </w:p>
    <w:p w:rsidR="00AD33C5" w:rsidRPr="00BF3639" w:rsidRDefault="00AD33C5" w:rsidP="00AD33C5">
      <w:pPr>
        <w:pStyle w:val="af"/>
        <w:rPr>
          <w:noProof/>
        </w:rPr>
      </w:pPr>
      <w:r w:rsidRPr="00BF3639">
        <w:rPr>
          <w:noProof/>
        </w:rPr>
        <w:drawing>
          <wp:inline distT="0" distB="0" distL="0" distR="0" wp14:anchorId="0EDCEE16" wp14:editId="4CA66EA6">
            <wp:extent cx="1460500" cy="1078230"/>
            <wp:effectExtent l="19050" t="0" r="6350" b="0"/>
            <wp:docPr id="1" name="Рисунок 2" descr="4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4.em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792A">
        <w:rPr>
          <w:noProof/>
        </w:rPr>
        <w:t>(стиль «Рисунок»)</w:t>
      </w:r>
    </w:p>
    <w:p w:rsidR="00AD33C5" w:rsidRPr="00BF3639" w:rsidRDefault="00AD33C5" w:rsidP="00AD33C5">
      <w:pPr>
        <w:pStyle w:val="-0"/>
        <w:rPr>
          <w:noProof/>
        </w:rPr>
      </w:pPr>
      <w:bookmarkStart w:id="11" w:name="_Ref98170820"/>
      <w:r>
        <w:rPr>
          <w:noProof/>
        </w:rP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11"/>
      <w:r w:rsidRPr="00BF3639">
        <w:rPr>
          <w:noProof/>
        </w:rPr>
        <w:t xml:space="preserve"> – Его подпись </w:t>
      </w:r>
      <w:r w:rsidR="00B6792A">
        <w:rPr>
          <w:noProof/>
        </w:rPr>
        <w:t>(стиль «Рисунок - подпись»)</w:t>
      </w:r>
    </w:p>
    <w:p w:rsidR="006D1868" w:rsidRPr="00BF3639" w:rsidRDefault="006D1868" w:rsidP="00F54DD9">
      <w:pPr>
        <w:pStyle w:val="2"/>
      </w:pPr>
      <w:r>
        <w:t xml:space="preserve">Оформление </w:t>
      </w:r>
      <w:r>
        <w:t>таблиц</w:t>
      </w:r>
    </w:p>
    <w:p w:rsidR="00521C5D" w:rsidRDefault="00521C5D" w:rsidP="00CE1201">
      <w:r w:rsidRPr="00BF3639">
        <w:t>Для вставки таблиц копируйте строку заголовка таблицы ниже и вставляйте себе. Далее желательно сразу сменить номер</w:t>
      </w:r>
      <w:r w:rsidR="007D5650">
        <w:t>.</w:t>
      </w:r>
      <w:r w:rsidRPr="00BF3639">
        <w:t xml:space="preserve"> </w:t>
      </w:r>
      <w:r w:rsidR="007D5650">
        <w:t>Д</w:t>
      </w:r>
      <w:r w:rsidRPr="00BF3639">
        <w:t>ля этого нужно выделить строку и нажать F9. Ссылка на таблицу</w:t>
      </w:r>
      <w:r w:rsidR="00AD33C5">
        <w:t xml:space="preserve"> </w:t>
      </w:r>
      <w:r w:rsidR="00AD33C5">
        <w:fldChar w:fldCharType="begin"/>
      </w:r>
      <w:r w:rsidR="00AD33C5">
        <w:instrText xml:space="preserve"> REF _Ref98171327 \h</w:instrText>
      </w:r>
      <w:r w:rsidR="00AD33C5" w:rsidRPr="009767BB">
        <w:instrText xml:space="preserve"> \# 0 </w:instrText>
      </w:r>
      <w:r w:rsidR="00AD33C5">
        <w:fldChar w:fldCharType="separate"/>
      </w:r>
      <w:r w:rsidR="00F54DD9">
        <w:t>1</w:t>
      </w:r>
      <w:r w:rsidR="00AD33C5">
        <w:fldChar w:fldCharType="end"/>
      </w:r>
      <w:r w:rsidRPr="00BF3639">
        <w:t xml:space="preserve"> оформляется при помощи меню Вставка – Перекрёстная ссылка – Таблица. Там выбираете таблицу, на которую ссылаетесь, и выбираете формат «Постоянная часть и номер».</w:t>
      </w:r>
    </w:p>
    <w:p w:rsidR="00AD33C5" w:rsidRPr="00BF3639" w:rsidRDefault="00AD33C5" w:rsidP="00AD33C5">
      <w:pPr>
        <w:pStyle w:val="-"/>
      </w:pPr>
      <w:bookmarkStart w:id="12" w:name="_Ref98171327"/>
      <w:r>
        <w:t xml:space="preserve">Таблица </w:t>
      </w:r>
      <w:fldSimple w:instr=" SEQ Таблица \* ARABIC ">
        <w:r w:rsidR="00F54DD9">
          <w:rPr>
            <w:noProof/>
          </w:rPr>
          <w:t>1</w:t>
        </w:r>
      </w:fldSimple>
      <w:bookmarkEnd w:id="12"/>
      <w:r w:rsidRPr="00BF3639">
        <w:t> – Координаты центра эталонных участков</w:t>
      </w:r>
      <w:r w:rsidR="00B6792A">
        <w:t xml:space="preserve"> (стиль «Таблица – заголовок»)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18"/>
        <w:gridCol w:w="3119"/>
        <w:gridCol w:w="3119"/>
      </w:tblGrid>
      <w:tr w:rsidR="00521C5D" w:rsidRPr="00BF3639" w:rsidTr="00AD33C5">
        <w:tc>
          <w:tcPr>
            <w:tcW w:w="3118" w:type="dxa"/>
          </w:tcPr>
          <w:p w:rsidR="00521C5D" w:rsidRPr="00BF3639" w:rsidRDefault="00521C5D" w:rsidP="00CE1201">
            <w:pPr>
              <w:pStyle w:val="-1"/>
            </w:pPr>
            <w:r w:rsidRPr="00BF3639">
              <w:t>Эталонный участок</w:t>
            </w:r>
          </w:p>
        </w:tc>
        <w:tc>
          <w:tcPr>
            <w:tcW w:w="3119" w:type="dxa"/>
          </w:tcPr>
          <w:p w:rsidR="00521C5D" w:rsidRPr="00BF3639" w:rsidRDefault="00521C5D" w:rsidP="00CE1201">
            <w:pPr>
              <w:pStyle w:val="-1"/>
            </w:pPr>
            <w:r w:rsidRPr="00BF3639">
              <w:t>Географическая широта</w:t>
            </w:r>
          </w:p>
        </w:tc>
        <w:tc>
          <w:tcPr>
            <w:tcW w:w="3119" w:type="dxa"/>
          </w:tcPr>
          <w:p w:rsidR="00521C5D" w:rsidRPr="00BF3639" w:rsidRDefault="00521C5D" w:rsidP="00CE1201">
            <w:pPr>
              <w:pStyle w:val="-1"/>
            </w:pPr>
            <w:r w:rsidRPr="00BF3639">
              <w:t>Географическая долгота</w:t>
            </w:r>
          </w:p>
        </w:tc>
      </w:tr>
      <w:tr w:rsidR="00521C5D" w:rsidRPr="00BF3639" w:rsidTr="00AD33C5">
        <w:tc>
          <w:tcPr>
            <w:tcW w:w="3118" w:type="dxa"/>
          </w:tcPr>
          <w:p w:rsidR="00521C5D" w:rsidRPr="00BF3639" w:rsidRDefault="00521C5D" w:rsidP="00CE1201">
            <w:pPr>
              <w:pStyle w:val="-1"/>
            </w:pPr>
            <w:r w:rsidRPr="00BF3639">
              <w:t>№ 1</w:t>
            </w:r>
          </w:p>
        </w:tc>
        <w:tc>
          <w:tcPr>
            <w:tcW w:w="3119" w:type="dxa"/>
          </w:tcPr>
          <w:p w:rsidR="00521C5D" w:rsidRPr="00BF3639" w:rsidRDefault="00521C5D" w:rsidP="00CE1201">
            <w:pPr>
              <w:pStyle w:val="-1"/>
            </w:pPr>
            <w:r w:rsidRPr="00BF3639">
              <w:t xml:space="preserve">53º 04′ 09,51″ </w:t>
            </w:r>
            <w:proofErr w:type="spellStart"/>
            <w:r w:rsidRPr="00BF3639">
              <w:t>с.ш</w:t>
            </w:r>
            <w:proofErr w:type="spellEnd"/>
            <w:r w:rsidRPr="00BF3639">
              <w:t>.</w:t>
            </w:r>
          </w:p>
        </w:tc>
        <w:tc>
          <w:tcPr>
            <w:tcW w:w="3119" w:type="dxa"/>
          </w:tcPr>
          <w:p w:rsidR="00521C5D" w:rsidRPr="00BF3639" w:rsidRDefault="00521C5D" w:rsidP="00CE1201">
            <w:pPr>
              <w:pStyle w:val="-1"/>
            </w:pPr>
            <w:r w:rsidRPr="00BF3639">
              <w:t xml:space="preserve">50º 41′ 38,12″ </w:t>
            </w:r>
            <w:proofErr w:type="spellStart"/>
            <w:r w:rsidRPr="00BF3639">
              <w:t>в.д</w:t>
            </w:r>
            <w:proofErr w:type="spellEnd"/>
            <w:r w:rsidRPr="00BF3639">
              <w:t>.</w:t>
            </w:r>
          </w:p>
        </w:tc>
      </w:tr>
      <w:tr w:rsidR="00B6792A" w:rsidRPr="00BF3639" w:rsidTr="00AD33C5">
        <w:tc>
          <w:tcPr>
            <w:tcW w:w="3118" w:type="dxa"/>
          </w:tcPr>
          <w:p w:rsidR="00B6792A" w:rsidRPr="00BF3639" w:rsidRDefault="00B6792A" w:rsidP="00B6792A">
            <w:pPr>
              <w:pStyle w:val="-1"/>
            </w:pPr>
            <w:r>
              <w:t xml:space="preserve">(стиль «Таблица – </w:t>
            </w:r>
            <w:r>
              <w:t>текст внутри</w:t>
            </w:r>
            <w:r>
              <w:t>»)</w:t>
            </w:r>
          </w:p>
        </w:tc>
        <w:tc>
          <w:tcPr>
            <w:tcW w:w="3119" w:type="dxa"/>
          </w:tcPr>
          <w:p w:rsidR="00B6792A" w:rsidRPr="00BF3639" w:rsidRDefault="00B6792A" w:rsidP="00CE1201">
            <w:pPr>
              <w:pStyle w:val="-1"/>
            </w:pPr>
          </w:p>
        </w:tc>
        <w:tc>
          <w:tcPr>
            <w:tcW w:w="3119" w:type="dxa"/>
          </w:tcPr>
          <w:p w:rsidR="00B6792A" w:rsidRPr="00BF3639" w:rsidRDefault="00B6792A" w:rsidP="00CE1201">
            <w:pPr>
              <w:pStyle w:val="-1"/>
            </w:pPr>
          </w:p>
        </w:tc>
      </w:tr>
    </w:tbl>
    <w:p w:rsidR="00FF5739" w:rsidRDefault="00FF5739" w:rsidP="00FF5739">
      <w:bookmarkStart w:id="13" w:name="_Toc409884055"/>
      <w:bookmarkStart w:id="14" w:name="_Toc410216962"/>
      <w:bookmarkStart w:id="15" w:name="_Toc459381444"/>
      <w:bookmarkStart w:id="16" w:name="_Toc459726578"/>
    </w:p>
    <w:p w:rsidR="00FF5739" w:rsidRDefault="00FF5739" w:rsidP="00FF5739">
      <w:r w:rsidRPr="00BF3639">
        <w:t>После табли</w:t>
      </w:r>
      <w:r w:rsidR="00F01044">
        <w:t>цы вставляйте одну пустую строку, как показано выше.</w:t>
      </w:r>
    </w:p>
    <w:p w:rsidR="00490D11" w:rsidRPr="00BF3639" w:rsidRDefault="00490D11" w:rsidP="00F54DD9">
      <w:pPr>
        <w:pStyle w:val="2"/>
      </w:pPr>
      <w:bookmarkStart w:id="17" w:name="_Ref98174679"/>
      <w:r>
        <w:lastRenderedPageBreak/>
        <w:t xml:space="preserve">Оформление </w:t>
      </w:r>
      <w:r>
        <w:t>формул</w:t>
      </w:r>
      <w:bookmarkEnd w:id="17"/>
    </w:p>
    <w:p w:rsidR="00AD33C5" w:rsidRPr="00BF3639" w:rsidRDefault="00AD33C5" w:rsidP="0073532B">
      <w:pPr>
        <w:pStyle w:val="a"/>
        <w:numPr>
          <w:ilvl w:val="0"/>
          <w:numId w:val="19"/>
        </w:numPr>
      </w:pPr>
      <w:r w:rsidRPr="00BF3639">
        <w:t>Формула без номера</w:t>
      </w:r>
      <w:r w:rsidR="00F54DD9">
        <w:t xml:space="preserve"> (стиль «Формула»)</w:t>
      </w:r>
      <w:r w:rsidRPr="00BF3639">
        <w:t>:</w:t>
      </w:r>
    </w:p>
    <w:p w:rsidR="00AD33C5" w:rsidRPr="00F54DD9" w:rsidRDefault="00AD33C5" w:rsidP="00AD33C5">
      <w:pPr>
        <w:pStyle w:val="a8"/>
        <w:tabs>
          <w:tab w:val="right" w:pos="12049"/>
        </w:tabs>
      </w:pPr>
      <m:oMathPara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en-US"/>
                </w:rPr>
                <m:t>k</m:t>
              </m:r>
              <m:r>
                <w:rPr>
                  <w:rFonts w:ascii="Cambria Math" w:eastAsia="Cambria Math" w:hAnsi="Cambria Math" w:cs="Cambria Math"/>
                </w:rPr>
                <m:t>=0</m:t>
              </m:r>
            </m:sub>
            <m:sup>
              <m:r>
                <w:rPr>
                  <w:rFonts w:ascii="Cambria Math" w:eastAsia="Cambria Math" w:hAnsi="Cambria Math" w:cs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n</m:t>
                  </m:r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k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AD33C5" w:rsidRDefault="00AD33C5" w:rsidP="00AD33C5">
      <w:pPr>
        <w:pStyle w:val="aa"/>
      </w:pPr>
      <w:r w:rsidRPr="00BF3639">
        <w:t xml:space="preserve">где </w:t>
      </w:r>
      <w:r w:rsidR="00B6792A">
        <w:t>ниже приводится какое-то пояснение</w:t>
      </w:r>
      <w:r w:rsidR="00F01044">
        <w:t xml:space="preserve"> </w:t>
      </w:r>
      <w:r w:rsidRPr="00BF3639">
        <w:t>(</w:t>
      </w:r>
      <w:r w:rsidR="00B6792A">
        <w:t xml:space="preserve">оно </w:t>
      </w:r>
      <w:r w:rsidRPr="00BF3639">
        <w:t xml:space="preserve">оформляется стилем </w:t>
      </w:r>
      <w:r w:rsidR="00B6792A">
        <w:t>«</w:t>
      </w:r>
      <w:r w:rsidR="00F54DD9">
        <w:t>После формулы</w:t>
      </w:r>
      <w:r w:rsidR="00B6792A">
        <w:t>»</w:t>
      </w:r>
      <w:r w:rsidRPr="00BF3639">
        <w:t>).</w:t>
      </w:r>
      <w:r w:rsidR="00F54DD9">
        <w:t xml:space="preserve"> Обратите внимание, что запятая в формуле выше является частью формулы.</w:t>
      </w:r>
    </w:p>
    <w:p w:rsidR="00F54DD9" w:rsidRPr="00F54DD9" w:rsidRDefault="00F54DD9" w:rsidP="0073532B">
      <w:pPr>
        <w:pStyle w:val="a"/>
        <w:rPr>
          <w:lang w:val="ru-RU"/>
        </w:rPr>
      </w:pPr>
      <w:r>
        <w:t>Формула с пояснением на несколько строк:</w:t>
      </w:r>
    </w:p>
    <w:p w:rsidR="00F54DD9" w:rsidRDefault="00F54DD9" w:rsidP="00AD33C5">
      <m:oMathPara>
        <m:oMath>
          <m:r>
            <w:rPr>
              <w:rFonts w:ascii="Cambria Math" w:hAnsi="Cambria Math"/>
              <w:lang w:val="en-US"/>
            </w:rPr>
            <m:t>a=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,</m:t>
          </m:r>
        </m:oMath>
      </m:oMathPara>
    </w:p>
    <w:p w:rsidR="00F54DD9" w:rsidRDefault="00F54DD9" w:rsidP="00F54DD9">
      <w:pPr>
        <w:pStyle w:val="aa"/>
      </w:pPr>
      <w:proofErr w:type="gramStart"/>
      <w:r>
        <w:t>где </w:t>
      </w:r>
      <m:oMath>
        <m:r>
          <w:rPr>
            <w:rFonts w:ascii="Cambria Math" w:hAnsi="Cambria Math"/>
          </w:rPr>
          <m:t>a</m:t>
        </m:r>
      </m:oMath>
      <w:r w:rsidRPr="00F54DD9">
        <w:t xml:space="preserve"> –</w:t>
      </w:r>
      <w:proofErr w:type="gramEnd"/>
      <w:r w:rsidRPr="00F54DD9">
        <w:t xml:space="preserve"> </w:t>
      </w:r>
      <w:r>
        <w:t>неизвестная переменная</w:t>
      </w:r>
      <w:r>
        <w:t xml:space="preserve"> </w:t>
      </w:r>
      <w:r w:rsidRPr="00BF3639">
        <w:t>(стил</w:t>
      </w:r>
      <w:r>
        <w:t>ь</w:t>
      </w:r>
      <w:r w:rsidRPr="00BF3639">
        <w:t xml:space="preserve"> </w:t>
      </w:r>
      <w:r>
        <w:t>«После формулы»</w:t>
      </w:r>
      <w:r w:rsidRPr="00BF3639">
        <w:t>)</w:t>
      </w:r>
      <w:r>
        <w:t>;</w:t>
      </w:r>
    </w:p>
    <w:p w:rsidR="00F54DD9" w:rsidRDefault="00F54DD9" w:rsidP="00F54DD9">
      <w:pPr>
        <w:pStyle w:val="afd"/>
      </w:pPr>
      <m:oMath>
        <m:r>
          <w:rPr>
            <w:rFonts w:ascii="Cambria Math" w:hAnsi="Cambria Math"/>
          </w:rPr>
          <m:t>n</m:t>
        </m:r>
      </m:oMath>
      <w:r w:rsidRPr="00F54DD9">
        <w:t xml:space="preserve"> – </w:t>
      </w:r>
      <w:r>
        <w:t>известн</w:t>
      </w:r>
      <w:r>
        <w:t xml:space="preserve">ая переменная </w:t>
      </w:r>
      <w:r w:rsidRPr="00BF3639">
        <w:t>(стил</w:t>
      </w:r>
      <w:r>
        <w:t>ь</w:t>
      </w:r>
      <w:r w:rsidRPr="00BF3639">
        <w:t xml:space="preserve"> </w:t>
      </w:r>
      <w:r>
        <w:t xml:space="preserve">«После </w:t>
      </w:r>
      <w:r>
        <w:t>где</w:t>
      </w:r>
      <w:r>
        <w:t>»</w:t>
      </w:r>
      <w:r w:rsidRPr="00BF3639">
        <w:t>)</w:t>
      </w:r>
      <w:r>
        <w:t>.</w:t>
      </w:r>
    </w:p>
    <w:p w:rsidR="00AD33C5" w:rsidRPr="0073532B" w:rsidRDefault="0073532B" w:rsidP="0073532B">
      <w:pPr>
        <w:pStyle w:val="a"/>
        <w:rPr>
          <w:lang w:val="ru-RU"/>
        </w:rPr>
      </w:pPr>
      <w:r w:rsidRPr="0073532B">
        <w:rPr>
          <w:lang w:val="ru-RU"/>
        </w:rPr>
        <w:t>Ф</w:t>
      </w:r>
      <w:r w:rsidR="00AD33C5" w:rsidRPr="0073532B">
        <w:rPr>
          <w:lang w:val="ru-RU"/>
        </w:rPr>
        <w:t xml:space="preserve">ормула с номером. Для создания такой формулы копируйте </w:t>
      </w:r>
      <w:r>
        <w:rPr>
          <w:lang w:val="ru-RU"/>
        </w:rPr>
        <w:t xml:space="preserve">и вставляйте строку с </w:t>
      </w:r>
      <w:r w:rsidR="00AD33C5" w:rsidRPr="0073532B">
        <w:rPr>
          <w:lang w:val="ru-RU"/>
        </w:rPr>
        <w:t>формул</w:t>
      </w:r>
      <w:r>
        <w:rPr>
          <w:lang w:val="ru-RU"/>
        </w:rPr>
        <w:t>ой ниже целиком. Далее выделите вставленную строку и нажмите</w:t>
      </w:r>
      <w:r w:rsidR="00AD33C5" w:rsidRPr="0073532B">
        <w:rPr>
          <w:lang w:val="ru-RU"/>
        </w:rPr>
        <w:t xml:space="preserve"> </w:t>
      </w:r>
      <w:r w:rsidR="00AD33C5" w:rsidRPr="00BF3639">
        <w:t>F</w:t>
      </w:r>
      <w:r w:rsidR="00AD33C5" w:rsidRPr="0073532B">
        <w:rPr>
          <w:lang w:val="ru-RU"/>
        </w:rPr>
        <w:t xml:space="preserve">9 для смены номера. </w:t>
      </w:r>
      <w:r w:rsidR="00AD33C5" w:rsidRPr="00BF3639">
        <w:t>Ссылка на формулу</w:t>
      </w:r>
      <w:r w:rsidR="00BF60C0">
        <w:t xml:space="preserve"> </w:t>
      </w:r>
      <w:r w:rsidR="00BF60C0">
        <w:fldChar w:fldCharType="begin"/>
      </w:r>
      <w:r w:rsidR="00BF60C0">
        <w:instrText xml:space="preserve"> REF _Ref98172175 \h </w:instrText>
      </w:r>
      <w:r w:rsidR="00BF60C0">
        <w:fldChar w:fldCharType="separate"/>
      </w:r>
      <w:r w:rsidR="00BF60C0">
        <w:t>(</w:t>
      </w:r>
      <w:r w:rsidR="00BF60C0">
        <w:rPr>
          <w:noProof/>
        </w:rPr>
        <w:t>1</w:t>
      </w:r>
      <w:r w:rsidR="00BF60C0">
        <w:t>)</w:t>
      </w:r>
      <w:r w:rsidR="00BF60C0">
        <w:fldChar w:fldCharType="end"/>
      </w:r>
      <w:r w:rsidR="00AD33C5" w:rsidRPr="00BF3639">
        <w:t xml:space="preserve"> оформляется при помощи меню Вставка – Перекрёстная ссылка – Формула. Там выбираете формулу, на которую ссылаетесь, и выбираете формат «Название целиком». </w:t>
      </w:r>
      <w:r w:rsidR="00AD33C5" w:rsidRPr="0073532B">
        <w:rPr>
          <w:lang w:val="ru-RU"/>
        </w:rPr>
        <w:t xml:space="preserve">Для формул </w:t>
      </w:r>
      <w:r>
        <w:rPr>
          <w:lang w:val="ru-RU"/>
        </w:rPr>
        <w:t xml:space="preserve">настоятельно рекомендуется использовать </w:t>
      </w:r>
      <w:r w:rsidR="00AD33C5" w:rsidRPr="0073532B">
        <w:rPr>
          <w:lang w:val="ru-RU"/>
        </w:rPr>
        <w:t xml:space="preserve">встроенный редактор формул </w:t>
      </w:r>
      <w:r w:rsidR="00AD33C5" w:rsidRPr="00BF3639">
        <w:t>Microsoft</w:t>
      </w:r>
      <w:r w:rsidR="00AD33C5" w:rsidRPr="0073532B">
        <w:rPr>
          <w:lang w:val="ru-RU"/>
        </w:rPr>
        <w:t xml:space="preserve"> </w:t>
      </w:r>
      <w:r w:rsidR="00AD33C5" w:rsidRPr="00BF3639">
        <w:t>Word</w:t>
      </w:r>
      <w:r w:rsidR="00AD33C5" w:rsidRPr="0073532B">
        <w:rPr>
          <w:lang w:val="ru-RU"/>
        </w:rPr>
        <w:t xml:space="preserve"> версии 2007 и выше.</w:t>
      </w:r>
    </w:p>
    <w:tbl>
      <w:tblPr>
        <w:tblW w:w="9248" w:type="dxa"/>
        <w:tblInd w:w="108" w:type="dxa"/>
        <w:tblLook w:val="04A0" w:firstRow="1" w:lastRow="0" w:firstColumn="1" w:lastColumn="0" w:noHBand="0" w:noVBand="1"/>
      </w:tblPr>
      <w:tblGrid>
        <w:gridCol w:w="8539"/>
        <w:gridCol w:w="709"/>
      </w:tblGrid>
      <w:tr w:rsidR="00AD33C5" w:rsidRPr="00BF3639" w:rsidTr="00BF60C0">
        <w:tc>
          <w:tcPr>
            <w:tcW w:w="8539" w:type="dxa"/>
            <w:vAlign w:val="center"/>
          </w:tcPr>
          <w:p w:rsidR="00AD33C5" w:rsidRPr="00BF3639" w:rsidRDefault="00AD33C5" w:rsidP="00E75ECF">
            <w:pPr>
              <w:pStyle w:val="a8"/>
            </w:pPr>
            <m:oMathPara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709" w:type="dxa"/>
            <w:vAlign w:val="center"/>
          </w:tcPr>
          <w:p w:rsidR="00AD33C5" w:rsidRPr="00BF3639" w:rsidRDefault="00BF60C0" w:rsidP="00E75ECF">
            <w:pPr>
              <w:pStyle w:val="-1"/>
            </w:pPr>
            <w:bookmarkStart w:id="18" w:name="_Ref98172175"/>
            <w:r>
              <w:t>(</w:t>
            </w:r>
            <w:r>
              <w:fldChar w:fldCharType="begin"/>
            </w:r>
            <w:r>
              <w:instrText xml:space="preserve"> SEQ Формула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>)</w:t>
            </w:r>
            <w:bookmarkEnd w:id="18"/>
          </w:p>
        </w:tc>
      </w:tr>
    </w:tbl>
    <w:p w:rsidR="004521C2" w:rsidRPr="00BF3639" w:rsidRDefault="004521C2" w:rsidP="004521C2">
      <w:pPr>
        <w:pStyle w:val="2"/>
      </w:pPr>
      <w:r>
        <w:t>Ещё о ссылках и метках</w:t>
      </w:r>
    </w:p>
    <w:p w:rsidR="004521C2" w:rsidRPr="00E32A80" w:rsidRDefault="004521C2" w:rsidP="004521C2">
      <w:r>
        <w:t>Инструментарий меток и п</w:t>
      </w:r>
      <w:r w:rsidRPr="00BF3639">
        <w:t>ерекрёстны</w:t>
      </w:r>
      <w:r>
        <w:t>х</w:t>
      </w:r>
      <w:r w:rsidRPr="00BF3639">
        <w:t xml:space="preserve"> ссыл</w:t>
      </w:r>
      <w:r>
        <w:t>ок</w:t>
      </w:r>
      <w:r w:rsidRPr="00BF3639">
        <w:t xml:space="preserve"> </w:t>
      </w:r>
      <w:r>
        <w:t xml:space="preserve">гарантирует корректность номеров ссылок и возрастающий порядок номеров при перемещении частей документа в его пределах, а также при слиянии нескольких документов. В настоящем шаблоне метками оформлены формулы, таблицы и рисунки. Помимо этого, </w:t>
      </w:r>
      <w:r w:rsidRPr="00BF3639">
        <w:t xml:space="preserve">также </w:t>
      </w:r>
      <w:r>
        <w:t>можно</w:t>
      </w:r>
      <w:r w:rsidRPr="00BF3639">
        <w:t xml:space="preserve"> использовать </w:t>
      </w:r>
      <w:r>
        <w:t xml:space="preserve">и автоматические ссылки на разделы и подразделы. Например, описание оформления формул представлено в подразделе </w:t>
      </w:r>
      <w:r>
        <w:fldChar w:fldCharType="begin"/>
      </w:r>
      <w:r>
        <w:instrText xml:space="preserve"> REF _Ref98174679 \r \h </w:instrText>
      </w:r>
      <w:r>
        <w:fldChar w:fldCharType="separate"/>
      </w:r>
      <w:r>
        <w:t>1.7</w:t>
      </w:r>
      <w:r>
        <w:fldChar w:fldCharType="end"/>
      </w:r>
      <w:r>
        <w:t xml:space="preserve"> (ссылка добавлена при помощи меню </w:t>
      </w:r>
      <w:r w:rsidRPr="00BF3639">
        <w:t xml:space="preserve">Вставка – Перекрёстная ссылка – </w:t>
      </w:r>
      <w:r>
        <w:t>Заголовок). Обратите внимание, что бюрократы заголовки первого уровня называют разделами</w:t>
      </w:r>
      <w:r w:rsidRPr="00BF3639">
        <w:t xml:space="preserve">, </w:t>
      </w:r>
      <w:r>
        <w:t>второго уровня – подразделами, третьего уровня – пунктами, четвёртого – подпунктами. Однако лучше этими канцеляризмами не увлекаться: по возможности, желательно ограничиться терминами «раздел» и «подраздел».</w:t>
      </w:r>
    </w:p>
    <w:p w:rsidR="0073532B" w:rsidRPr="00BF3639" w:rsidRDefault="0073532B" w:rsidP="0073532B">
      <w:pPr>
        <w:pStyle w:val="2"/>
      </w:pPr>
      <w:r>
        <w:lastRenderedPageBreak/>
        <w:t xml:space="preserve">Оформление </w:t>
      </w:r>
      <w:r>
        <w:t>листинга</w:t>
      </w:r>
    </w:p>
    <w:p w:rsidR="00E30CE6" w:rsidRPr="00BF3639" w:rsidRDefault="0073532B" w:rsidP="00CE1201">
      <w:r>
        <w:t xml:space="preserve">Листинг </w:t>
      </w:r>
      <w:r w:rsidR="00521C5D" w:rsidRPr="00BF3639">
        <w:t>программы</w:t>
      </w:r>
      <w:r w:rsidR="00103D07" w:rsidRPr="00BF3639">
        <w:t xml:space="preserve"> </w:t>
      </w:r>
      <w:r w:rsidR="00F01044">
        <w:t xml:space="preserve">чётко не определён стандартом. Но можно его оформить </w:t>
      </w:r>
      <w:r w:rsidR="00103D07" w:rsidRPr="00BF3639">
        <w:t>следующим образом</w:t>
      </w:r>
      <w:r w:rsidR="00F01044">
        <w:t xml:space="preserve"> (стиль «Листинг»)</w:t>
      </w:r>
      <w:r w:rsidR="00E30CE6" w:rsidRPr="00BF3639">
        <w:t xml:space="preserve">: </w:t>
      </w:r>
    </w:p>
    <w:p w:rsidR="00FF5739" w:rsidRPr="00BF3639" w:rsidRDefault="00FF5739" w:rsidP="00FF5739">
      <w:pPr>
        <w:pStyle w:val="a9"/>
        <w:rPr>
          <w:lang w:val="ru-RU"/>
        </w:rPr>
      </w:pPr>
      <w:proofErr w:type="gramStart"/>
      <w:r w:rsidRPr="00BF3639">
        <w:t>while</w:t>
      </w:r>
      <w:proofErr w:type="gramEnd"/>
      <w:r w:rsidRPr="00BF3639">
        <w:t> b do Q</w:t>
      </w:r>
    </w:p>
    <w:bookmarkEnd w:id="0"/>
    <w:bookmarkEnd w:id="1"/>
    <w:bookmarkEnd w:id="2"/>
    <w:bookmarkEnd w:id="3"/>
    <w:bookmarkEnd w:id="4"/>
    <w:bookmarkEnd w:id="5"/>
    <w:bookmarkEnd w:id="6"/>
    <w:bookmarkEnd w:id="10"/>
    <w:bookmarkEnd w:id="13"/>
    <w:bookmarkEnd w:id="14"/>
    <w:bookmarkEnd w:id="15"/>
    <w:bookmarkEnd w:id="16"/>
    <w:p w:rsidR="00AF5AFC" w:rsidRPr="00BF3639" w:rsidRDefault="00AF5AFC" w:rsidP="00AF5AFC">
      <w:pPr>
        <w:pStyle w:val="2"/>
      </w:pPr>
      <w:r>
        <w:t>Оформление библиографических ссылок</w:t>
      </w:r>
    </w:p>
    <w:p w:rsidR="00AF5AFC" w:rsidRDefault="00AF5AFC" w:rsidP="00AF5AFC">
      <w:r>
        <w:t>В стандарте университета присутствует неоднозначность касательно оформления библиографического списка: в тексте упоминается ГОСТ 7.0.5-2008, а в примере оформления список оформлен по ГОСТ 7.1-2003. Важно отметить следующие факты:</w:t>
      </w:r>
    </w:p>
    <w:p w:rsidR="00AF5AFC" w:rsidRPr="00AF5AFC" w:rsidRDefault="00AF5AFC" w:rsidP="00AF5AFC">
      <w:pPr>
        <w:pStyle w:val="a0"/>
        <w:rPr>
          <w:lang w:val="ru-RU"/>
        </w:rPr>
      </w:pPr>
      <w:r>
        <w:rPr>
          <w:lang w:val="ru-RU"/>
        </w:rPr>
        <w:t>оба стандарта визуально достаточно страшные, к тому же они не очень удобны для автоматического формирования ссылок средствами библиографических менеджеров;</w:t>
      </w:r>
    </w:p>
    <w:p w:rsidR="00AF5AFC" w:rsidRDefault="00AF5AFC" w:rsidP="00AF5AFC">
      <w:pPr>
        <w:pStyle w:val="a0"/>
        <w:rPr>
          <w:lang w:val="ru-RU"/>
        </w:rPr>
      </w:pPr>
      <w:r>
        <w:rPr>
          <w:lang w:val="ru-RU"/>
        </w:rPr>
        <w:t xml:space="preserve">для обоих стандартов </w:t>
      </w:r>
      <w:r w:rsidR="00B17EDF">
        <w:rPr>
          <w:lang w:val="ru-RU"/>
        </w:rPr>
        <w:t>можно найти в интернете</w:t>
      </w:r>
      <w:r>
        <w:rPr>
          <w:lang w:val="ru-RU"/>
        </w:rPr>
        <w:t xml:space="preserve"> стили </w:t>
      </w:r>
      <w:proofErr w:type="spellStart"/>
      <w:r>
        <w:t>Zotero</w:t>
      </w:r>
      <w:proofErr w:type="spellEnd"/>
      <w:r w:rsidR="00B17EDF">
        <w:rPr>
          <w:lang w:val="ru-RU"/>
        </w:rPr>
        <w:t xml:space="preserve"> (если постараться)</w:t>
      </w:r>
      <w:r>
        <w:rPr>
          <w:lang w:val="ru-RU"/>
        </w:rPr>
        <w:t xml:space="preserve">. </w:t>
      </w:r>
      <w:r w:rsidR="00B17EDF">
        <w:rPr>
          <w:lang w:val="ru-RU"/>
        </w:rPr>
        <w:t>Для ГОСТ 2008 этот стиль более корректно формирует список литературы, для ГОСТ 2003 есть ошибки, которые нужно немного подчищать вручную;</w:t>
      </w:r>
    </w:p>
    <w:p w:rsidR="00B17EDF" w:rsidRDefault="00B17EDF" w:rsidP="00AF5AFC">
      <w:pPr>
        <w:pStyle w:val="a0"/>
        <w:rPr>
          <w:lang w:val="ru-RU"/>
        </w:rPr>
      </w:pPr>
      <w:r>
        <w:rPr>
          <w:lang w:val="ru-RU"/>
        </w:rPr>
        <w:t>на практике в научном сообществе, да и в реальности университете в основном пользуются ГОСТ 2003;</w:t>
      </w:r>
    </w:p>
    <w:p w:rsidR="00B17EDF" w:rsidRDefault="00B17EDF" w:rsidP="00AF5AFC">
      <w:pPr>
        <w:pStyle w:val="a0"/>
        <w:rPr>
          <w:lang w:val="ru-RU"/>
        </w:rPr>
      </w:pPr>
      <w:r>
        <w:rPr>
          <w:lang w:val="ru-RU"/>
        </w:rPr>
        <w:t>очень многие, в том числе и среди преподавателей, в этих ГОСТах не разбираются, не отличают их. Это может облегчить задачу студента.</w:t>
      </w:r>
    </w:p>
    <w:p w:rsidR="00B17EDF" w:rsidRPr="00A86F3F" w:rsidRDefault="00B17EDF" w:rsidP="00B17EDF">
      <w:r>
        <w:t xml:space="preserve">Не стоит всецело полагаться на библиографические менеджеры при написании крупной работы. Могут возникнуть проблемы на разных компьютерах из-за некорректной синхронизации или иной версии программы. Из-за этого есть риск потерять ссылки. Как этого избежать? Использовать один компьютер; делать резервное копирование, использовать систему контроля версий или работать в облачном хранилище с поддержкой истории версий; дробить крупный документ на несколько. Кроме того, можно использовать гибридный вариант работы с </w:t>
      </w:r>
      <w:proofErr w:type="spellStart"/>
      <w:r>
        <w:rPr>
          <w:lang w:val="en-US"/>
        </w:rPr>
        <w:t>Zotero</w:t>
      </w:r>
      <w:proofErr w:type="spellEnd"/>
      <w:r w:rsidRPr="00B17EDF">
        <w:t xml:space="preserve">: </w:t>
      </w:r>
      <w:r>
        <w:t xml:space="preserve">хранить коллекцию статей в нём, но в тексте использовать для ссылок текстовые метки, </w:t>
      </w:r>
      <w:proofErr w:type="gramStart"/>
      <w:r>
        <w:t>например</w:t>
      </w:r>
      <w:proofErr w:type="gramEnd"/>
      <w:r>
        <w:t xml:space="preserve"> </w:t>
      </w:r>
      <w:r w:rsidRPr="00B17EDF">
        <w:t>[</w:t>
      </w:r>
      <w:r>
        <w:t>Автор, Год</w:t>
      </w:r>
      <w:r w:rsidRPr="00B17EDF">
        <w:t xml:space="preserve">]. </w:t>
      </w:r>
      <w:r>
        <w:t xml:space="preserve">После написания документа автоматически экспортировать коллекцию </w:t>
      </w:r>
      <w:proofErr w:type="spellStart"/>
      <w:r>
        <w:rPr>
          <w:lang w:val="en-US"/>
        </w:rPr>
        <w:t>Zotero</w:t>
      </w:r>
      <w:proofErr w:type="spellEnd"/>
      <w:r w:rsidRPr="00B17EDF">
        <w:t xml:space="preserve"> в список использованных источников и вручную поменять метки. </w:t>
      </w:r>
      <w:r>
        <w:t xml:space="preserve">Минусы этого подхода очевидны; главный плюс – надёжность. Но для студенческих работ, когда количество публикаций в списке – 10-20, а количество ссылок на них – 20-30, вероятность проблем </w:t>
      </w:r>
      <w:r w:rsidR="00A86F3F">
        <w:t xml:space="preserve">с </w:t>
      </w:r>
      <w:proofErr w:type="spellStart"/>
      <w:r w:rsidR="00A86F3F">
        <w:rPr>
          <w:lang w:val="en-US"/>
        </w:rPr>
        <w:t>Zotero</w:t>
      </w:r>
      <w:proofErr w:type="spellEnd"/>
      <w:r w:rsidR="00A86F3F" w:rsidRPr="00A86F3F">
        <w:t xml:space="preserve"> </w:t>
      </w:r>
      <w:r w:rsidR="00A86F3F">
        <w:t>невелика.</w:t>
      </w:r>
    </w:p>
    <w:p w:rsidR="002A267C" w:rsidRPr="002A267C" w:rsidRDefault="002A267C" w:rsidP="002A267C">
      <w:pPr>
        <w:pStyle w:val="13"/>
      </w:pPr>
      <w:r>
        <w:lastRenderedPageBreak/>
        <w:t>Заключение</w:t>
      </w:r>
    </w:p>
    <w:p w:rsidR="00BF3639" w:rsidRPr="00EA76F5" w:rsidRDefault="00AA124B" w:rsidP="00927085">
      <w:r>
        <w:t>Заключение, введение, список использованных источников оформляются стилем «Заголовок 1 без номера».</w:t>
      </w:r>
      <w:bookmarkStart w:id="19" w:name="_GoBack"/>
      <w:bookmarkEnd w:id="19"/>
    </w:p>
    <w:sectPr w:rsidR="00BF3639" w:rsidRPr="00EA76F5" w:rsidSect="002A267C">
      <w:footerReference w:type="default" r:id="rId9"/>
      <w:footerReference w:type="firs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F0A" w:rsidRDefault="00AC7F0A" w:rsidP="00CE1201">
      <w:r>
        <w:separator/>
      </w:r>
    </w:p>
  </w:endnote>
  <w:endnote w:type="continuationSeparator" w:id="0">
    <w:p w:rsidR="00AC7F0A" w:rsidRDefault="00AC7F0A" w:rsidP="00CE1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1892436"/>
      <w:docPartObj>
        <w:docPartGallery w:val="Page Numbers (Bottom of Page)"/>
        <w:docPartUnique/>
      </w:docPartObj>
    </w:sdtPr>
    <w:sdtContent>
      <w:p w:rsidR="002D5057" w:rsidRDefault="002D5057">
        <w:pPr>
          <w:pStyle w:val="a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7085">
          <w:rPr>
            <w:noProof/>
          </w:rPr>
          <w:t>6</w:t>
        </w:r>
        <w:r>
          <w:fldChar w:fldCharType="end"/>
        </w:r>
      </w:p>
    </w:sdtContent>
  </w:sdt>
  <w:p w:rsidR="002D5057" w:rsidRDefault="002D5057">
    <w:pPr>
      <w:pStyle w:val="af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90963527"/>
      <w:docPartObj>
        <w:docPartGallery w:val="Page Numbers (Bottom of Page)"/>
        <w:docPartUnique/>
      </w:docPartObj>
    </w:sdtPr>
    <w:sdtContent>
      <w:p w:rsidR="002D5057" w:rsidRDefault="002D5057">
        <w:pPr>
          <w:pStyle w:val="afb"/>
          <w:jc w:val="center"/>
        </w:pPr>
      </w:p>
    </w:sdtContent>
  </w:sdt>
  <w:p w:rsidR="002D5057" w:rsidRDefault="002D5057">
    <w:pPr>
      <w:pStyle w:val="af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F0A" w:rsidRDefault="00AC7F0A" w:rsidP="00CE1201">
      <w:r>
        <w:separator/>
      </w:r>
    </w:p>
  </w:footnote>
  <w:footnote w:type="continuationSeparator" w:id="0">
    <w:p w:rsidR="00AC7F0A" w:rsidRDefault="00AC7F0A" w:rsidP="00CE12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75C33"/>
    <w:multiLevelType w:val="hybridMultilevel"/>
    <w:tmpl w:val="05480336"/>
    <w:lvl w:ilvl="0" w:tplc="8BC45528">
      <w:start w:val="1"/>
      <w:numFmt w:val="decimal"/>
      <w:pStyle w:val="a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F21CA8"/>
    <w:multiLevelType w:val="hybridMultilevel"/>
    <w:tmpl w:val="01546B18"/>
    <w:lvl w:ilvl="0" w:tplc="BCC088B4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" w15:restartNumberingAfterBreak="0">
    <w:nsid w:val="214C1A7C"/>
    <w:multiLevelType w:val="hybridMultilevel"/>
    <w:tmpl w:val="A9C6B654"/>
    <w:lvl w:ilvl="0" w:tplc="7EC49ED4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3C86C4B"/>
    <w:multiLevelType w:val="hybridMultilevel"/>
    <w:tmpl w:val="2C727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060AD"/>
    <w:multiLevelType w:val="hybridMultilevel"/>
    <w:tmpl w:val="073CEFFA"/>
    <w:lvl w:ilvl="0" w:tplc="1DFA60A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E71DA"/>
    <w:multiLevelType w:val="hybridMultilevel"/>
    <w:tmpl w:val="375C3876"/>
    <w:lvl w:ilvl="0" w:tplc="76680A26">
      <w:start w:val="1"/>
      <w:numFmt w:val="bullet"/>
      <w:pStyle w:val="a0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80D5E2D"/>
    <w:multiLevelType w:val="hybridMultilevel"/>
    <w:tmpl w:val="E000F180"/>
    <w:lvl w:ilvl="0" w:tplc="5C7EDD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96A29DA"/>
    <w:multiLevelType w:val="multilevel"/>
    <w:tmpl w:val="EF5E7E7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0CF53D9"/>
    <w:multiLevelType w:val="multilevel"/>
    <w:tmpl w:val="94B445E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9" w15:restartNumberingAfterBreak="0">
    <w:nsid w:val="512D724E"/>
    <w:multiLevelType w:val="multilevel"/>
    <w:tmpl w:val="CBEE04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0" w15:restartNumberingAfterBreak="0">
    <w:nsid w:val="707C105E"/>
    <w:multiLevelType w:val="hybridMultilevel"/>
    <w:tmpl w:val="AD369602"/>
    <w:lvl w:ilvl="0" w:tplc="9120068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D673278"/>
    <w:multiLevelType w:val="multilevel"/>
    <w:tmpl w:val="A98ABBE0"/>
    <w:lvl w:ilvl="0">
      <w:start w:val="1"/>
      <w:numFmt w:val="russianLower"/>
      <w:pStyle w:val="a1"/>
      <w:lvlText w:val="%1)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701"/>
        </w:tabs>
        <w:ind w:left="709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7D7B28EC"/>
    <w:multiLevelType w:val="hybridMultilevel"/>
    <w:tmpl w:val="5D7CD534"/>
    <w:lvl w:ilvl="0" w:tplc="BE4CDCF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8"/>
  </w:num>
  <w:num w:numId="7">
    <w:abstractNumId w:val="10"/>
  </w:num>
  <w:num w:numId="8">
    <w:abstractNumId w:val="1"/>
  </w:num>
  <w:num w:numId="9">
    <w:abstractNumId w:val="6"/>
  </w:num>
  <w:num w:numId="10">
    <w:abstractNumId w:val="7"/>
  </w:num>
  <w:num w:numId="11">
    <w:abstractNumId w:val="7"/>
  </w:num>
  <w:num w:numId="12">
    <w:abstractNumId w:val="5"/>
  </w:num>
  <w:num w:numId="13">
    <w:abstractNumId w:val="0"/>
  </w:num>
  <w:num w:numId="14">
    <w:abstractNumId w:val="0"/>
    <w:lvlOverride w:ilvl="0">
      <w:startOverride w:val="1"/>
    </w:lvlOverride>
  </w:num>
  <w:num w:numId="15">
    <w:abstractNumId w:val="0"/>
    <w:lvlOverride w:ilvl="0"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  <w:lvlOverride w:ilvl="1">
      <w:lvl w:ilvl="1" w:tplc="04190003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6">
    <w:abstractNumId w:val="0"/>
    <w:lvlOverride w:ilvl="0">
      <w:startOverride w:val="1"/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</w:num>
  <w:num w:numId="17">
    <w:abstractNumId w:val="0"/>
    <w:lvlOverride w:ilvl="0">
      <w:startOverride w:val="1"/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</w:num>
  <w:num w:numId="18">
    <w:abstractNumId w:val="11"/>
  </w:num>
  <w:num w:numId="19">
    <w:abstractNumId w:val="0"/>
    <w:lvlOverride w:ilvl="0">
      <w:startOverride w:val="1"/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xtDAwNzE2MTM1MLVU0lEKTi0uzszPAymwqAUAXc9AyywAAAA="/>
  </w:docVars>
  <w:rsids>
    <w:rsidRoot w:val="00093571"/>
    <w:rsid w:val="00093571"/>
    <w:rsid w:val="000E4A90"/>
    <w:rsid w:val="00103D07"/>
    <w:rsid w:val="00107ED6"/>
    <w:rsid w:val="00114E2E"/>
    <w:rsid w:val="00150EBD"/>
    <w:rsid w:val="00162877"/>
    <w:rsid w:val="001B33F9"/>
    <w:rsid w:val="001F638D"/>
    <w:rsid w:val="001F6B38"/>
    <w:rsid w:val="00204989"/>
    <w:rsid w:val="0022642D"/>
    <w:rsid w:val="00241D6A"/>
    <w:rsid w:val="0027253E"/>
    <w:rsid w:val="002725F2"/>
    <w:rsid w:val="002900AA"/>
    <w:rsid w:val="002A267C"/>
    <w:rsid w:val="002D5057"/>
    <w:rsid w:val="002F1E24"/>
    <w:rsid w:val="002F63BF"/>
    <w:rsid w:val="00305747"/>
    <w:rsid w:val="00324425"/>
    <w:rsid w:val="00396FE6"/>
    <w:rsid w:val="003C79F5"/>
    <w:rsid w:val="003E1273"/>
    <w:rsid w:val="003F2DF4"/>
    <w:rsid w:val="003F5A8F"/>
    <w:rsid w:val="003F703F"/>
    <w:rsid w:val="00410EC6"/>
    <w:rsid w:val="0043582E"/>
    <w:rsid w:val="00436D9D"/>
    <w:rsid w:val="004521C2"/>
    <w:rsid w:val="0045539A"/>
    <w:rsid w:val="00471415"/>
    <w:rsid w:val="00474253"/>
    <w:rsid w:val="00490D11"/>
    <w:rsid w:val="004A3D6E"/>
    <w:rsid w:val="00506AA0"/>
    <w:rsid w:val="00521C5D"/>
    <w:rsid w:val="00522630"/>
    <w:rsid w:val="00543E51"/>
    <w:rsid w:val="00550CD3"/>
    <w:rsid w:val="00564C3C"/>
    <w:rsid w:val="00581DA4"/>
    <w:rsid w:val="005A2849"/>
    <w:rsid w:val="005F56D4"/>
    <w:rsid w:val="00640C56"/>
    <w:rsid w:val="0064694D"/>
    <w:rsid w:val="00655455"/>
    <w:rsid w:val="00660B1D"/>
    <w:rsid w:val="006B5A3B"/>
    <w:rsid w:val="006D1868"/>
    <w:rsid w:val="006D24B8"/>
    <w:rsid w:val="006E1A7C"/>
    <w:rsid w:val="006E1DFC"/>
    <w:rsid w:val="006F3662"/>
    <w:rsid w:val="006F5CF2"/>
    <w:rsid w:val="006F7AF9"/>
    <w:rsid w:val="007064D8"/>
    <w:rsid w:val="0073532B"/>
    <w:rsid w:val="007415E1"/>
    <w:rsid w:val="00745D71"/>
    <w:rsid w:val="00760102"/>
    <w:rsid w:val="007A0369"/>
    <w:rsid w:val="007D5650"/>
    <w:rsid w:val="007E5FDB"/>
    <w:rsid w:val="00817DE9"/>
    <w:rsid w:val="00820CA0"/>
    <w:rsid w:val="00826D10"/>
    <w:rsid w:val="00830553"/>
    <w:rsid w:val="0084017D"/>
    <w:rsid w:val="00850BAB"/>
    <w:rsid w:val="0086725F"/>
    <w:rsid w:val="008A55C3"/>
    <w:rsid w:val="008B3F6B"/>
    <w:rsid w:val="008C2841"/>
    <w:rsid w:val="00900E44"/>
    <w:rsid w:val="00913393"/>
    <w:rsid w:val="00927085"/>
    <w:rsid w:val="00927D24"/>
    <w:rsid w:val="0094143C"/>
    <w:rsid w:val="00942FCB"/>
    <w:rsid w:val="00944AB4"/>
    <w:rsid w:val="00947C12"/>
    <w:rsid w:val="00967CB7"/>
    <w:rsid w:val="009767BB"/>
    <w:rsid w:val="00990BB6"/>
    <w:rsid w:val="00992115"/>
    <w:rsid w:val="00993A0D"/>
    <w:rsid w:val="009D0887"/>
    <w:rsid w:val="009D35F1"/>
    <w:rsid w:val="00A02407"/>
    <w:rsid w:val="00A121C5"/>
    <w:rsid w:val="00A44FCA"/>
    <w:rsid w:val="00A65A8E"/>
    <w:rsid w:val="00A86F3F"/>
    <w:rsid w:val="00A929FA"/>
    <w:rsid w:val="00A95B69"/>
    <w:rsid w:val="00AA124B"/>
    <w:rsid w:val="00AB563E"/>
    <w:rsid w:val="00AC7F0A"/>
    <w:rsid w:val="00AD33C5"/>
    <w:rsid w:val="00AE1580"/>
    <w:rsid w:val="00AE5ECF"/>
    <w:rsid w:val="00AF3BCB"/>
    <w:rsid w:val="00AF5AFC"/>
    <w:rsid w:val="00B13B7E"/>
    <w:rsid w:val="00B17EDF"/>
    <w:rsid w:val="00B22A55"/>
    <w:rsid w:val="00B36C9C"/>
    <w:rsid w:val="00B4705F"/>
    <w:rsid w:val="00B574D3"/>
    <w:rsid w:val="00B6792A"/>
    <w:rsid w:val="00B84496"/>
    <w:rsid w:val="00BA3540"/>
    <w:rsid w:val="00BE0E41"/>
    <w:rsid w:val="00BE1B55"/>
    <w:rsid w:val="00BF3639"/>
    <w:rsid w:val="00BF3E91"/>
    <w:rsid w:val="00BF60C0"/>
    <w:rsid w:val="00C0144E"/>
    <w:rsid w:val="00C021C0"/>
    <w:rsid w:val="00C1507A"/>
    <w:rsid w:val="00C41EF3"/>
    <w:rsid w:val="00C46C9E"/>
    <w:rsid w:val="00C70C75"/>
    <w:rsid w:val="00C71548"/>
    <w:rsid w:val="00C80055"/>
    <w:rsid w:val="00C8492F"/>
    <w:rsid w:val="00CA67A6"/>
    <w:rsid w:val="00CB2636"/>
    <w:rsid w:val="00CC702B"/>
    <w:rsid w:val="00CD2A23"/>
    <w:rsid w:val="00CE1201"/>
    <w:rsid w:val="00CE62E6"/>
    <w:rsid w:val="00D06205"/>
    <w:rsid w:val="00D13760"/>
    <w:rsid w:val="00D43CC2"/>
    <w:rsid w:val="00D43F3B"/>
    <w:rsid w:val="00D44E9C"/>
    <w:rsid w:val="00D567FD"/>
    <w:rsid w:val="00D65AA3"/>
    <w:rsid w:val="00D74E03"/>
    <w:rsid w:val="00D76928"/>
    <w:rsid w:val="00D822C6"/>
    <w:rsid w:val="00D9279F"/>
    <w:rsid w:val="00D937A0"/>
    <w:rsid w:val="00DA1528"/>
    <w:rsid w:val="00DA43F6"/>
    <w:rsid w:val="00DB1570"/>
    <w:rsid w:val="00DD7AF0"/>
    <w:rsid w:val="00E222BA"/>
    <w:rsid w:val="00E22CD2"/>
    <w:rsid w:val="00E2710E"/>
    <w:rsid w:val="00E30CE6"/>
    <w:rsid w:val="00E32A80"/>
    <w:rsid w:val="00E4410E"/>
    <w:rsid w:val="00E50333"/>
    <w:rsid w:val="00EA76F5"/>
    <w:rsid w:val="00EF050E"/>
    <w:rsid w:val="00EF439B"/>
    <w:rsid w:val="00F01044"/>
    <w:rsid w:val="00F12337"/>
    <w:rsid w:val="00F16106"/>
    <w:rsid w:val="00F168D9"/>
    <w:rsid w:val="00F43A84"/>
    <w:rsid w:val="00F54DD9"/>
    <w:rsid w:val="00F668C6"/>
    <w:rsid w:val="00F82014"/>
    <w:rsid w:val="00F82D30"/>
    <w:rsid w:val="00FB0217"/>
    <w:rsid w:val="00FD38A9"/>
    <w:rsid w:val="00FF43CA"/>
    <w:rsid w:val="00FF4614"/>
    <w:rsid w:val="00FF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8017D24-688B-407E-BFD3-9C25F0F16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43582E"/>
    <w:pPr>
      <w:spacing w:line="360" w:lineRule="auto"/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2"/>
    <w:next w:val="a2"/>
    <w:link w:val="10"/>
    <w:qFormat/>
    <w:rsid w:val="000E4A90"/>
    <w:pPr>
      <w:pageBreakBefore/>
      <w:numPr>
        <w:numId w:val="10"/>
      </w:numPr>
      <w:tabs>
        <w:tab w:val="left" w:pos="426"/>
      </w:tabs>
      <w:suppressAutoHyphens/>
      <w:spacing w:after="360"/>
      <w:ind w:left="1140" w:hanging="431"/>
      <w:contextualSpacing/>
      <w:jc w:val="left"/>
      <w:outlineLvl w:val="0"/>
    </w:pPr>
    <w:rPr>
      <w:caps/>
      <w:sz w:val="28"/>
      <w:szCs w:val="28"/>
    </w:rPr>
  </w:style>
  <w:style w:type="paragraph" w:styleId="2">
    <w:name w:val="heading 2"/>
    <w:basedOn w:val="a2"/>
    <w:next w:val="a2"/>
    <w:link w:val="20"/>
    <w:qFormat/>
    <w:rsid w:val="000E4A90"/>
    <w:pPr>
      <w:keepNext/>
      <w:keepLines/>
      <w:widowControl w:val="0"/>
      <w:numPr>
        <w:ilvl w:val="1"/>
        <w:numId w:val="10"/>
      </w:numPr>
      <w:tabs>
        <w:tab w:val="left" w:pos="567"/>
      </w:tabs>
      <w:suppressAutoHyphens/>
      <w:spacing w:before="340" w:after="220"/>
      <w:ind w:left="1287" w:hanging="578"/>
      <w:contextualSpacing/>
      <w:outlineLvl w:val="1"/>
    </w:pPr>
  </w:style>
  <w:style w:type="paragraph" w:styleId="3">
    <w:name w:val="heading 3"/>
    <w:basedOn w:val="a2"/>
    <w:next w:val="a2"/>
    <w:link w:val="30"/>
    <w:uiPriority w:val="9"/>
    <w:qFormat/>
    <w:rsid w:val="000E4A90"/>
    <w:pPr>
      <w:keepNext/>
      <w:numPr>
        <w:ilvl w:val="2"/>
        <w:numId w:val="10"/>
      </w:numPr>
      <w:tabs>
        <w:tab w:val="left" w:pos="709"/>
      </w:tabs>
      <w:spacing w:before="120" w:after="120"/>
      <w:ind w:left="1429"/>
      <w:outlineLvl w:val="2"/>
    </w:pPr>
  </w:style>
  <w:style w:type="paragraph" w:styleId="4">
    <w:name w:val="heading 4"/>
    <w:basedOn w:val="a2"/>
    <w:next w:val="a2"/>
    <w:link w:val="40"/>
    <w:uiPriority w:val="9"/>
    <w:qFormat/>
    <w:rsid w:val="000E4A90"/>
    <w:pPr>
      <w:keepNext/>
      <w:widowControl w:val="0"/>
      <w:numPr>
        <w:ilvl w:val="3"/>
        <w:numId w:val="10"/>
      </w:numPr>
      <w:spacing w:before="240" w:after="120"/>
      <w:ind w:left="1571" w:hanging="862"/>
      <w:jc w:val="left"/>
      <w:outlineLvl w:val="3"/>
    </w:pPr>
  </w:style>
  <w:style w:type="paragraph" w:styleId="5">
    <w:name w:val="heading 5"/>
    <w:basedOn w:val="a2"/>
    <w:next w:val="a2"/>
    <w:link w:val="50"/>
    <w:unhideWhenUsed/>
    <w:qFormat/>
    <w:rsid w:val="00CE1201"/>
    <w:pPr>
      <w:keepNext/>
      <w:spacing w:before="180" w:after="60"/>
      <w:ind w:firstLine="0"/>
      <w:jc w:val="left"/>
      <w:outlineLvl w:val="4"/>
    </w:pPr>
    <w:rPr>
      <w:rFonts w:cs="Arial"/>
      <w:u w:val="single"/>
    </w:rPr>
  </w:style>
  <w:style w:type="paragraph" w:styleId="6">
    <w:name w:val="heading 6"/>
    <w:basedOn w:val="a2"/>
    <w:next w:val="a2"/>
    <w:link w:val="60"/>
    <w:unhideWhenUsed/>
    <w:rsid w:val="00640C56"/>
    <w:pPr>
      <w:numPr>
        <w:ilvl w:val="5"/>
        <w:numId w:val="10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2"/>
    <w:next w:val="a2"/>
    <w:link w:val="70"/>
    <w:unhideWhenUsed/>
    <w:rsid w:val="00640C56"/>
    <w:pPr>
      <w:numPr>
        <w:ilvl w:val="6"/>
        <w:numId w:val="10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2"/>
    <w:next w:val="a2"/>
    <w:link w:val="80"/>
    <w:unhideWhenUsed/>
    <w:rsid w:val="00640C56"/>
    <w:pPr>
      <w:numPr>
        <w:ilvl w:val="7"/>
        <w:numId w:val="10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2"/>
    <w:next w:val="a2"/>
    <w:link w:val="90"/>
    <w:unhideWhenUsed/>
    <w:rsid w:val="00640C56"/>
    <w:pPr>
      <w:numPr>
        <w:ilvl w:val="8"/>
        <w:numId w:val="10"/>
      </w:numPr>
      <w:spacing w:after="360"/>
      <w:jc w:val="center"/>
      <w:outlineLvl w:val="8"/>
    </w:pPr>
    <w:rPr>
      <w:b/>
      <w:caps/>
      <w:sz w:val="28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rsid w:val="000E4A90"/>
    <w:rPr>
      <w:rFonts w:ascii="Times New Roman" w:eastAsia="Times New Roman" w:hAnsi="Times New Roman"/>
      <w:caps/>
      <w:sz w:val="28"/>
      <w:szCs w:val="28"/>
    </w:rPr>
  </w:style>
  <w:style w:type="character" w:customStyle="1" w:styleId="20">
    <w:name w:val="Заголовок 2 Знак"/>
    <w:basedOn w:val="a3"/>
    <w:link w:val="2"/>
    <w:rsid w:val="000E4A90"/>
    <w:rPr>
      <w:rFonts w:ascii="Times New Roman" w:eastAsia="Times New Roman" w:hAnsi="Times New Roman"/>
      <w:sz w:val="24"/>
      <w:szCs w:val="24"/>
    </w:rPr>
  </w:style>
  <w:style w:type="character" w:customStyle="1" w:styleId="30">
    <w:name w:val="Заголовок 3 Знак"/>
    <w:basedOn w:val="a3"/>
    <w:link w:val="3"/>
    <w:uiPriority w:val="9"/>
    <w:rsid w:val="000E4A90"/>
    <w:rPr>
      <w:rFonts w:ascii="Times New Roman" w:eastAsia="Times New Roman" w:hAnsi="Times New Roman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rsid w:val="000E4A90"/>
    <w:rPr>
      <w:rFonts w:ascii="Times New Roman" w:eastAsia="Times New Roman" w:hAnsi="Times New Roman"/>
      <w:sz w:val="24"/>
      <w:szCs w:val="24"/>
    </w:rPr>
  </w:style>
  <w:style w:type="character" w:customStyle="1" w:styleId="50">
    <w:name w:val="Заголовок 5 Знак"/>
    <w:basedOn w:val="a3"/>
    <w:link w:val="5"/>
    <w:rsid w:val="00CE1201"/>
    <w:rPr>
      <w:rFonts w:ascii="Times New Roman" w:eastAsia="Times New Roman" w:hAnsi="Times New Roman" w:cs="Arial"/>
      <w:sz w:val="24"/>
      <w:szCs w:val="24"/>
      <w:u w:val="single"/>
    </w:rPr>
  </w:style>
  <w:style w:type="character" w:customStyle="1" w:styleId="60">
    <w:name w:val="Заголовок 6 Знак"/>
    <w:basedOn w:val="a3"/>
    <w:link w:val="6"/>
    <w:rsid w:val="00640C56"/>
    <w:rPr>
      <w:rFonts w:ascii="Arial" w:eastAsia="Times New Roman" w:hAnsi="Arial"/>
      <w:i/>
      <w:sz w:val="22"/>
      <w:szCs w:val="24"/>
    </w:rPr>
  </w:style>
  <w:style w:type="character" w:customStyle="1" w:styleId="70">
    <w:name w:val="Заголовок 7 Знак"/>
    <w:basedOn w:val="a3"/>
    <w:link w:val="7"/>
    <w:rsid w:val="00640C56"/>
    <w:rPr>
      <w:rFonts w:ascii="Arial" w:eastAsia="Times New Roman" w:hAnsi="Arial"/>
      <w:szCs w:val="24"/>
    </w:rPr>
  </w:style>
  <w:style w:type="character" w:customStyle="1" w:styleId="80">
    <w:name w:val="Заголовок 8 Знак"/>
    <w:basedOn w:val="a3"/>
    <w:link w:val="8"/>
    <w:rsid w:val="00640C56"/>
    <w:rPr>
      <w:rFonts w:ascii="Arial" w:eastAsia="Times New Roman" w:hAnsi="Arial"/>
      <w:i/>
      <w:szCs w:val="24"/>
    </w:rPr>
  </w:style>
  <w:style w:type="character" w:customStyle="1" w:styleId="90">
    <w:name w:val="Заголовок 9 Знак"/>
    <w:basedOn w:val="a3"/>
    <w:link w:val="9"/>
    <w:rsid w:val="00640C56"/>
    <w:rPr>
      <w:rFonts w:ascii="Times New Roman" w:eastAsia="Times New Roman" w:hAnsi="Times New Roman"/>
      <w:b/>
      <w:caps/>
      <w:sz w:val="28"/>
      <w:szCs w:val="24"/>
    </w:rPr>
  </w:style>
  <w:style w:type="paragraph" w:styleId="a6">
    <w:name w:val="Document Map"/>
    <w:basedOn w:val="a2"/>
    <w:link w:val="a7"/>
    <w:uiPriority w:val="99"/>
    <w:semiHidden/>
    <w:unhideWhenUsed/>
    <w:rsid w:val="00E30CE6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3"/>
    <w:link w:val="a6"/>
    <w:uiPriority w:val="99"/>
    <w:semiHidden/>
    <w:rsid w:val="00E30CE6"/>
    <w:rPr>
      <w:rFonts w:ascii="Tahoma" w:eastAsia="Times New Roman" w:hAnsi="Tahoma" w:cs="Tahoma"/>
      <w:sz w:val="16"/>
      <w:szCs w:val="16"/>
    </w:rPr>
  </w:style>
  <w:style w:type="paragraph" w:customStyle="1" w:styleId="a8">
    <w:name w:val="Формула"/>
    <w:basedOn w:val="a2"/>
    <w:next w:val="a2"/>
    <w:qFormat/>
    <w:rsid w:val="00BF60C0"/>
    <w:pPr>
      <w:widowControl w:val="0"/>
      <w:spacing w:before="240" w:after="240"/>
      <w:ind w:firstLine="0"/>
      <w:contextualSpacing/>
      <w:jc w:val="center"/>
    </w:pPr>
  </w:style>
  <w:style w:type="paragraph" w:customStyle="1" w:styleId="a9">
    <w:name w:val="Листинг"/>
    <w:basedOn w:val="a2"/>
    <w:unhideWhenUsed/>
    <w:rsid w:val="00FF5739"/>
    <w:pPr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240" w:after="240" w:line="264" w:lineRule="auto"/>
      <w:ind w:left="1134" w:firstLine="0"/>
      <w:contextualSpacing/>
      <w:jc w:val="left"/>
    </w:pPr>
    <w:rPr>
      <w:rFonts w:ascii="Consolas" w:hAnsi="Consolas"/>
      <w:sz w:val="22"/>
      <w:lang w:val="en-US"/>
    </w:rPr>
  </w:style>
  <w:style w:type="paragraph" w:styleId="11">
    <w:name w:val="toc 1"/>
    <w:basedOn w:val="a2"/>
    <w:next w:val="a2"/>
    <w:link w:val="12"/>
    <w:autoRedefine/>
    <w:uiPriority w:val="39"/>
    <w:rsid w:val="00640C56"/>
    <w:pPr>
      <w:tabs>
        <w:tab w:val="left" w:pos="284"/>
        <w:tab w:val="right" w:leader="dot" w:pos="9639"/>
      </w:tabs>
      <w:ind w:left="284" w:right="567" w:hanging="284"/>
    </w:pPr>
    <w:rPr>
      <w:noProof/>
    </w:rPr>
  </w:style>
  <w:style w:type="character" w:customStyle="1" w:styleId="12">
    <w:name w:val="Оглавление 1 Знак"/>
    <w:basedOn w:val="a3"/>
    <w:link w:val="11"/>
    <w:uiPriority w:val="39"/>
    <w:rsid w:val="00640C56"/>
    <w:rPr>
      <w:rFonts w:ascii="Times New Roman" w:eastAsia="Times New Roman" w:hAnsi="Times New Roman"/>
      <w:noProof/>
      <w:sz w:val="24"/>
      <w:szCs w:val="24"/>
    </w:rPr>
  </w:style>
  <w:style w:type="paragraph" w:styleId="21">
    <w:name w:val="toc 2"/>
    <w:basedOn w:val="a2"/>
    <w:next w:val="a2"/>
    <w:link w:val="22"/>
    <w:autoRedefine/>
    <w:uiPriority w:val="39"/>
    <w:rsid w:val="00640C56"/>
    <w:pPr>
      <w:tabs>
        <w:tab w:val="left" w:pos="709"/>
        <w:tab w:val="right" w:leader="dot" w:pos="9639"/>
      </w:tabs>
      <w:spacing w:before="60"/>
      <w:ind w:left="709" w:right="567" w:hanging="471"/>
    </w:pPr>
    <w:rPr>
      <w:noProof/>
    </w:rPr>
  </w:style>
  <w:style w:type="character" w:customStyle="1" w:styleId="22">
    <w:name w:val="Оглавление 2 Знак"/>
    <w:basedOn w:val="a3"/>
    <w:link w:val="21"/>
    <w:uiPriority w:val="39"/>
    <w:rsid w:val="00640C56"/>
    <w:rPr>
      <w:rFonts w:ascii="Times New Roman" w:eastAsia="Times New Roman" w:hAnsi="Times New Roman"/>
      <w:noProof/>
      <w:sz w:val="24"/>
      <w:szCs w:val="24"/>
    </w:rPr>
  </w:style>
  <w:style w:type="paragraph" w:styleId="31">
    <w:name w:val="toc 3"/>
    <w:basedOn w:val="a2"/>
    <w:next w:val="a2"/>
    <w:autoRedefine/>
    <w:uiPriority w:val="39"/>
    <w:rsid w:val="00640C56"/>
    <w:pPr>
      <w:tabs>
        <w:tab w:val="left" w:pos="1276"/>
        <w:tab w:val="right" w:leader="dot" w:pos="9639"/>
      </w:tabs>
      <w:ind w:left="1276" w:right="565" w:hanging="567"/>
      <w:jc w:val="left"/>
    </w:pPr>
    <w:rPr>
      <w:noProof/>
    </w:rPr>
  </w:style>
  <w:style w:type="paragraph" w:customStyle="1" w:styleId="aa">
    <w:name w:val="После формулы"/>
    <w:basedOn w:val="a2"/>
    <w:next w:val="a2"/>
    <w:link w:val="ab"/>
    <w:qFormat/>
    <w:rsid w:val="00640C56"/>
    <w:pPr>
      <w:ind w:firstLine="0"/>
    </w:pPr>
  </w:style>
  <w:style w:type="paragraph" w:customStyle="1" w:styleId="-">
    <w:name w:val="Таблица - заголовок"/>
    <w:basedOn w:val="a2"/>
    <w:next w:val="a2"/>
    <w:rsid w:val="00AD33C5"/>
    <w:pPr>
      <w:keepNext/>
      <w:spacing w:before="240" w:after="120" w:line="240" w:lineRule="auto"/>
      <w:ind w:firstLine="0"/>
      <w:jc w:val="left"/>
    </w:pPr>
  </w:style>
  <w:style w:type="character" w:styleId="ac">
    <w:name w:val="Placeholder Text"/>
    <w:basedOn w:val="a3"/>
    <w:uiPriority w:val="99"/>
    <w:semiHidden/>
    <w:rsid w:val="003E1273"/>
    <w:rPr>
      <w:color w:val="808080"/>
    </w:rPr>
  </w:style>
  <w:style w:type="paragraph" w:styleId="ad">
    <w:name w:val="Body Text"/>
    <w:basedOn w:val="a2"/>
    <w:link w:val="ae"/>
    <w:uiPriority w:val="99"/>
    <w:semiHidden/>
    <w:unhideWhenUsed/>
    <w:rsid w:val="0022642D"/>
    <w:pPr>
      <w:spacing w:after="120"/>
    </w:pPr>
  </w:style>
  <w:style w:type="character" w:customStyle="1" w:styleId="ae">
    <w:name w:val="Основной текст Знак"/>
    <w:basedOn w:val="a3"/>
    <w:link w:val="ad"/>
    <w:uiPriority w:val="99"/>
    <w:semiHidden/>
    <w:rsid w:val="0022642D"/>
    <w:rPr>
      <w:rFonts w:ascii="Times New Roman" w:eastAsia="Times New Roman" w:hAnsi="Times New Roman"/>
      <w:sz w:val="24"/>
      <w:szCs w:val="24"/>
    </w:rPr>
  </w:style>
  <w:style w:type="paragraph" w:customStyle="1" w:styleId="13">
    <w:name w:val="Заголовок 1 без номера"/>
    <w:basedOn w:val="a2"/>
    <w:next w:val="a2"/>
    <w:qFormat/>
    <w:rsid w:val="002A267C"/>
    <w:pPr>
      <w:keepNext/>
      <w:pageBreakBefore/>
      <w:spacing w:after="360"/>
      <w:jc w:val="center"/>
    </w:pPr>
    <w:rPr>
      <w:caps/>
      <w:sz w:val="26"/>
    </w:rPr>
  </w:style>
  <w:style w:type="paragraph" w:customStyle="1" w:styleId="-0">
    <w:name w:val="Рисунок - подпись"/>
    <w:basedOn w:val="a2"/>
    <w:next w:val="a2"/>
    <w:rsid w:val="009767BB"/>
    <w:pPr>
      <w:keepLines/>
      <w:suppressAutoHyphens/>
      <w:spacing w:before="40" w:after="120" w:line="240" w:lineRule="auto"/>
      <w:ind w:firstLine="0"/>
      <w:jc w:val="center"/>
    </w:pPr>
  </w:style>
  <w:style w:type="paragraph" w:customStyle="1" w:styleId="af">
    <w:name w:val="Рисунок"/>
    <w:basedOn w:val="a2"/>
    <w:link w:val="14"/>
    <w:qFormat/>
    <w:rsid w:val="006F7AF9"/>
    <w:pPr>
      <w:keepNext/>
      <w:spacing w:before="240"/>
      <w:ind w:firstLine="0"/>
      <w:jc w:val="center"/>
    </w:pPr>
    <w:rPr>
      <w:rFonts w:cs="Calibri"/>
      <w:szCs w:val="16"/>
    </w:rPr>
  </w:style>
  <w:style w:type="character" w:customStyle="1" w:styleId="14">
    <w:name w:val="Рисунок1 Знак"/>
    <w:basedOn w:val="a3"/>
    <w:link w:val="af"/>
    <w:rsid w:val="006F7AF9"/>
    <w:rPr>
      <w:rFonts w:ascii="Times New Roman" w:eastAsia="Times New Roman" w:hAnsi="Times New Roman" w:cs="Calibri"/>
      <w:sz w:val="24"/>
      <w:szCs w:val="16"/>
    </w:rPr>
  </w:style>
  <w:style w:type="paragraph" w:styleId="af0">
    <w:name w:val="annotation subject"/>
    <w:basedOn w:val="a2"/>
    <w:link w:val="af1"/>
    <w:uiPriority w:val="99"/>
    <w:semiHidden/>
    <w:unhideWhenUsed/>
    <w:rsid w:val="00E30CE6"/>
    <w:rPr>
      <w:b/>
      <w:bCs/>
      <w:sz w:val="20"/>
      <w:szCs w:val="20"/>
    </w:rPr>
  </w:style>
  <w:style w:type="character" w:customStyle="1" w:styleId="af1">
    <w:name w:val="Тема примечания Знак"/>
    <w:basedOn w:val="a3"/>
    <w:link w:val="af0"/>
    <w:uiPriority w:val="99"/>
    <w:semiHidden/>
    <w:rsid w:val="00E30CE6"/>
    <w:rPr>
      <w:b/>
      <w:bCs/>
    </w:rPr>
  </w:style>
  <w:style w:type="paragraph" w:styleId="af2">
    <w:name w:val="Revision"/>
    <w:hidden/>
    <w:uiPriority w:val="99"/>
    <w:semiHidden/>
    <w:rsid w:val="00D06205"/>
    <w:pPr>
      <w:spacing w:line="360" w:lineRule="auto"/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paragraph" w:styleId="af3">
    <w:name w:val="TOC Heading"/>
    <w:basedOn w:val="1"/>
    <w:next w:val="a2"/>
    <w:uiPriority w:val="39"/>
    <w:unhideWhenUsed/>
    <w:qFormat/>
    <w:rsid w:val="00D06205"/>
    <w:pPr>
      <w:keepNext/>
      <w:keepLines/>
      <w:pageBreakBefore w:val="0"/>
      <w:suppressAutoHyphens w:val="0"/>
      <w:spacing w:before="480" w:after="0" w:line="276" w:lineRule="auto"/>
      <w:contextualSpacing w:val="0"/>
      <w:outlineLvl w:val="9"/>
    </w:pPr>
    <w:rPr>
      <w:rFonts w:ascii="Cambria" w:hAnsi="Cambria"/>
      <w:b/>
      <w:bCs/>
      <w:color w:val="365F91"/>
      <w:lang w:eastAsia="en-US"/>
    </w:rPr>
  </w:style>
  <w:style w:type="table" w:styleId="af4">
    <w:name w:val="Table Grid"/>
    <w:basedOn w:val="a4"/>
    <w:rsid w:val="00AE1580"/>
    <w:rPr>
      <w:rFonts w:ascii="Cambria" w:eastAsia="Cambria" w:hAnsi="Cambri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0">
    <w:name w:val="Список маркированный"/>
    <w:basedOn w:val="a2"/>
    <w:qFormat/>
    <w:rsid w:val="00CE1201"/>
    <w:pPr>
      <w:numPr>
        <w:numId w:val="12"/>
      </w:numPr>
      <w:tabs>
        <w:tab w:val="left" w:pos="851"/>
      </w:tabs>
      <w:ind w:left="0" w:firstLine="709"/>
    </w:pPr>
    <w:rPr>
      <w:lang w:val="en-US"/>
    </w:rPr>
  </w:style>
  <w:style w:type="paragraph" w:customStyle="1" w:styleId="a">
    <w:name w:val="Список нумерованный"/>
    <w:basedOn w:val="a0"/>
    <w:qFormat/>
    <w:rsid w:val="00CE1201"/>
    <w:pPr>
      <w:numPr>
        <w:numId w:val="15"/>
      </w:numPr>
      <w:tabs>
        <w:tab w:val="clear" w:pos="851"/>
        <w:tab w:val="clear" w:pos="992"/>
        <w:tab w:val="num" w:pos="993"/>
      </w:tabs>
    </w:pPr>
  </w:style>
  <w:style w:type="paragraph" w:styleId="af5">
    <w:name w:val="Balloon Text"/>
    <w:basedOn w:val="a2"/>
    <w:link w:val="af6"/>
    <w:uiPriority w:val="99"/>
    <w:semiHidden/>
    <w:unhideWhenUsed/>
    <w:rsid w:val="00CE12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uiPriority w:val="99"/>
    <w:semiHidden/>
    <w:rsid w:val="00CE1201"/>
    <w:rPr>
      <w:rFonts w:ascii="Tahoma" w:eastAsia="Times New Roman" w:hAnsi="Tahoma" w:cs="Tahoma"/>
      <w:sz w:val="16"/>
      <w:szCs w:val="16"/>
    </w:rPr>
  </w:style>
  <w:style w:type="paragraph" w:customStyle="1" w:styleId="-1">
    <w:name w:val="Таблица - текст внутри"/>
    <w:basedOn w:val="aa"/>
    <w:link w:val="-2"/>
    <w:qFormat/>
    <w:rsid w:val="00AD33C5"/>
    <w:pPr>
      <w:spacing w:line="240" w:lineRule="auto"/>
      <w:jc w:val="center"/>
    </w:pPr>
  </w:style>
  <w:style w:type="paragraph" w:customStyle="1" w:styleId="a1">
    <w:name w:val="Список многоуровневый"/>
    <w:basedOn w:val="a2"/>
    <w:link w:val="af7"/>
    <w:qFormat/>
    <w:rsid w:val="00EA76F5"/>
    <w:pPr>
      <w:numPr>
        <w:numId w:val="18"/>
      </w:numPr>
    </w:pPr>
  </w:style>
  <w:style w:type="character" w:customStyle="1" w:styleId="ab">
    <w:name w:val="После формулы Знак"/>
    <w:basedOn w:val="a3"/>
    <w:link w:val="aa"/>
    <w:rsid w:val="00CE1201"/>
    <w:rPr>
      <w:rFonts w:ascii="Times New Roman" w:eastAsia="Times New Roman" w:hAnsi="Times New Roman"/>
      <w:sz w:val="24"/>
      <w:szCs w:val="24"/>
    </w:rPr>
  </w:style>
  <w:style w:type="character" w:customStyle="1" w:styleId="-2">
    <w:name w:val="Таблица - текст внутри Знак"/>
    <w:basedOn w:val="ab"/>
    <w:link w:val="-1"/>
    <w:rsid w:val="00AD33C5"/>
    <w:rPr>
      <w:rFonts w:ascii="Times New Roman" w:eastAsia="Times New Roman" w:hAnsi="Times New Roman"/>
      <w:sz w:val="24"/>
      <w:szCs w:val="24"/>
    </w:rPr>
  </w:style>
  <w:style w:type="character" w:customStyle="1" w:styleId="af7">
    <w:name w:val="Список многоуровневый Знак"/>
    <w:basedOn w:val="a3"/>
    <w:link w:val="a1"/>
    <w:rsid w:val="00EA76F5"/>
    <w:rPr>
      <w:rFonts w:ascii="Times New Roman" w:eastAsia="Times New Roman" w:hAnsi="Times New Roman"/>
      <w:sz w:val="24"/>
      <w:szCs w:val="24"/>
    </w:rPr>
  </w:style>
  <w:style w:type="paragraph" w:styleId="af8">
    <w:name w:val="Bibliography"/>
    <w:basedOn w:val="a2"/>
    <w:next w:val="a2"/>
    <w:uiPriority w:val="37"/>
    <w:semiHidden/>
    <w:unhideWhenUsed/>
    <w:rsid w:val="00BF3639"/>
  </w:style>
  <w:style w:type="paragraph" w:styleId="af9">
    <w:name w:val="header"/>
    <w:basedOn w:val="a2"/>
    <w:link w:val="afa"/>
    <w:unhideWhenUsed/>
    <w:rsid w:val="002D5057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3"/>
    <w:link w:val="af9"/>
    <w:rsid w:val="002D5057"/>
    <w:rPr>
      <w:rFonts w:ascii="Times New Roman" w:eastAsia="Times New Roman" w:hAnsi="Times New Roman"/>
      <w:sz w:val="24"/>
      <w:szCs w:val="24"/>
    </w:rPr>
  </w:style>
  <w:style w:type="paragraph" w:styleId="afb">
    <w:name w:val="footer"/>
    <w:basedOn w:val="a2"/>
    <w:link w:val="afc"/>
    <w:uiPriority w:val="99"/>
    <w:unhideWhenUsed/>
    <w:rsid w:val="002D5057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3"/>
    <w:link w:val="afb"/>
    <w:uiPriority w:val="99"/>
    <w:rsid w:val="002D5057"/>
    <w:rPr>
      <w:rFonts w:ascii="Times New Roman" w:eastAsia="Times New Roman" w:hAnsi="Times New Roman"/>
      <w:sz w:val="24"/>
      <w:szCs w:val="24"/>
    </w:rPr>
  </w:style>
  <w:style w:type="paragraph" w:customStyle="1" w:styleId="afd">
    <w:name w:val="После где"/>
    <w:basedOn w:val="aa"/>
    <w:qFormat/>
    <w:rsid w:val="0043582E"/>
    <w:pPr>
      <w:ind w:left="36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ich\AppData\Roaming\Microsoft\&#1064;&#1072;&#1073;&#1083;&#1086;&#1085;&#1099;\OtchetSGAU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AF8"/>
    <w:rsid w:val="00751AF8"/>
    <w:rsid w:val="00A8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1AF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40054-D3A6-4080-949F-460FCBDFA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OtchetSGAU</Template>
  <TotalTime>243</TotalTime>
  <Pages>6</Pages>
  <Words>1360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В. Благов</dc:creator>
  <cp:lastModifiedBy>Vitya Fedoseev</cp:lastModifiedBy>
  <cp:revision>37</cp:revision>
  <cp:lastPrinted>2016-08-31T12:08:00Z</cp:lastPrinted>
  <dcterms:created xsi:type="dcterms:W3CDTF">2020-08-26T05:51:00Z</dcterms:created>
  <dcterms:modified xsi:type="dcterms:W3CDTF">2022-03-14T15:47:00Z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zotero-version="5.0.89"&gt;&lt;session id="gjYRCFpi"/&gt;&lt;style id="http://www.somwhere.org/csl/style/CompOptLit" hasBibliography="1" bibliographyStyleHasBeenSet="1"/&gt;&lt;prefs&gt;&lt;pref name="fieldType" value="Field"/&gt;&lt;pref name="automaticJournalA</vt:lpwstr>
  </property>
  <property fmtid="{D5CDD505-2E9C-101B-9397-08002B2CF9AE}" pid="3" name="ZOTERO_PREF_2">
    <vt:lpwstr>bbreviations" value="true"/&gt;&lt;pref name="delayCitationUpdates" value="true"/&gt;&lt;/prefs&gt;&lt;/data&gt;</vt:lpwstr>
  </property>
</Properties>
</file>