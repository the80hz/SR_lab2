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676B1" w14:textId="214D5415" w:rsidR="00B57279" w:rsidRPr="005D534C" w:rsidRDefault="00B57279" w:rsidP="005D534C">
      <w:pPr>
        <w:pStyle w:val="1"/>
      </w:pPr>
      <w:r w:rsidRPr="005D534C">
        <w:t>INTRODUCTION</w:t>
      </w:r>
    </w:p>
    <w:p w14:paraId="6D344422" w14:textId="77777777" w:rsidR="00B57279" w:rsidRPr="008D2886" w:rsidRDefault="00B57279" w:rsidP="005D534C">
      <w:pPr>
        <w:rPr>
          <w:lang w:val="en-US"/>
        </w:rPr>
      </w:pPr>
      <w:r w:rsidRPr="008D2886">
        <w:rPr>
          <w:lang w:val="en-US"/>
        </w:rPr>
        <w:t xml:space="preserve">Recent advances in wireless communications are marked with the development of Fourth Generation (4G) technologies, including IEEE 802.16m [1] and 3GPP LTE-Advanced (Long Term Evolution) [2]. Both technologies focus on mobile subscribers with a limited power budget, where energy efficiency becomes critical due to relatively slow progress in battery technology. Consequently, power saving mechanisms are becoming increasingly important for next-generation wireless networks. Improving client operation period without recharging its battery, 3GPP LTE-Advanced defines a </w:t>
      </w:r>
      <w:proofErr w:type="spellStart"/>
      <w:r w:rsidRPr="008D2886">
        <w:rPr>
          <w:lang w:val="en-US"/>
        </w:rPr>
        <w:t>socalled</w:t>
      </w:r>
      <w:proofErr w:type="spellEnd"/>
      <w:r w:rsidRPr="008D2886">
        <w:rPr>
          <w:lang w:val="en-US"/>
        </w:rPr>
        <w:t xml:space="preserve"> Discontinuous Reception (DRX) mode, whereas IEEE 802.16m proposes Sleep Mode. In this paper, we compare the operation of the DRX mode against the sleep mode for realistic traffic patterns and conclude on their efficiency.</w:t>
      </w:r>
    </w:p>
    <w:p w14:paraId="0926B268" w14:textId="77777777" w:rsidR="00B57279" w:rsidRPr="008D2886" w:rsidRDefault="00B57279" w:rsidP="005D534C">
      <w:pPr>
        <w:rPr>
          <w:lang w:val="en-US"/>
        </w:rPr>
      </w:pPr>
      <w:r w:rsidRPr="008D2886">
        <w:rPr>
          <w:lang w:val="en-US"/>
        </w:rPr>
        <w:t xml:space="preserve">The sleep mode within the legacy version of the standard, IEEE 802.16e [3], has been thoroughly studied in [4] and [5]. The approach is based on an </w:t>
      </w:r>
      <w:r w:rsidRPr="008D2886">
        <w:rPr>
          <w:rFonts w:eastAsia="Cambria"/>
          <w:i/>
          <w:lang w:val="en-US"/>
        </w:rPr>
        <w:t>M/GI/</w:t>
      </w:r>
      <w:r w:rsidRPr="008D2886">
        <w:rPr>
          <w:rFonts w:eastAsia="Cambria"/>
          <w:lang w:val="en-US"/>
        </w:rPr>
        <w:t>1</w:t>
      </w:r>
      <w:r w:rsidRPr="008D2886">
        <w:rPr>
          <w:rFonts w:eastAsia="Cambria"/>
          <w:i/>
          <w:lang w:val="en-US"/>
        </w:rPr>
        <w:t xml:space="preserve">/K </w:t>
      </w:r>
      <w:r w:rsidRPr="008D2886">
        <w:rPr>
          <w:lang w:val="en-US"/>
        </w:rPr>
        <w:t xml:space="preserve">queueing model with vacations, where authors propose an optimization with respect to the packet loss probability. Another example of the legacy sleep mode performance evaluation is presented in [6], where an </w:t>
      </w:r>
      <w:r w:rsidRPr="008D2886">
        <w:rPr>
          <w:rFonts w:eastAsia="Cambria"/>
          <w:i/>
          <w:lang w:val="en-US"/>
        </w:rPr>
        <w:t>M/G/</w:t>
      </w:r>
      <w:r w:rsidRPr="008D2886">
        <w:rPr>
          <w:rFonts w:eastAsia="Cambria"/>
          <w:lang w:val="en-US"/>
        </w:rPr>
        <w:t xml:space="preserve">1 </w:t>
      </w:r>
      <w:r w:rsidRPr="008D2886">
        <w:rPr>
          <w:lang w:val="en-US"/>
        </w:rPr>
        <w:t>queueing model with variably-distributed vacations is considered. The work also introduces a set of optimization solutions depending on which system parameters are known.</w:t>
      </w:r>
    </w:p>
    <w:p w14:paraId="38496244" w14:textId="77777777" w:rsidR="00B57279" w:rsidRPr="008D2886" w:rsidRDefault="00B57279" w:rsidP="005D534C">
      <w:pPr>
        <w:rPr>
          <w:lang w:val="en-US"/>
        </w:rPr>
      </w:pPr>
      <w:r w:rsidRPr="008D2886">
        <w:rPr>
          <w:lang w:val="en-US"/>
        </w:rPr>
        <w:t>Conventionally, the arrival process of new data packets into the system is assumed to be Poisson. As such, consideration of non-Poisson traffic is of separate research interest. In particular, [7] and [8] concentrate on DBMAP arrival flow and conduct performance analysis of packet delay and energy consumption for the sleep mode. The sleep mode within the novel IEEE 802.16m standard is addressed in [9] assuming constant sleep cycle duration. Some aspects of the sleep mode for VoIP traffic are studied in [10].</w:t>
      </w:r>
    </w:p>
    <w:p w14:paraId="724BA763" w14:textId="77777777" w:rsidR="00B57279" w:rsidRPr="008D2886" w:rsidRDefault="00B57279" w:rsidP="005D534C">
      <w:pPr>
        <w:rPr>
          <w:lang w:val="en-US"/>
        </w:rPr>
      </w:pPr>
      <w:r w:rsidRPr="008D2886">
        <w:rPr>
          <w:lang w:val="en-US"/>
        </w:rPr>
        <w:t>3GPP LTE power saving mechanisms have also been a subject of a number of research papers. In [11], it is argued that the DRX mode may reduce the mobile client energy consumption by 40-45% for video traffic and by 60% for VoIP traffic. However, the case of HTTP traffic is concluded to be the most promising, where the respective energy consumption may be decreased by up to 95%. We note that this parameter also depends on the traffic arrival rate [12]. The influence of the DRX parameters on client energy consumption and the mean packet delay is studied in [13]. However, existing research works are not addressing the explicit comparison between the sleep mode and the DRX mode. In what follows, we bridge in this gap by first introducing the power saving modes and then by conducting their comparative analysis.</w:t>
      </w:r>
    </w:p>
    <w:p w14:paraId="5B617541" w14:textId="591A3D66" w:rsidR="00B57279" w:rsidRPr="005D534C" w:rsidRDefault="00B57279" w:rsidP="005D534C">
      <w:pPr>
        <w:pStyle w:val="2"/>
      </w:pPr>
      <w:r w:rsidRPr="005D534C">
        <w:lastRenderedPageBreak/>
        <w:t>POWER SAVING MODES</w:t>
      </w:r>
    </w:p>
    <w:p w14:paraId="44DC14DB" w14:textId="4240B1FF" w:rsidR="00B57279" w:rsidRPr="008D2886" w:rsidRDefault="00B57279" w:rsidP="00AD2B39">
      <w:pPr>
        <w:pStyle w:val="3"/>
        <w:rPr>
          <w:lang w:val="en-US"/>
        </w:rPr>
      </w:pPr>
      <w:r w:rsidRPr="008D2886">
        <w:rPr>
          <w:lang w:val="en-US"/>
        </w:rPr>
        <w:t>IEEE 802.16m Sleep Mode Operation</w:t>
      </w:r>
    </w:p>
    <w:p w14:paraId="4A18F205" w14:textId="77777777" w:rsidR="00B57279" w:rsidRPr="008D2886" w:rsidRDefault="00B57279" w:rsidP="00AD2B39">
      <w:pPr>
        <w:rPr>
          <w:lang w:val="en-US"/>
        </w:rPr>
      </w:pPr>
      <w:r w:rsidRPr="008D2886">
        <w:rPr>
          <w:lang w:val="en-US"/>
        </w:rPr>
        <w:t>The core principle of IEEE 802.16m sleep mode algorithm is to consider mobile subscriber (MS) operation as a sequence of sleep cycles. A sleep cycle comprises two periods: an active period and a sleep period. During its active period, an MS listens to the channel activity, whereas it turns off its radio part during a sleep period in order to reduce its power consumption.</w:t>
      </w:r>
    </w:p>
    <w:p w14:paraId="3A098933" w14:textId="27A32354" w:rsidR="00B57279" w:rsidRDefault="00B57279" w:rsidP="00AD2B39">
      <w:pPr>
        <w:rPr>
          <w:lang w:val="en-US"/>
        </w:rPr>
      </w:pPr>
      <w:r w:rsidRPr="008D2886">
        <w:rPr>
          <w:lang w:val="en-US"/>
        </w:rPr>
        <w:t>Figure 1 illustrates an example of the sleep mode operation. In the figure, each sleep cycle starts with a listening interval during which the base station (BS) notifies the MS about downlink data to be transmitted. In case of no data, the MS initiates a sleep period with the respective sleep cycle duration given by:</w:t>
      </w:r>
    </w:p>
    <w:p w14:paraId="1AE14C23" w14:textId="0F2B57D6" w:rsidR="00B57279" w:rsidRPr="005D534C" w:rsidRDefault="00B57279" w:rsidP="00390916">
      <w:pPr>
        <w:pStyle w:val="a8"/>
        <w:rPr>
          <w:lang w:val="en-US"/>
        </w:rPr>
      </w:pPr>
      <w:r w:rsidRPr="008D2886">
        <w:rPr>
          <w:rFonts w:eastAsia="Calibri"/>
          <w:lang w:val="en-US"/>
        </w:rPr>
        <w:tab/>
      </w:r>
      <m:oMath>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i</m:t>
            </m:r>
          </m:sub>
        </m:sSub>
        <m:r>
          <w:rPr>
            <w:rFonts w:ascii="Cambria Math" w:eastAsia="Cambria" w:hAnsi="Cambria Math"/>
            <w:lang w:val="en-US"/>
          </w:rPr>
          <m:t xml:space="preserve"> = </m:t>
        </m:r>
        <m:r>
          <w:rPr>
            <w:rFonts w:ascii="Cambria Math" w:eastAsia="Cambria" w:hAnsi="Cambria Math"/>
          </w:rPr>
          <m:t>min</m:t>
        </m:r>
        <m:r>
          <w:rPr>
            <w:rFonts w:ascii="Cambria Math" w:eastAsia="Cambria" w:hAnsi="Cambria Math"/>
            <w:lang w:val="en-US"/>
          </w:rPr>
          <m:t xml:space="preserve">(2 · </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i</m:t>
            </m:r>
          </m:sub>
        </m:sSub>
        <m:r>
          <w:rPr>
            <w:rFonts w:ascii="Cambria Math" w:eastAsia="Cambria" w:hAnsi="Cambria Math"/>
            <w:lang w:val="en-US"/>
          </w:rPr>
          <m:t>-1,</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max</m:t>
            </m:r>
          </m:sub>
        </m:sSub>
        <m:r>
          <w:rPr>
            <w:rFonts w:ascii="Cambria Math" w:eastAsia="Cambria" w:hAnsi="Cambria Math"/>
            <w:lang w:val="en-US"/>
          </w:rPr>
          <m:t>),</m:t>
        </m:r>
      </m:oMath>
      <w:r w:rsidRPr="005D534C">
        <w:rPr>
          <w:rFonts w:eastAsia="Cambria"/>
          <w:lang w:val="en-US"/>
        </w:rPr>
        <w:tab/>
      </w:r>
      <w:r w:rsidRPr="005D534C">
        <w:rPr>
          <w:lang w:val="en-US"/>
        </w:rPr>
        <w:t>(1)</w:t>
      </w:r>
    </w:p>
    <w:p w14:paraId="50328FB0" w14:textId="77777777" w:rsidR="00B57279" w:rsidRPr="008D2886" w:rsidRDefault="00B57279" w:rsidP="00AD2B39">
      <w:pPr>
        <w:rPr>
          <w:lang w:val="en-US"/>
        </w:rPr>
      </w:pPr>
      <w:r w:rsidRPr="008D2886">
        <w:rPr>
          <w:lang w:val="en-US"/>
        </w:rPr>
        <w:t xml:space="preserve">where </w:t>
      </w:r>
      <w:r w:rsidRPr="008D2886">
        <w:rPr>
          <w:rFonts w:eastAsia="Cambria"/>
          <w:i/>
          <w:lang w:val="en-US"/>
        </w:rPr>
        <w:t>C</w:t>
      </w:r>
      <w:r w:rsidRPr="008D2886">
        <w:rPr>
          <w:rFonts w:eastAsia="Cambria"/>
          <w:i/>
          <w:vertAlign w:val="subscript"/>
          <w:lang w:val="en-US"/>
        </w:rPr>
        <w:t xml:space="preserve">i </w:t>
      </w:r>
      <w:r w:rsidRPr="008D2886">
        <w:rPr>
          <w:lang w:val="en-US"/>
        </w:rPr>
        <w:t xml:space="preserve">is the duration of the current sleep cycle; </w:t>
      </w:r>
      <w:r w:rsidRPr="008D2886">
        <w:rPr>
          <w:rFonts w:eastAsia="Cambria"/>
          <w:i/>
          <w:lang w:val="en-US"/>
        </w:rPr>
        <w:t>C</w:t>
      </w:r>
      <w:r w:rsidRPr="008D2886">
        <w:rPr>
          <w:rFonts w:eastAsia="Cambria"/>
          <w:i/>
          <w:vertAlign w:val="subscript"/>
          <w:lang w:val="en-US"/>
        </w:rPr>
        <w:t>i</w:t>
      </w:r>
      <w:r w:rsidRPr="008D2886">
        <w:rPr>
          <w:rFonts w:eastAsia="Cambria"/>
          <w:vertAlign w:val="subscript"/>
          <w:lang w:val="en-US"/>
        </w:rPr>
        <w:t xml:space="preserve">−1 </w:t>
      </w:r>
      <w:r w:rsidRPr="008D2886">
        <w:rPr>
          <w:lang w:val="en-US"/>
        </w:rPr>
        <w:t xml:space="preserve">is the duration of the previous sleep cycle; </w:t>
      </w:r>
      <w:proofErr w:type="spellStart"/>
      <w:r w:rsidRPr="008D2886">
        <w:rPr>
          <w:rFonts w:eastAsia="Cambria"/>
          <w:i/>
          <w:lang w:val="en-US"/>
        </w:rPr>
        <w:t>C</w:t>
      </w:r>
      <w:r w:rsidRPr="008D2886">
        <w:rPr>
          <w:rFonts w:eastAsia="Cambria"/>
          <w:i/>
          <w:vertAlign w:val="subscript"/>
          <w:lang w:val="en-US"/>
        </w:rPr>
        <w:t>max</w:t>
      </w:r>
      <w:proofErr w:type="spellEnd"/>
      <w:r w:rsidRPr="008D2886">
        <w:rPr>
          <w:rFonts w:eastAsia="Cambria"/>
          <w:i/>
          <w:vertAlign w:val="subscript"/>
          <w:lang w:val="en-US"/>
        </w:rPr>
        <w:t xml:space="preserve"> </w:t>
      </w:r>
      <w:r w:rsidRPr="008D2886">
        <w:rPr>
          <w:lang w:val="en-US"/>
        </w:rPr>
        <w:t>is the maximum allowed duration of a sleep cycle.</w:t>
      </w:r>
    </w:p>
    <w:p w14:paraId="3EBF3CE3" w14:textId="77777777" w:rsidR="00B57279" w:rsidRPr="008D2886" w:rsidRDefault="00B57279" w:rsidP="00AD2B39">
      <w:pPr>
        <w:rPr>
          <w:lang w:val="en-US"/>
        </w:rPr>
      </w:pPr>
      <w:r w:rsidRPr="008D2886">
        <w:rPr>
          <w:lang w:val="en-US"/>
        </w:rPr>
        <w:t>When the BS has pending downlink data packets, their transmission starts immediately once the recipient MS enters the active state. The MS also resets its sleep cycle period to the initial value. Consequently, listening period increases, whereas sleep period decreases. Listening period may grow up until the end of the current sleep cycle. In the extreme case, this sleep cycle may have no sleep period at all.</w:t>
      </w:r>
    </w:p>
    <w:p w14:paraId="498FA429" w14:textId="77777777" w:rsidR="00B57279" w:rsidRPr="008D2886" w:rsidRDefault="00B57279" w:rsidP="004E4801">
      <w:pPr>
        <w:pStyle w:val="af"/>
      </w:pPr>
      <w:r w:rsidRPr="008D2886">
        <w:rPr>
          <w:noProof/>
        </w:rPr>
        <w:drawing>
          <wp:inline distT="0" distB="0" distL="0" distR="0" wp14:anchorId="2AFC1D33" wp14:editId="24F909B1">
            <wp:extent cx="3026664" cy="1511808"/>
            <wp:effectExtent l="0" t="0" r="0" b="0"/>
            <wp:docPr id="13849" name="Picture 13849"/>
            <wp:cNvGraphicFramePr/>
            <a:graphic xmlns:a="http://schemas.openxmlformats.org/drawingml/2006/main">
              <a:graphicData uri="http://schemas.openxmlformats.org/drawingml/2006/picture">
                <pic:pic xmlns:pic="http://schemas.openxmlformats.org/drawingml/2006/picture">
                  <pic:nvPicPr>
                    <pic:cNvPr id="13849" name="Picture 13849"/>
                    <pic:cNvPicPr/>
                  </pic:nvPicPr>
                  <pic:blipFill>
                    <a:blip r:embed="rId8"/>
                    <a:stretch>
                      <a:fillRect/>
                    </a:stretch>
                  </pic:blipFill>
                  <pic:spPr>
                    <a:xfrm>
                      <a:off x="0" y="0"/>
                      <a:ext cx="3026664" cy="1511808"/>
                    </a:xfrm>
                    <a:prstGeom prst="rect">
                      <a:avLst/>
                    </a:prstGeom>
                  </pic:spPr>
                </pic:pic>
              </a:graphicData>
            </a:graphic>
          </wp:inline>
        </w:drawing>
      </w:r>
    </w:p>
    <w:p w14:paraId="26998E9D" w14:textId="77777777" w:rsidR="00B57279" w:rsidRPr="008D2886" w:rsidRDefault="00B57279" w:rsidP="004E4801">
      <w:pPr>
        <w:pStyle w:val="-0"/>
        <w:rPr>
          <w:lang w:val="en-US"/>
        </w:rPr>
      </w:pPr>
      <w:r w:rsidRPr="008D2886">
        <w:rPr>
          <w:lang w:val="en-US"/>
        </w:rPr>
        <w:t>Fig. 1: The sleep mode operation</w:t>
      </w:r>
    </w:p>
    <w:p w14:paraId="6C00EF14" w14:textId="77777777" w:rsidR="00B57279" w:rsidRPr="008D2886" w:rsidRDefault="00B57279" w:rsidP="00AD2B39">
      <w:pPr>
        <w:rPr>
          <w:lang w:val="en-US"/>
        </w:rPr>
      </w:pPr>
      <w:r w:rsidRPr="008D2886">
        <w:rPr>
          <w:lang w:val="en-US"/>
        </w:rPr>
        <w:t>After each frame where it received some data, the MS continues listening to the channel activity. As such, the MS learns about whether the BS has more pending data packets to transmit. If there were no more downlink packet transmissions during the inactivity timer countdown, the MS enters the sleep state until the end of the current sleep cycle. Additionally, the BS may explicitly notify the recipient MS about its empty downlink buffer, when it transmits the last data packet. This advanced option, however, is not considered in what follows.</w:t>
      </w:r>
    </w:p>
    <w:p w14:paraId="7AE0CE7E" w14:textId="731702B3" w:rsidR="00B57279" w:rsidRPr="008D2886" w:rsidRDefault="00B57279" w:rsidP="00AD2B39">
      <w:pPr>
        <w:rPr>
          <w:lang w:val="en-US"/>
        </w:rPr>
      </w:pPr>
      <w:r w:rsidRPr="008D2886">
        <w:rPr>
          <w:lang w:val="en-US"/>
        </w:rPr>
        <w:t>3GPP LTE-Advanced DRX Mode Operation</w:t>
      </w:r>
    </w:p>
    <w:p w14:paraId="1D5EBE46" w14:textId="77777777" w:rsidR="00B57279" w:rsidRPr="008D2886" w:rsidRDefault="00B57279" w:rsidP="00AD2B39">
      <w:pPr>
        <w:rPr>
          <w:lang w:val="en-US"/>
        </w:rPr>
      </w:pPr>
      <w:r w:rsidRPr="008D2886">
        <w:rPr>
          <w:lang w:val="en-US"/>
        </w:rPr>
        <w:lastRenderedPageBreak/>
        <w:t>The DRX mode of 3GPP LTE-Advanced is based upon similar principles, as IEEE 802.16m sleep mode. In particular, an MS listens to the channel activity periodically to save some of its power. However, 3GPP LTE-Advanced defines an alternative mechanism to control the listening intervals. Figure 2 demonstrates an example of the DRX mode operation, as well as introduces several important parameters.</w:t>
      </w:r>
    </w:p>
    <w:p w14:paraId="56B638B4" w14:textId="77777777" w:rsidR="00B57279" w:rsidRPr="008D2886" w:rsidRDefault="00B57279" w:rsidP="00E8679E">
      <w:pPr>
        <w:pStyle w:val="af"/>
      </w:pPr>
      <w:r w:rsidRPr="008D2886">
        <w:rPr>
          <w:noProof/>
        </w:rPr>
        <mc:AlternateContent>
          <mc:Choice Requires="wpg">
            <w:drawing>
              <wp:inline distT="0" distB="0" distL="0" distR="0" wp14:anchorId="00F58ED1" wp14:editId="67748E49">
                <wp:extent cx="3025877" cy="845275"/>
                <wp:effectExtent l="0" t="0" r="0" b="0"/>
                <wp:docPr id="13447" name="Group 13447"/>
                <wp:cNvGraphicFramePr/>
                <a:graphic xmlns:a="http://schemas.openxmlformats.org/drawingml/2006/main">
                  <a:graphicData uri="http://schemas.microsoft.com/office/word/2010/wordprocessingGroup">
                    <wpg:wgp>
                      <wpg:cNvGrpSpPr/>
                      <wpg:grpSpPr>
                        <a:xfrm>
                          <a:off x="0" y="0"/>
                          <a:ext cx="3025877" cy="845275"/>
                          <a:chOff x="0" y="0"/>
                          <a:chExt cx="3025877" cy="845275"/>
                        </a:xfrm>
                      </wpg:grpSpPr>
                      <wps:wsp>
                        <wps:cNvPr id="606" name="Shape 606"/>
                        <wps:cNvSpPr/>
                        <wps:spPr>
                          <a:xfrm>
                            <a:off x="823005" y="0"/>
                            <a:ext cx="432504" cy="143197"/>
                          </a:xfrm>
                          <a:custGeom>
                            <a:avLst/>
                            <a:gdLst/>
                            <a:ahLst/>
                            <a:cxnLst/>
                            <a:rect l="0" t="0" r="0" b="0"/>
                            <a:pathLst>
                              <a:path w="432504" h="143197">
                                <a:moveTo>
                                  <a:pt x="57444" y="0"/>
                                </a:moveTo>
                                <a:lnTo>
                                  <a:pt x="375060" y="0"/>
                                </a:lnTo>
                                <a:cubicBezTo>
                                  <a:pt x="406866" y="0"/>
                                  <a:pt x="432504" y="25603"/>
                                  <a:pt x="432504" y="57140"/>
                                </a:cubicBezTo>
                                <a:lnTo>
                                  <a:pt x="432504" y="85823"/>
                                </a:lnTo>
                                <a:cubicBezTo>
                                  <a:pt x="432504" y="117594"/>
                                  <a:pt x="406866" y="143197"/>
                                  <a:pt x="375060" y="143197"/>
                                </a:cubicBezTo>
                                <a:lnTo>
                                  <a:pt x="57444" y="143197"/>
                                </a:lnTo>
                                <a:cubicBezTo>
                                  <a:pt x="25872" y="143197"/>
                                  <a:pt x="0" y="117594"/>
                                  <a:pt x="0" y="85823"/>
                                </a:cubicBezTo>
                                <a:lnTo>
                                  <a:pt x="0" y="57140"/>
                                </a:lnTo>
                                <a:cubicBezTo>
                                  <a:pt x="0" y="25603"/>
                                  <a:pt x="25872" y="0"/>
                                  <a:pt x="57444" y="0"/>
                                </a:cubicBezTo>
                                <a:close/>
                              </a:path>
                            </a:pathLst>
                          </a:custGeom>
                          <a:ln w="0" cap="flat">
                            <a:miter lim="127000"/>
                          </a:ln>
                        </wps:spPr>
                        <wps:style>
                          <a:lnRef idx="0">
                            <a:srgbClr val="000000">
                              <a:alpha val="0"/>
                            </a:srgbClr>
                          </a:lnRef>
                          <a:fillRef idx="1">
                            <a:srgbClr val="E1E4E6"/>
                          </a:fillRef>
                          <a:effectRef idx="0">
                            <a:scrgbClr r="0" g="0" b="0"/>
                          </a:effectRef>
                          <a:fontRef idx="none"/>
                        </wps:style>
                        <wps:bodyPr/>
                      </wps:wsp>
                      <wps:wsp>
                        <wps:cNvPr id="607" name="Shape 607"/>
                        <wps:cNvSpPr/>
                        <wps:spPr>
                          <a:xfrm>
                            <a:off x="823005" y="0"/>
                            <a:ext cx="432504" cy="143197"/>
                          </a:xfrm>
                          <a:custGeom>
                            <a:avLst/>
                            <a:gdLst/>
                            <a:ahLst/>
                            <a:cxnLst/>
                            <a:rect l="0" t="0" r="0" b="0"/>
                            <a:pathLst>
                              <a:path w="432504" h="143197">
                                <a:moveTo>
                                  <a:pt x="57444" y="143197"/>
                                </a:moveTo>
                                <a:lnTo>
                                  <a:pt x="375060" y="143197"/>
                                </a:lnTo>
                                <a:cubicBezTo>
                                  <a:pt x="406866" y="143197"/>
                                  <a:pt x="432504" y="117594"/>
                                  <a:pt x="432504" y="85823"/>
                                </a:cubicBezTo>
                                <a:lnTo>
                                  <a:pt x="432504" y="57140"/>
                                </a:lnTo>
                                <a:cubicBezTo>
                                  <a:pt x="432504" y="25603"/>
                                  <a:pt x="406866" y="0"/>
                                  <a:pt x="375060" y="0"/>
                                </a:cubicBezTo>
                                <a:lnTo>
                                  <a:pt x="57444" y="0"/>
                                </a:lnTo>
                                <a:cubicBezTo>
                                  <a:pt x="25872" y="0"/>
                                  <a:pt x="0" y="25603"/>
                                  <a:pt x="0" y="57140"/>
                                </a:cubicBezTo>
                                <a:lnTo>
                                  <a:pt x="0" y="85823"/>
                                </a:lnTo>
                                <a:cubicBezTo>
                                  <a:pt x="0" y="117594"/>
                                  <a:pt x="25872" y="143197"/>
                                  <a:pt x="57444" y="143197"/>
                                </a:cubicBezTo>
                                <a:close/>
                              </a:path>
                            </a:pathLst>
                          </a:custGeom>
                          <a:ln w="10904" cap="rnd">
                            <a:round/>
                          </a:ln>
                        </wps:spPr>
                        <wps:style>
                          <a:lnRef idx="1">
                            <a:srgbClr val="221F1F"/>
                          </a:lnRef>
                          <a:fillRef idx="0">
                            <a:srgbClr val="000000">
                              <a:alpha val="0"/>
                            </a:srgbClr>
                          </a:fillRef>
                          <a:effectRef idx="0">
                            <a:scrgbClr r="0" g="0" b="0"/>
                          </a:effectRef>
                          <a:fontRef idx="none"/>
                        </wps:style>
                        <wps:bodyPr/>
                      </wps:wsp>
                      <wps:wsp>
                        <wps:cNvPr id="608" name="Shape 608"/>
                        <wps:cNvSpPr/>
                        <wps:spPr>
                          <a:xfrm>
                            <a:off x="681287" y="0"/>
                            <a:ext cx="143612" cy="143197"/>
                          </a:xfrm>
                          <a:custGeom>
                            <a:avLst/>
                            <a:gdLst/>
                            <a:ahLst/>
                            <a:cxnLst/>
                            <a:rect l="0" t="0" r="0" b="0"/>
                            <a:pathLst>
                              <a:path w="143612" h="143197">
                                <a:moveTo>
                                  <a:pt x="57450" y="0"/>
                                </a:moveTo>
                                <a:lnTo>
                                  <a:pt x="86169" y="0"/>
                                </a:lnTo>
                                <a:cubicBezTo>
                                  <a:pt x="117980" y="0"/>
                                  <a:pt x="143612" y="25603"/>
                                  <a:pt x="143612" y="57140"/>
                                </a:cubicBezTo>
                                <a:lnTo>
                                  <a:pt x="143612" y="85823"/>
                                </a:lnTo>
                                <a:cubicBezTo>
                                  <a:pt x="143612" y="117594"/>
                                  <a:pt x="117980" y="143197"/>
                                  <a:pt x="86169" y="143197"/>
                                </a:cubicBezTo>
                                <a:lnTo>
                                  <a:pt x="57450" y="143197"/>
                                </a:lnTo>
                                <a:cubicBezTo>
                                  <a:pt x="25877" y="143197"/>
                                  <a:pt x="0" y="117594"/>
                                  <a:pt x="0" y="85823"/>
                                </a:cubicBezTo>
                                <a:lnTo>
                                  <a:pt x="0" y="57140"/>
                                </a:lnTo>
                                <a:cubicBezTo>
                                  <a:pt x="0" y="25603"/>
                                  <a:pt x="25877" y="0"/>
                                  <a:pt x="574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9" name="Shape 609"/>
                        <wps:cNvSpPr/>
                        <wps:spPr>
                          <a:xfrm>
                            <a:off x="681287" y="0"/>
                            <a:ext cx="143612" cy="143197"/>
                          </a:xfrm>
                          <a:custGeom>
                            <a:avLst/>
                            <a:gdLst/>
                            <a:ahLst/>
                            <a:cxnLst/>
                            <a:rect l="0" t="0" r="0" b="0"/>
                            <a:pathLst>
                              <a:path w="143612" h="143197">
                                <a:moveTo>
                                  <a:pt x="57450" y="143197"/>
                                </a:moveTo>
                                <a:lnTo>
                                  <a:pt x="86169" y="143197"/>
                                </a:lnTo>
                                <a:cubicBezTo>
                                  <a:pt x="117980" y="143197"/>
                                  <a:pt x="143612" y="117594"/>
                                  <a:pt x="143612" y="85823"/>
                                </a:cubicBezTo>
                                <a:lnTo>
                                  <a:pt x="143612" y="57140"/>
                                </a:lnTo>
                                <a:cubicBezTo>
                                  <a:pt x="143612" y="25603"/>
                                  <a:pt x="117980" y="0"/>
                                  <a:pt x="86169" y="0"/>
                                </a:cubicBezTo>
                                <a:lnTo>
                                  <a:pt x="57450" y="0"/>
                                </a:lnTo>
                                <a:cubicBezTo>
                                  <a:pt x="25877" y="0"/>
                                  <a:pt x="0" y="25603"/>
                                  <a:pt x="0" y="57140"/>
                                </a:cubicBezTo>
                                <a:lnTo>
                                  <a:pt x="0" y="85823"/>
                                </a:lnTo>
                                <a:cubicBezTo>
                                  <a:pt x="0" y="117594"/>
                                  <a:pt x="25877" y="143197"/>
                                  <a:pt x="57450" y="143197"/>
                                </a:cubicBezTo>
                                <a:close/>
                              </a:path>
                            </a:pathLst>
                          </a:custGeom>
                          <a:ln w="10904" cap="rnd">
                            <a:round/>
                          </a:ln>
                        </wps:spPr>
                        <wps:style>
                          <a:lnRef idx="1">
                            <a:srgbClr val="221F1F"/>
                          </a:lnRef>
                          <a:fillRef idx="0">
                            <a:srgbClr val="000000">
                              <a:alpha val="0"/>
                            </a:srgbClr>
                          </a:fillRef>
                          <a:effectRef idx="0">
                            <a:scrgbClr r="0" g="0" b="0"/>
                          </a:effectRef>
                          <a:fontRef idx="none"/>
                        </wps:style>
                        <wps:bodyPr/>
                      </wps:wsp>
                      <wps:wsp>
                        <wps:cNvPr id="610" name="Shape 610"/>
                        <wps:cNvSpPr/>
                        <wps:spPr>
                          <a:xfrm>
                            <a:off x="248309" y="0"/>
                            <a:ext cx="432977" cy="143197"/>
                          </a:xfrm>
                          <a:custGeom>
                            <a:avLst/>
                            <a:gdLst/>
                            <a:ahLst/>
                            <a:cxnLst/>
                            <a:rect l="0" t="0" r="0" b="0"/>
                            <a:pathLst>
                              <a:path w="432977" h="143197">
                                <a:moveTo>
                                  <a:pt x="57444" y="0"/>
                                </a:moveTo>
                                <a:lnTo>
                                  <a:pt x="375533" y="0"/>
                                </a:lnTo>
                                <a:cubicBezTo>
                                  <a:pt x="407345" y="0"/>
                                  <a:pt x="432977" y="25603"/>
                                  <a:pt x="432977" y="57140"/>
                                </a:cubicBezTo>
                                <a:lnTo>
                                  <a:pt x="432977" y="85823"/>
                                </a:lnTo>
                                <a:cubicBezTo>
                                  <a:pt x="432977" y="117594"/>
                                  <a:pt x="407345" y="143197"/>
                                  <a:pt x="375533" y="143197"/>
                                </a:cubicBezTo>
                                <a:lnTo>
                                  <a:pt x="57444" y="143197"/>
                                </a:lnTo>
                                <a:cubicBezTo>
                                  <a:pt x="25638" y="143197"/>
                                  <a:pt x="0" y="117594"/>
                                  <a:pt x="0" y="85823"/>
                                </a:cubicBezTo>
                                <a:lnTo>
                                  <a:pt x="0" y="57140"/>
                                </a:lnTo>
                                <a:cubicBezTo>
                                  <a:pt x="0" y="25603"/>
                                  <a:pt x="25638" y="0"/>
                                  <a:pt x="57444" y="0"/>
                                </a:cubicBezTo>
                                <a:close/>
                              </a:path>
                            </a:pathLst>
                          </a:custGeom>
                          <a:ln w="0" cap="flat">
                            <a:miter lim="127000"/>
                          </a:ln>
                        </wps:spPr>
                        <wps:style>
                          <a:lnRef idx="0">
                            <a:srgbClr val="000000">
                              <a:alpha val="0"/>
                            </a:srgbClr>
                          </a:lnRef>
                          <a:fillRef idx="1">
                            <a:srgbClr val="E1E4E6"/>
                          </a:fillRef>
                          <a:effectRef idx="0">
                            <a:scrgbClr r="0" g="0" b="0"/>
                          </a:effectRef>
                          <a:fontRef idx="none"/>
                        </wps:style>
                        <wps:bodyPr/>
                      </wps:wsp>
                      <wps:wsp>
                        <wps:cNvPr id="611" name="Shape 611"/>
                        <wps:cNvSpPr/>
                        <wps:spPr>
                          <a:xfrm>
                            <a:off x="248309" y="0"/>
                            <a:ext cx="432977" cy="143197"/>
                          </a:xfrm>
                          <a:custGeom>
                            <a:avLst/>
                            <a:gdLst/>
                            <a:ahLst/>
                            <a:cxnLst/>
                            <a:rect l="0" t="0" r="0" b="0"/>
                            <a:pathLst>
                              <a:path w="432977" h="143197">
                                <a:moveTo>
                                  <a:pt x="57444" y="143197"/>
                                </a:moveTo>
                                <a:lnTo>
                                  <a:pt x="375533" y="143197"/>
                                </a:lnTo>
                                <a:cubicBezTo>
                                  <a:pt x="407345" y="143197"/>
                                  <a:pt x="432977" y="117594"/>
                                  <a:pt x="432977" y="85823"/>
                                </a:cubicBezTo>
                                <a:lnTo>
                                  <a:pt x="432977" y="57140"/>
                                </a:lnTo>
                                <a:cubicBezTo>
                                  <a:pt x="432977" y="25603"/>
                                  <a:pt x="407345" y="0"/>
                                  <a:pt x="375533" y="0"/>
                                </a:cubicBezTo>
                                <a:lnTo>
                                  <a:pt x="57444" y="0"/>
                                </a:lnTo>
                                <a:cubicBezTo>
                                  <a:pt x="25638" y="0"/>
                                  <a:pt x="0" y="25603"/>
                                  <a:pt x="0" y="57140"/>
                                </a:cubicBezTo>
                                <a:lnTo>
                                  <a:pt x="0" y="85823"/>
                                </a:lnTo>
                                <a:cubicBezTo>
                                  <a:pt x="0" y="117594"/>
                                  <a:pt x="25638" y="143197"/>
                                  <a:pt x="57444" y="143197"/>
                                </a:cubicBezTo>
                                <a:close/>
                              </a:path>
                            </a:pathLst>
                          </a:custGeom>
                          <a:ln w="10904" cap="rnd">
                            <a:round/>
                          </a:ln>
                        </wps:spPr>
                        <wps:style>
                          <a:lnRef idx="1">
                            <a:srgbClr val="221F1F"/>
                          </a:lnRef>
                          <a:fillRef idx="0">
                            <a:srgbClr val="000000">
                              <a:alpha val="0"/>
                            </a:srgbClr>
                          </a:fillRef>
                          <a:effectRef idx="0">
                            <a:scrgbClr r="0" g="0" b="0"/>
                          </a:effectRef>
                          <a:fontRef idx="none"/>
                        </wps:style>
                        <wps:bodyPr/>
                      </wps:wsp>
                      <wps:wsp>
                        <wps:cNvPr id="612" name="Shape 612"/>
                        <wps:cNvSpPr/>
                        <wps:spPr>
                          <a:xfrm>
                            <a:off x="104697" y="7110"/>
                            <a:ext cx="143612" cy="143203"/>
                          </a:xfrm>
                          <a:custGeom>
                            <a:avLst/>
                            <a:gdLst/>
                            <a:ahLst/>
                            <a:cxnLst/>
                            <a:rect l="0" t="0" r="0" b="0"/>
                            <a:pathLst>
                              <a:path w="143612" h="143203">
                                <a:moveTo>
                                  <a:pt x="57444" y="0"/>
                                </a:moveTo>
                                <a:lnTo>
                                  <a:pt x="86169" y="0"/>
                                </a:lnTo>
                                <a:cubicBezTo>
                                  <a:pt x="117975" y="0"/>
                                  <a:pt x="143612" y="25609"/>
                                  <a:pt x="143612" y="57374"/>
                                </a:cubicBezTo>
                                <a:lnTo>
                                  <a:pt x="143612" y="86064"/>
                                </a:lnTo>
                                <a:cubicBezTo>
                                  <a:pt x="143612" y="117601"/>
                                  <a:pt x="117975" y="143203"/>
                                  <a:pt x="86169" y="143203"/>
                                </a:cubicBezTo>
                                <a:lnTo>
                                  <a:pt x="57444" y="143203"/>
                                </a:lnTo>
                                <a:cubicBezTo>
                                  <a:pt x="25877" y="143203"/>
                                  <a:pt x="0" y="117601"/>
                                  <a:pt x="0" y="86064"/>
                                </a:cubicBezTo>
                                <a:lnTo>
                                  <a:pt x="0" y="57374"/>
                                </a:lnTo>
                                <a:cubicBezTo>
                                  <a:pt x="0" y="25609"/>
                                  <a:pt x="25877" y="0"/>
                                  <a:pt x="5744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3" name="Shape 613"/>
                        <wps:cNvSpPr/>
                        <wps:spPr>
                          <a:xfrm>
                            <a:off x="104697" y="7110"/>
                            <a:ext cx="143612" cy="143203"/>
                          </a:xfrm>
                          <a:custGeom>
                            <a:avLst/>
                            <a:gdLst/>
                            <a:ahLst/>
                            <a:cxnLst/>
                            <a:rect l="0" t="0" r="0" b="0"/>
                            <a:pathLst>
                              <a:path w="143612" h="143203">
                                <a:moveTo>
                                  <a:pt x="57444" y="143203"/>
                                </a:moveTo>
                                <a:lnTo>
                                  <a:pt x="86169" y="143203"/>
                                </a:lnTo>
                                <a:cubicBezTo>
                                  <a:pt x="117975" y="143203"/>
                                  <a:pt x="143612" y="117601"/>
                                  <a:pt x="143612" y="86064"/>
                                </a:cubicBezTo>
                                <a:lnTo>
                                  <a:pt x="143612" y="57374"/>
                                </a:lnTo>
                                <a:cubicBezTo>
                                  <a:pt x="143612" y="25609"/>
                                  <a:pt x="117975" y="0"/>
                                  <a:pt x="86169" y="0"/>
                                </a:cubicBezTo>
                                <a:lnTo>
                                  <a:pt x="57444" y="0"/>
                                </a:lnTo>
                                <a:cubicBezTo>
                                  <a:pt x="25877" y="0"/>
                                  <a:pt x="0" y="25609"/>
                                  <a:pt x="0" y="57374"/>
                                </a:cubicBezTo>
                                <a:lnTo>
                                  <a:pt x="0" y="86064"/>
                                </a:lnTo>
                                <a:cubicBezTo>
                                  <a:pt x="0" y="117601"/>
                                  <a:pt x="25877" y="143203"/>
                                  <a:pt x="57444" y="143203"/>
                                </a:cubicBezTo>
                                <a:close/>
                              </a:path>
                            </a:pathLst>
                          </a:custGeom>
                          <a:ln w="10904" cap="rnd">
                            <a:round/>
                          </a:ln>
                        </wps:spPr>
                        <wps:style>
                          <a:lnRef idx="1">
                            <a:srgbClr val="221F1F"/>
                          </a:lnRef>
                          <a:fillRef idx="0">
                            <a:srgbClr val="000000">
                              <a:alpha val="0"/>
                            </a:srgbClr>
                          </a:fillRef>
                          <a:effectRef idx="0">
                            <a:scrgbClr r="0" g="0" b="0"/>
                          </a:effectRef>
                          <a:fontRef idx="none"/>
                        </wps:style>
                        <wps:bodyPr/>
                      </wps:wsp>
                      <wps:wsp>
                        <wps:cNvPr id="614" name="Shape 614"/>
                        <wps:cNvSpPr/>
                        <wps:spPr>
                          <a:xfrm>
                            <a:off x="1397221" y="0"/>
                            <a:ext cx="432504" cy="143197"/>
                          </a:xfrm>
                          <a:custGeom>
                            <a:avLst/>
                            <a:gdLst/>
                            <a:ahLst/>
                            <a:cxnLst/>
                            <a:rect l="0" t="0" r="0" b="0"/>
                            <a:pathLst>
                              <a:path w="432504" h="143197">
                                <a:moveTo>
                                  <a:pt x="57444" y="0"/>
                                </a:moveTo>
                                <a:lnTo>
                                  <a:pt x="375060" y="0"/>
                                </a:lnTo>
                                <a:cubicBezTo>
                                  <a:pt x="406866" y="0"/>
                                  <a:pt x="432504" y="25603"/>
                                  <a:pt x="432504" y="57140"/>
                                </a:cubicBezTo>
                                <a:lnTo>
                                  <a:pt x="432504" y="85823"/>
                                </a:lnTo>
                                <a:cubicBezTo>
                                  <a:pt x="432504" y="117594"/>
                                  <a:pt x="406866" y="143197"/>
                                  <a:pt x="375060" y="143197"/>
                                </a:cubicBezTo>
                                <a:lnTo>
                                  <a:pt x="57444" y="143197"/>
                                </a:lnTo>
                                <a:cubicBezTo>
                                  <a:pt x="25872" y="143197"/>
                                  <a:pt x="0" y="117594"/>
                                  <a:pt x="0" y="85823"/>
                                </a:cubicBezTo>
                                <a:lnTo>
                                  <a:pt x="0" y="57140"/>
                                </a:lnTo>
                                <a:cubicBezTo>
                                  <a:pt x="0" y="25603"/>
                                  <a:pt x="25872" y="0"/>
                                  <a:pt x="57444" y="0"/>
                                </a:cubicBezTo>
                                <a:close/>
                              </a:path>
                            </a:pathLst>
                          </a:custGeom>
                          <a:ln w="0" cap="flat">
                            <a:miter lim="127000"/>
                          </a:ln>
                        </wps:spPr>
                        <wps:style>
                          <a:lnRef idx="0">
                            <a:srgbClr val="000000">
                              <a:alpha val="0"/>
                            </a:srgbClr>
                          </a:lnRef>
                          <a:fillRef idx="1">
                            <a:srgbClr val="E1E4E6"/>
                          </a:fillRef>
                          <a:effectRef idx="0">
                            <a:scrgbClr r="0" g="0" b="0"/>
                          </a:effectRef>
                          <a:fontRef idx="none"/>
                        </wps:style>
                        <wps:bodyPr/>
                      </wps:wsp>
                      <wps:wsp>
                        <wps:cNvPr id="615" name="Shape 615"/>
                        <wps:cNvSpPr/>
                        <wps:spPr>
                          <a:xfrm>
                            <a:off x="1397221" y="0"/>
                            <a:ext cx="432504" cy="143197"/>
                          </a:xfrm>
                          <a:custGeom>
                            <a:avLst/>
                            <a:gdLst/>
                            <a:ahLst/>
                            <a:cxnLst/>
                            <a:rect l="0" t="0" r="0" b="0"/>
                            <a:pathLst>
                              <a:path w="432504" h="143197">
                                <a:moveTo>
                                  <a:pt x="57444" y="143197"/>
                                </a:moveTo>
                                <a:lnTo>
                                  <a:pt x="375060" y="143197"/>
                                </a:lnTo>
                                <a:cubicBezTo>
                                  <a:pt x="406866" y="143197"/>
                                  <a:pt x="432504" y="117594"/>
                                  <a:pt x="432504" y="85823"/>
                                </a:cubicBezTo>
                                <a:lnTo>
                                  <a:pt x="432504" y="57140"/>
                                </a:lnTo>
                                <a:cubicBezTo>
                                  <a:pt x="432504" y="25603"/>
                                  <a:pt x="406866" y="0"/>
                                  <a:pt x="375060" y="0"/>
                                </a:cubicBezTo>
                                <a:lnTo>
                                  <a:pt x="57444" y="0"/>
                                </a:lnTo>
                                <a:cubicBezTo>
                                  <a:pt x="25872" y="0"/>
                                  <a:pt x="0" y="25603"/>
                                  <a:pt x="0" y="57140"/>
                                </a:cubicBezTo>
                                <a:lnTo>
                                  <a:pt x="0" y="85823"/>
                                </a:lnTo>
                                <a:cubicBezTo>
                                  <a:pt x="0" y="117594"/>
                                  <a:pt x="25872" y="143197"/>
                                  <a:pt x="57444" y="143197"/>
                                </a:cubicBezTo>
                                <a:close/>
                              </a:path>
                            </a:pathLst>
                          </a:custGeom>
                          <a:ln w="10904" cap="rnd">
                            <a:round/>
                          </a:ln>
                        </wps:spPr>
                        <wps:style>
                          <a:lnRef idx="1">
                            <a:srgbClr val="221F1F"/>
                          </a:lnRef>
                          <a:fillRef idx="0">
                            <a:srgbClr val="000000">
                              <a:alpha val="0"/>
                            </a:srgbClr>
                          </a:fillRef>
                          <a:effectRef idx="0">
                            <a:scrgbClr r="0" g="0" b="0"/>
                          </a:effectRef>
                          <a:fontRef idx="none"/>
                        </wps:style>
                        <wps:bodyPr/>
                      </wps:wsp>
                      <wps:wsp>
                        <wps:cNvPr id="616" name="Shape 616"/>
                        <wps:cNvSpPr/>
                        <wps:spPr>
                          <a:xfrm>
                            <a:off x="1255509" y="0"/>
                            <a:ext cx="143612" cy="143197"/>
                          </a:xfrm>
                          <a:custGeom>
                            <a:avLst/>
                            <a:gdLst/>
                            <a:ahLst/>
                            <a:cxnLst/>
                            <a:rect l="0" t="0" r="0" b="0"/>
                            <a:pathLst>
                              <a:path w="143612" h="143197">
                                <a:moveTo>
                                  <a:pt x="57444" y="0"/>
                                </a:moveTo>
                                <a:lnTo>
                                  <a:pt x="86169" y="0"/>
                                </a:lnTo>
                                <a:cubicBezTo>
                                  <a:pt x="117975" y="0"/>
                                  <a:pt x="143612" y="25603"/>
                                  <a:pt x="143612" y="57140"/>
                                </a:cubicBezTo>
                                <a:lnTo>
                                  <a:pt x="143612" y="85823"/>
                                </a:lnTo>
                                <a:cubicBezTo>
                                  <a:pt x="143612" y="117594"/>
                                  <a:pt x="117975" y="143197"/>
                                  <a:pt x="86169" y="143197"/>
                                </a:cubicBezTo>
                                <a:lnTo>
                                  <a:pt x="57444" y="143197"/>
                                </a:lnTo>
                                <a:cubicBezTo>
                                  <a:pt x="25638" y="143197"/>
                                  <a:pt x="0" y="117594"/>
                                  <a:pt x="0" y="85823"/>
                                </a:cubicBezTo>
                                <a:lnTo>
                                  <a:pt x="0" y="57140"/>
                                </a:lnTo>
                                <a:cubicBezTo>
                                  <a:pt x="0" y="25603"/>
                                  <a:pt x="25638" y="0"/>
                                  <a:pt x="5744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7" name="Shape 617"/>
                        <wps:cNvSpPr/>
                        <wps:spPr>
                          <a:xfrm>
                            <a:off x="1255509" y="0"/>
                            <a:ext cx="143612" cy="143197"/>
                          </a:xfrm>
                          <a:custGeom>
                            <a:avLst/>
                            <a:gdLst/>
                            <a:ahLst/>
                            <a:cxnLst/>
                            <a:rect l="0" t="0" r="0" b="0"/>
                            <a:pathLst>
                              <a:path w="143612" h="143197">
                                <a:moveTo>
                                  <a:pt x="57444" y="143197"/>
                                </a:moveTo>
                                <a:lnTo>
                                  <a:pt x="86169" y="143197"/>
                                </a:lnTo>
                                <a:cubicBezTo>
                                  <a:pt x="117975" y="143197"/>
                                  <a:pt x="143612" y="117594"/>
                                  <a:pt x="143612" y="85823"/>
                                </a:cubicBezTo>
                                <a:lnTo>
                                  <a:pt x="143612" y="57140"/>
                                </a:lnTo>
                                <a:cubicBezTo>
                                  <a:pt x="143612" y="25603"/>
                                  <a:pt x="117975" y="0"/>
                                  <a:pt x="86169" y="0"/>
                                </a:cubicBezTo>
                                <a:lnTo>
                                  <a:pt x="57444" y="0"/>
                                </a:lnTo>
                                <a:cubicBezTo>
                                  <a:pt x="25638" y="0"/>
                                  <a:pt x="0" y="25603"/>
                                  <a:pt x="0" y="57140"/>
                                </a:cubicBezTo>
                                <a:lnTo>
                                  <a:pt x="0" y="85823"/>
                                </a:lnTo>
                                <a:cubicBezTo>
                                  <a:pt x="0" y="117594"/>
                                  <a:pt x="25638" y="143197"/>
                                  <a:pt x="57444" y="143197"/>
                                </a:cubicBezTo>
                                <a:close/>
                              </a:path>
                            </a:pathLst>
                          </a:custGeom>
                          <a:ln w="10904" cap="rnd">
                            <a:round/>
                          </a:ln>
                        </wps:spPr>
                        <wps:style>
                          <a:lnRef idx="1">
                            <a:srgbClr val="221F1F"/>
                          </a:lnRef>
                          <a:fillRef idx="0">
                            <a:srgbClr val="000000">
                              <a:alpha val="0"/>
                            </a:srgbClr>
                          </a:fillRef>
                          <a:effectRef idx="0">
                            <a:scrgbClr r="0" g="0" b="0"/>
                          </a:effectRef>
                          <a:fontRef idx="none"/>
                        </wps:style>
                        <wps:bodyPr/>
                      </wps:wsp>
                      <wps:wsp>
                        <wps:cNvPr id="618" name="Shape 618"/>
                        <wps:cNvSpPr/>
                        <wps:spPr>
                          <a:xfrm>
                            <a:off x="1829725" y="0"/>
                            <a:ext cx="143612" cy="143197"/>
                          </a:xfrm>
                          <a:custGeom>
                            <a:avLst/>
                            <a:gdLst/>
                            <a:ahLst/>
                            <a:cxnLst/>
                            <a:rect l="0" t="0" r="0" b="0"/>
                            <a:pathLst>
                              <a:path w="143612" h="143197">
                                <a:moveTo>
                                  <a:pt x="57444" y="0"/>
                                </a:moveTo>
                                <a:lnTo>
                                  <a:pt x="86169" y="0"/>
                                </a:lnTo>
                                <a:cubicBezTo>
                                  <a:pt x="117975" y="0"/>
                                  <a:pt x="143612" y="25603"/>
                                  <a:pt x="143612" y="57140"/>
                                </a:cubicBezTo>
                                <a:lnTo>
                                  <a:pt x="143612" y="85823"/>
                                </a:lnTo>
                                <a:cubicBezTo>
                                  <a:pt x="143612" y="117594"/>
                                  <a:pt x="117975" y="143197"/>
                                  <a:pt x="86169" y="143197"/>
                                </a:cubicBezTo>
                                <a:lnTo>
                                  <a:pt x="57444" y="143197"/>
                                </a:lnTo>
                                <a:cubicBezTo>
                                  <a:pt x="25632" y="143197"/>
                                  <a:pt x="0" y="117594"/>
                                  <a:pt x="0" y="85823"/>
                                </a:cubicBezTo>
                                <a:lnTo>
                                  <a:pt x="0" y="57140"/>
                                </a:lnTo>
                                <a:cubicBezTo>
                                  <a:pt x="0" y="25603"/>
                                  <a:pt x="25632" y="0"/>
                                  <a:pt x="5744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9" name="Shape 619"/>
                        <wps:cNvSpPr/>
                        <wps:spPr>
                          <a:xfrm>
                            <a:off x="1829725" y="0"/>
                            <a:ext cx="143612" cy="143197"/>
                          </a:xfrm>
                          <a:custGeom>
                            <a:avLst/>
                            <a:gdLst/>
                            <a:ahLst/>
                            <a:cxnLst/>
                            <a:rect l="0" t="0" r="0" b="0"/>
                            <a:pathLst>
                              <a:path w="143612" h="143197">
                                <a:moveTo>
                                  <a:pt x="57444" y="143197"/>
                                </a:moveTo>
                                <a:lnTo>
                                  <a:pt x="86169" y="143197"/>
                                </a:lnTo>
                                <a:cubicBezTo>
                                  <a:pt x="117975" y="143197"/>
                                  <a:pt x="143612" y="117594"/>
                                  <a:pt x="143612" y="85823"/>
                                </a:cubicBezTo>
                                <a:lnTo>
                                  <a:pt x="143612" y="57140"/>
                                </a:lnTo>
                                <a:cubicBezTo>
                                  <a:pt x="143612" y="25603"/>
                                  <a:pt x="117975" y="0"/>
                                  <a:pt x="86169" y="0"/>
                                </a:cubicBezTo>
                                <a:lnTo>
                                  <a:pt x="57444" y="0"/>
                                </a:lnTo>
                                <a:cubicBezTo>
                                  <a:pt x="25632" y="0"/>
                                  <a:pt x="0" y="25603"/>
                                  <a:pt x="0" y="57140"/>
                                </a:cubicBezTo>
                                <a:lnTo>
                                  <a:pt x="0" y="85823"/>
                                </a:lnTo>
                                <a:cubicBezTo>
                                  <a:pt x="0" y="117594"/>
                                  <a:pt x="25632" y="143197"/>
                                  <a:pt x="57444" y="143197"/>
                                </a:cubicBezTo>
                                <a:close/>
                              </a:path>
                            </a:pathLst>
                          </a:custGeom>
                          <a:ln w="10904" cap="rnd">
                            <a:round/>
                          </a:ln>
                        </wps:spPr>
                        <wps:style>
                          <a:lnRef idx="1">
                            <a:srgbClr val="221F1F"/>
                          </a:lnRef>
                          <a:fillRef idx="0">
                            <a:srgbClr val="000000">
                              <a:alpha val="0"/>
                            </a:srgbClr>
                          </a:fillRef>
                          <a:effectRef idx="0">
                            <a:scrgbClr r="0" g="0" b="0"/>
                          </a:effectRef>
                          <a:fontRef idx="none"/>
                        </wps:style>
                        <wps:bodyPr/>
                      </wps:wsp>
                      <wps:wsp>
                        <wps:cNvPr id="620" name="Shape 620"/>
                        <wps:cNvSpPr/>
                        <wps:spPr>
                          <a:xfrm>
                            <a:off x="1971443" y="0"/>
                            <a:ext cx="863101" cy="143197"/>
                          </a:xfrm>
                          <a:custGeom>
                            <a:avLst/>
                            <a:gdLst/>
                            <a:ahLst/>
                            <a:cxnLst/>
                            <a:rect l="0" t="0" r="0" b="0"/>
                            <a:pathLst>
                              <a:path w="863101" h="143197">
                                <a:moveTo>
                                  <a:pt x="57444" y="0"/>
                                </a:moveTo>
                                <a:lnTo>
                                  <a:pt x="805658" y="0"/>
                                </a:lnTo>
                                <a:cubicBezTo>
                                  <a:pt x="837464" y="0"/>
                                  <a:pt x="863101" y="25603"/>
                                  <a:pt x="863101" y="57140"/>
                                </a:cubicBezTo>
                                <a:lnTo>
                                  <a:pt x="863101" y="85823"/>
                                </a:lnTo>
                                <a:cubicBezTo>
                                  <a:pt x="863101" y="117594"/>
                                  <a:pt x="837464" y="143197"/>
                                  <a:pt x="805658" y="143197"/>
                                </a:cubicBezTo>
                                <a:lnTo>
                                  <a:pt x="57444" y="143197"/>
                                </a:lnTo>
                                <a:cubicBezTo>
                                  <a:pt x="25638" y="143197"/>
                                  <a:pt x="0" y="117594"/>
                                  <a:pt x="0" y="85823"/>
                                </a:cubicBezTo>
                                <a:lnTo>
                                  <a:pt x="0" y="57140"/>
                                </a:lnTo>
                                <a:cubicBezTo>
                                  <a:pt x="0" y="25603"/>
                                  <a:pt x="25638" y="0"/>
                                  <a:pt x="57444" y="0"/>
                                </a:cubicBezTo>
                                <a:close/>
                              </a:path>
                            </a:pathLst>
                          </a:custGeom>
                          <a:ln w="0" cap="flat">
                            <a:miter lim="127000"/>
                          </a:ln>
                        </wps:spPr>
                        <wps:style>
                          <a:lnRef idx="0">
                            <a:srgbClr val="000000">
                              <a:alpha val="0"/>
                            </a:srgbClr>
                          </a:lnRef>
                          <a:fillRef idx="1">
                            <a:srgbClr val="E1E4E6"/>
                          </a:fillRef>
                          <a:effectRef idx="0">
                            <a:scrgbClr r="0" g="0" b="0"/>
                          </a:effectRef>
                          <a:fontRef idx="none"/>
                        </wps:style>
                        <wps:bodyPr/>
                      </wps:wsp>
                      <wps:wsp>
                        <wps:cNvPr id="621" name="Shape 621"/>
                        <wps:cNvSpPr/>
                        <wps:spPr>
                          <a:xfrm>
                            <a:off x="1971443" y="0"/>
                            <a:ext cx="863101" cy="143197"/>
                          </a:xfrm>
                          <a:custGeom>
                            <a:avLst/>
                            <a:gdLst/>
                            <a:ahLst/>
                            <a:cxnLst/>
                            <a:rect l="0" t="0" r="0" b="0"/>
                            <a:pathLst>
                              <a:path w="863101" h="143197">
                                <a:moveTo>
                                  <a:pt x="57444" y="143197"/>
                                </a:moveTo>
                                <a:lnTo>
                                  <a:pt x="805658" y="143197"/>
                                </a:lnTo>
                                <a:cubicBezTo>
                                  <a:pt x="837464" y="143197"/>
                                  <a:pt x="863101" y="117594"/>
                                  <a:pt x="863101" y="85823"/>
                                </a:cubicBezTo>
                                <a:lnTo>
                                  <a:pt x="863101" y="57140"/>
                                </a:lnTo>
                                <a:cubicBezTo>
                                  <a:pt x="863101" y="25603"/>
                                  <a:pt x="837464" y="0"/>
                                  <a:pt x="805658" y="0"/>
                                </a:cubicBezTo>
                                <a:lnTo>
                                  <a:pt x="57444" y="0"/>
                                </a:lnTo>
                                <a:cubicBezTo>
                                  <a:pt x="25638" y="0"/>
                                  <a:pt x="0" y="25603"/>
                                  <a:pt x="0" y="57140"/>
                                </a:cubicBezTo>
                                <a:lnTo>
                                  <a:pt x="0" y="85823"/>
                                </a:lnTo>
                                <a:cubicBezTo>
                                  <a:pt x="0" y="117594"/>
                                  <a:pt x="25638" y="143197"/>
                                  <a:pt x="57444" y="143197"/>
                                </a:cubicBezTo>
                                <a:close/>
                              </a:path>
                            </a:pathLst>
                          </a:custGeom>
                          <a:ln w="10904" cap="rnd">
                            <a:round/>
                          </a:ln>
                        </wps:spPr>
                        <wps:style>
                          <a:lnRef idx="1">
                            <a:srgbClr val="221F1F"/>
                          </a:lnRef>
                          <a:fillRef idx="0">
                            <a:srgbClr val="000000">
                              <a:alpha val="0"/>
                            </a:srgbClr>
                          </a:fillRef>
                          <a:effectRef idx="0">
                            <a:scrgbClr r="0" g="0" b="0"/>
                          </a:effectRef>
                          <a:fontRef idx="none"/>
                        </wps:style>
                        <wps:bodyPr/>
                      </wps:wsp>
                      <wps:wsp>
                        <wps:cNvPr id="622" name="Shape 622"/>
                        <wps:cNvSpPr/>
                        <wps:spPr>
                          <a:xfrm>
                            <a:off x="2834544" y="0"/>
                            <a:ext cx="143618" cy="143197"/>
                          </a:xfrm>
                          <a:custGeom>
                            <a:avLst/>
                            <a:gdLst/>
                            <a:ahLst/>
                            <a:cxnLst/>
                            <a:rect l="0" t="0" r="0" b="0"/>
                            <a:pathLst>
                              <a:path w="143618" h="143197">
                                <a:moveTo>
                                  <a:pt x="57450" y="0"/>
                                </a:moveTo>
                                <a:lnTo>
                                  <a:pt x="86169" y="0"/>
                                </a:lnTo>
                                <a:cubicBezTo>
                                  <a:pt x="117980" y="0"/>
                                  <a:pt x="143618" y="25603"/>
                                  <a:pt x="143618" y="57140"/>
                                </a:cubicBezTo>
                                <a:lnTo>
                                  <a:pt x="143618" y="85823"/>
                                </a:lnTo>
                                <a:cubicBezTo>
                                  <a:pt x="143618" y="117594"/>
                                  <a:pt x="117980" y="143197"/>
                                  <a:pt x="86169" y="143197"/>
                                </a:cubicBezTo>
                                <a:lnTo>
                                  <a:pt x="57450" y="143197"/>
                                </a:lnTo>
                                <a:cubicBezTo>
                                  <a:pt x="25644" y="143197"/>
                                  <a:pt x="0" y="117594"/>
                                  <a:pt x="0" y="85823"/>
                                </a:cubicBezTo>
                                <a:lnTo>
                                  <a:pt x="0" y="57140"/>
                                </a:lnTo>
                                <a:cubicBezTo>
                                  <a:pt x="0" y="25603"/>
                                  <a:pt x="25644" y="0"/>
                                  <a:pt x="574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3" name="Shape 623"/>
                        <wps:cNvSpPr/>
                        <wps:spPr>
                          <a:xfrm>
                            <a:off x="2834544" y="0"/>
                            <a:ext cx="143618" cy="143197"/>
                          </a:xfrm>
                          <a:custGeom>
                            <a:avLst/>
                            <a:gdLst/>
                            <a:ahLst/>
                            <a:cxnLst/>
                            <a:rect l="0" t="0" r="0" b="0"/>
                            <a:pathLst>
                              <a:path w="143618" h="143197">
                                <a:moveTo>
                                  <a:pt x="57450" y="143197"/>
                                </a:moveTo>
                                <a:lnTo>
                                  <a:pt x="86169" y="143197"/>
                                </a:lnTo>
                                <a:cubicBezTo>
                                  <a:pt x="117980" y="143197"/>
                                  <a:pt x="143618" y="117594"/>
                                  <a:pt x="143618" y="85823"/>
                                </a:cubicBezTo>
                                <a:lnTo>
                                  <a:pt x="143618" y="57140"/>
                                </a:lnTo>
                                <a:cubicBezTo>
                                  <a:pt x="143618" y="25603"/>
                                  <a:pt x="117980" y="0"/>
                                  <a:pt x="86169" y="0"/>
                                </a:cubicBezTo>
                                <a:lnTo>
                                  <a:pt x="57450" y="0"/>
                                </a:lnTo>
                                <a:cubicBezTo>
                                  <a:pt x="25644" y="0"/>
                                  <a:pt x="0" y="25603"/>
                                  <a:pt x="0" y="57140"/>
                                </a:cubicBezTo>
                                <a:lnTo>
                                  <a:pt x="0" y="85823"/>
                                </a:lnTo>
                                <a:cubicBezTo>
                                  <a:pt x="0" y="117594"/>
                                  <a:pt x="25644" y="143197"/>
                                  <a:pt x="57450" y="143197"/>
                                </a:cubicBezTo>
                                <a:close/>
                              </a:path>
                            </a:pathLst>
                          </a:custGeom>
                          <a:ln w="10904" cap="rnd">
                            <a:round/>
                          </a:ln>
                        </wps:spPr>
                        <wps:style>
                          <a:lnRef idx="1">
                            <a:srgbClr val="221F1F"/>
                          </a:lnRef>
                          <a:fillRef idx="0">
                            <a:srgbClr val="000000">
                              <a:alpha val="0"/>
                            </a:srgbClr>
                          </a:fillRef>
                          <a:effectRef idx="0">
                            <a:scrgbClr r="0" g="0" b="0"/>
                          </a:effectRef>
                          <a:fontRef idx="none"/>
                        </wps:style>
                        <wps:bodyPr/>
                      </wps:wsp>
                      <wps:wsp>
                        <wps:cNvPr id="624" name="Shape 624"/>
                        <wps:cNvSpPr/>
                        <wps:spPr>
                          <a:xfrm>
                            <a:off x="107071" y="139643"/>
                            <a:ext cx="2918807" cy="0"/>
                          </a:xfrm>
                          <a:custGeom>
                            <a:avLst/>
                            <a:gdLst/>
                            <a:ahLst/>
                            <a:cxnLst/>
                            <a:rect l="0" t="0" r="0" b="0"/>
                            <a:pathLst>
                              <a:path w="2918807">
                                <a:moveTo>
                                  <a:pt x="0" y="0"/>
                                </a:moveTo>
                                <a:lnTo>
                                  <a:pt x="2918807" y="0"/>
                                </a:lnTo>
                              </a:path>
                            </a:pathLst>
                          </a:custGeom>
                          <a:ln w="6162" cap="rnd">
                            <a:round/>
                          </a:ln>
                        </wps:spPr>
                        <wps:style>
                          <a:lnRef idx="1">
                            <a:srgbClr val="221F1F"/>
                          </a:lnRef>
                          <a:fillRef idx="0">
                            <a:srgbClr val="000000">
                              <a:alpha val="0"/>
                            </a:srgbClr>
                          </a:fillRef>
                          <a:effectRef idx="0">
                            <a:scrgbClr r="0" g="0" b="0"/>
                          </a:effectRef>
                          <a:fontRef idx="none"/>
                        </wps:style>
                        <wps:bodyPr/>
                      </wps:wsp>
                      <wps:wsp>
                        <wps:cNvPr id="625" name="Shape 625"/>
                        <wps:cNvSpPr/>
                        <wps:spPr>
                          <a:xfrm>
                            <a:off x="250689" y="100288"/>
                            <a:ext cx="0" cy="75154"/>
                          </a:xfrm>
                          <a:custGeom>
                            <a:avLst/>
                            <a:gdLst/>
                            <a:ahLst/>
                            <a:cxnLst/>
                            <a:rect l="0" t="0" r="0" b="0"/>
                            <a:pathLst>
                              <a:path h="75154">
                                <a:moveTo>
                                  <a:pt x="0" y="0"/>
                                </a:moveTo>
                                <a:lnTo>
                                  <a:pt x="0" y="75154"/>
                                </a:lnTo>
                              </a:path>
                            </a:pathLst>
                          </a:custGeom>
                          <a:ln w="6162" cap="rnd">
                            <a:round/>
                          </a:ln>
                        </wps:spPr>
                        <wps:style>
                          <a:lnRef idx="1">
                            <a:srgbClr val="221F1F"/>
                          </a:lnRef>
                          <a:fillRef idx="0">
                            <a:srgbClr val="000000">
                              <a:alpha val="0"/>
                            </a:srgbClr>
                          </a:fillRef>
                          <a:effectRef idx="0">
                            <a:scrgbClr r="0" g="0" b="0"/>
                          </a:effectRef>
                          <a:fontRef idx="none"/>
                        </wps:style>
                        <wps:bodyPr/>
                      </wps:wsp>
                      <wps:wsp>
                        <wps:cNvPr id="626" name="Shape 626"/>
                        <wps:cNvSpPr/>
                        <wps:spPr>
                          <a:xfrm>
                            <a:off x="394301" y="100288"/>
                            <a:ext cx="0" cy="75154"/>
                          </a:xfrm>
                          <a:custGeom>
                            <a:avLst/>
                            <a:gdLst/>
                            <a:ahLst/>
                            <a:cxnLst/>
                            <a:rect l="0" t="0" r="0" b="0"/>
                            <a:pathLst>
                              <a:path h="75154">
                                <a:moveTo>
                                  <a:pt x="0" y="0"/>
                                </a:moveTo>
                                <a:lnTo>
                                  <a:pt x="0" y="75154"/>
                                </a:lnTo>
                              </a:path>
                            </a:pathLst>
                          </a:custGeom>
                          <a:ln w="6162" cap="rnd">
                            <a:round/>
                          </a:ln>
                        </wps:spPr>
                        <wps:style>
                          <a:lnRef idx="1">
                            <a:srgbClr val="221F1F"/>
                          </a:lnRef>
                          <a:fillRef idx="0">
                            <a:srgbClr val="000000">
                              <a:alpha val="0"/>
                            </a:srgbClr>
                          </a:fillRef>
                          <a:effectRef idx="0">
                            <a:scrgbClr r="0" g="0" b="0"/>
                          </a:effectRef>
                          <a:fontRef idx="none"/>
                        </wps:style>
                        <wps:bodyPr/>
                      </wps:wsp>
                      <wps:wsp>
                        <wps:cNvPr id="627" name="Shape 627"/>
                        <wps:cNvSpPr/>
                        <wps:spPr>
                          <a:xfrm>
                            <a:off x="537914" y="103843"/>
                            <a:ext cx="0" cy="75159"/>
                          </a:xfrm>
                          <a:custGeom>
                            <a:avLst/>
                            <a:gdLst/>
                            <a:ahLst/>
                            <a:cxnLst/>
                            <a:rect l="0" t="0" r="0" b="0"/>
                            <a:pathLst>
                              <a:path h="75159">
                                <a:moveTo>
                                  <a:pt x="0" y="0"/>
                                </a:moveTo>
                                <a:lnTo>
                                  <a:pt x="0" y="75159"/>
                                </a:lnTo>
                              </a:path>
                            </a:pathLst>
                          </a:custGeom>
                          <a:ln w="6162" cap="rnd">
                            <a:round/>
                          </a:ln>
                        </wps:spPr>
                        <wps:style>
                          <a:lnRef idx="1">
                            <a:srgbClr val="221F1F"/>
                          </a:lnRef>
                          <a:fillRef idx="0">
                            <a:srgbClr val="000000">
                              <a:alpha val="0"/>
                            </a:srgbClr>
                          </a:fillRef>
                          <a:effectRef idx="0">
                            <a:scrgbClr r="0" g="0" b="0"/>
                          </a:effectRef>
                          <a:fontRef idx="none"/>
                        </wps:style>
                        <wps:bodyPr/>
                      </wps:wsp>
                      <wps:wsp>
                        <wps:cNvPr id="628" name="Shape 628"/>
                        <wps:cNvSpPr/>
                        <wps:spPr>
                          <a:xfrm>
                            <a:off x="681287" y="103843"/>
                            <a:ext cx="0" cy="75159"/>
                          </a:xfrm>
                          <a:custGeom>
                            <a:avLst/>
                            <a:gdLst/>
                            <a:ahLst/>
                            <a:cxnLst/>
                            <a:rect l="0" t="0" r="0" b="0"/>
                            <a:pathLst>
                              <a:path h="75159">
                                <a:moveTo>
                                  <a:pt x="0" y="0"/>
                                </a:moveTo>
                                <a:lnTo>
                                  <a:pt x="0" y="75159"/>
                                </a:lnTo>
                              </a:path>
                            </a:pathLst>
                          </a:custGeom>
                          <a:ln w="6162" cap="rnd">
                            <a:round/>
                          </a:ln>
                        </wps:spPr>
                        <wps:style>
                          <a:lnRef idx="1">
                            <a:srgbClr val="221F1F"/>
                          </a:lnRef>
                          <a:fillRef idx="0">
                            <a:srgbClr val="000000">
                              <a:alpha val="0"/>
                            </a:srgbClr>
                          </a:fillRef>
                          <a:effectRef idx="0">
                            <a:scrgbClr r="0" g="0" b="0"/>
                          </a:effectRef>
                          <a:fontRef idx="none"/>
                        </wps:style>
                        <wps:bodyPr/>
                      </wps:wsp>
                      <wps:wsp>
                        <wps:cNvPr id="629" name="Shape 629"/>
                        <wps:cNvSpPr/>
                        <wps:spPr>
                          <a:xfrm>
                            <a:off x="824899" y="102896"/>
                            <a:ext cx="0" cy="75393"/>
                          </a:xfrm>
                          <a:custGeom>
                            <a:avLst/>
                            <a:gdLst/>
                            <a:ahLst/>
                            <a:cxnLst/>
                            <a:rect l="0" t="0" r="0" b="0"/>
                            <a:pathLst>
                              <a:path h="75393">
                                <a:moveTo>
                                  <a:pt x="0" y="0"/>
                                </a:moveTo>
                                <a:lnTo>
                                  <a:pt x="0" y="75393"/>
                                </a:lnTo>
                              </a:path>
                            </a:pathLst>
                          </a:custGeom>
                          <a:ln w="6162" cap="rnd">
                            <a:round/>
                          </a:ln>
                        </wps:spPr>
                        <wps:style>
                          <a:lnRef idx="1">
                            <a:srgbClr val="221F1F"/>
                          </a:lnRef>
                          <a:fillRef idx="0">
                            <a:srgbClr val="000000">
                              <a:alpha val="0"/>
                            </a:srgbClr>
                          </a:fillRef>
                          <a:effectRef idx="0">
                            <a:scrgbClr r="0" g="0" b="0"/>
                          </a:effectRef>
                          <a:fontRef idx="none"/>
                        </wps:style>
                        <wps:bodyPr/>
                      </wps:wsp>
                      <wps:wsp>
                        <wps:cNvPr id="630" name="Shape 630"/>
                        <wps:cNvSpPr/>
                        <wps:spPr>
                          <a:xfrm>
                            <a:off x="968517" y="102896"/>
                            <a:ext cx="0" cy="75393"/>
                          </a:xfrm>
                          <a:custGeom>
                            <a:avLst/>
                            <a:gdLst/>
                            <a:ahLst/>
                            <a:cxnLst/>
                            <a:rect l="0" t="0" r="0" b="0"/>
                            <a:pathLst>
                              <a:path h="75393">
                                <a:moveTo>
                                  <a:pt x="0" y="0"/>
                                </a:moveTo>
                                <a:lnTo>
                                  <a:pt x="0" y="75393"/>
                                </a:lnTo>
                              </a:path>
                            </a:pathLst>
                          </a:custGeom>
                          <a:ln w="6162" cap="rnd">
                            <a:round/>
                          </a:ln>
                        </wps:spPr>
                        <wps:style>
                          <a:lnRef idx="1">
                            <a:srgbClr val="221F1F"/>
                          </a:lnRef>
                          <a:fillRef idx="0">
                            <a:srgbClr val="000000">
                              <a:alpha val="0"/>
                            </a:srgbClr>
                          </a:fillRef>
                          <a:effectRef idx="0">
                            <a:scrgbClr r="0" g="0" b="0"/>
                          </a:effectRef>
                          <a:fontRef idx="none"/>
                        </wps:style>
                        <wps:bodyPr/>
                      </wps:wsp>
                      <wps:wsp>
                        <wps:cNvPr id="631" name="Shape 631"/>
                        <wps:cNvSpPr/>
                        <wps:spPr>
                          <a:xfrm>
                            <a:off x="1111890" y="103843"/>
                            <a:ext cx="0" cy="75159"/>
                          </a:xfrm>
                          <a:custGeom>
                            <a:avLst/>
                            <a:gdLst/>
                            <a:ahLst/>
                            <a:cxnLst/>
                            <a:rect l="0" t="0" r="0" b="0"/>
                            <a:pathLst>
                              <a:path h="75159">
                                <a:moveTo>
                                  <a:pt x="0" y="0"/>
                                </a:moveTo>
                                <a:lnTo>
                                  <a:pt x="0" y="75159"/>
                                </a:lnTo>
                              </a:path>
                            </a:pathLst>
                          </a:custGeom>
                          <a:ln w="6162" cap="rnd">
                            <a:round/>
                          </a:ln>
                        </wps:spPr>
                        <wps:style>
                          <a:lnRef idx="1">
                            <a:srgbClr val="221F1F"/>
                          </a:lnRef>
                          <a:fillRef idx="0">
                            <a:srgbClr val="000000">
                              <a:alpha val="0"/>
                            </a:srgbClr>
                          </a:fillRef>
                          <a:effectRef idx="0">
                            <a:scrgbClr r="0" g="0" b="0"/>
                          </a:effectRef>
                          <a:fontRef idx="none"/>
                        </wps:style>
                        <wps:bodyPr/>
                      </wps:wsp>
                      <wps:wsp>
                        <wps:cNvPr id="632" name="Shape 632"/>
                        <wps:cNvSpPr/>
                        <wps:spPr>
                          <a:xfrm>
                            <a:off x="1255509" y="103843"/>
                            <a:ext cx="0" cy="75159"/>
                          </a:xfrm>
                          <a:custGeom>
                            <a:avLst/>
                            <a:gdLst/>
                            <a:ahLst/>
                            <a:cxnLst/>
                            <a:rect l="0" t="0" r="0" b="0"/>
                            <a:pathLst>
                              <a:path h="75159">
                                <a:moveTo>
                                  <a:pt x="0" y="0"/>
                                </a:moveTo>
                                <a:lnTo>
                                  <a:pt x="0" y="75159"/>
                                </a:lnTo>
                              </a:path>
                            </a:pathLst>
                          </a:custGeom>
                          <a:ln w="6162" cap="rnd">
                            <a:round/>
                          </a:ln>
                        </wps:spPr>
                        <wps:style>
                          <a:lnRef idx="1">
                            <a:srgbClr val="221F1F"/>
                          </a:lnRef>
                          <a:fillRef idx="0">
                            <a:srgbClr val="000000">
                              <a:alpha val="0"/>
                            </a:srgbClr>
                          </a:fillRef>
                          <a:effectRef idx="0">
                            <a:scrgbClr r="0" g="0" b="0"/>
                          </a:effectRef>
                          <a:fontRef idx="none"/>
                        </wps:style>
                        <wps:bodyPr/>
                      </wps:wsp>
                      <wps:wsp>
                        <wps:cNvPr id="633" name="Shape 633"/>
                        <wps:cNvSpPr/>
                        <wps:spPr>
                          <a:xfrm>
                            <a:off x="1399121" y="101475"/>
                            <a:ext cx="0" cy="75393"/>
                          </a:xfrm>
                          <a:custGeom>
                            <a:avLst/>
                            <a:gdLst/>
                            <a:ahLst/>
                            <a:cxnLst/>
                            <a:rect l="0" t="0" r="0" b="0"/>
                            <a:pathLst>
                              <a:path h="75393">
                                <a:moveTo>
                                  <a:pt x="0" y="0"/>
                                </a:moveTo>
                                <a:lnTo>
                                  <a:pt x="0" y="75393"/>
                                </a:lnTo>
                              </a:path>
                            </a:pathLst>
                          </a:custGeom>
                          <a:ln w="6162" cap="rnd">
                            <a:round/>
                          </a:ln>
                        </wps:spPr>
                        <wps:style>
                          <a:lnRef idx="1">
                            <a:srgbClr val="221F1F"/>
                          </a:lnRef>
                          <a:fillRef idx="0">
                            <a:srgbClr val="000000">
                              <a:alpha val="0"/>
                            </a:srgbClr>
                          </a:fillRef>
                          <a:effectRef idx="0">
                            <a:scrgbClr r="0" g="0" b="0"/>
                          </a:effectRef>
                          <a:fontRef idx="none"/>
                        </wps:style>
                        <wps:bodyPr/>
                      </wps:wsp>
                      <wps:wsp>
                        <wps:cNvPr id="634" name="Shape 634"/>
                        <wps:cNvSpPr/>
                        <wps:spPr>
                          <a:xfrm>
                            <a:off x="1542734" y="101475"/>
                            <a:ext cx="0" cy="75393"/>
                          </a:xfrm>
                          <a:custGeom>
                            <a:avLst/>
                            <a:gdLst/>
                            <a:ahLst/>
                            <a:cxnLst/>
                            <a:rect l="0" t="0" r="0" b="0"/>
                            <a:pathLst>
                              <a:path h="75393">
                                <a:moveTo>
                                  <a:pt x="0" y="0"/>
                                </a:moveTo>
                                <a:lnTo>
                                  <a:pt x="0" y="75393"/>
                                </a:lnTo>
                              </a:path>
                            </a:pathLst>
                          </a:custGeom>
                          <a:ln w="6162" cap="rnd">
                            <a:round/>
                          </a:ln>
                        </wps:spPr>
                        <wps:style>
                          <a:lnRef idx="1">
                            <a:srgbClr val="221F1F"/>
                          </a:lnRef>
                          <a:fillRef idx="0">
                            <a:srgbClr val="000000">
                              <a:alpha val="0"/>
                            </a:srgbClr>
                          </a:fillRef>
                          <a:effectRef idx="0">
                            <a:scrgbClr r="0" g="0" b="0"/>
                          </a:effectRef>
                          <a:fontRef idx="none"/>
                        </wps:style>
                        <wps:bodyPr/>
                      </wps:wsp>
                      <wps:wsp>
                        <wps:cNvPr id="635" name="Shape 635"/>
                        <wps:cNvSpPr/>
                        <wps:spPr>
                          <a:xfrm>
                            <a:off x="1686112" y="103843"/>
                            <a:ext cx="0" cy="75159"/>
                          </a:xfrm>
                          <a:custGeom>
                            <a:avLst/>
                            <a:gdLst/>
                            <a:ahLst/>
                            <a:cxnLst/>
                            <a:rect l="0" t="0" r="0" b="0"/>
                            <a:pathLst>
                              <a:path h="75159">
                                <a:moveTo>
                                  <a:pt x="0" y="0"/>
                                </a:moveTo>
                                <a:lnTo>
                                  <a:pt x="0" y="75159"/>
                                </a:lnTo>
                              </a:path>
                            </a:pathLst>
                          </a:custGeom>
                          <a:ln w="6162" cap="rnd">
                            <a:round/>
                          </a:ln>
                        </wps:spPr>
                        <wps:style>
                          <a:lnRef idx="1">
                            <a:srgbClr val="221F1F"/>
                          </a:lnRef>
                          <a:fillRef idx="0">
                            <a:srgbClr val="000000">
                              <a:alpha val="0"/>
                            </a:srgbClr>
                          </a:fillRef>
                          <a:effectRef idx="0">
                            <a:scrgbClr r="0" g="0" b="0"/>
                          </a:effectRef>
                          <a:fontRef idx="none"/>
                        </wps:style>
                        <wps:bodyPr/>
                      </wps:wsp>
                      <wps:wsp>
                        <wps:cNvPr id="636" name="Shape 636"/>
                        <wps:cNvSpPr/>
                        <wps:spPr>
                          <a:xfrm>
                            <a:off x="1829725" y="103843"/>
                            <a:ext cx="0" cy="75159"/>
                          </a:xfrm>
                          <a:custGeom>
                            <a:avLst/>
                            <a:gdLst/>
                            <a:ahLst/>
                            <a:cxnLst/>
                            <a:rect l="0" t="0" r="0" b="0"/>
                            <a:pathLst>
                              <a:path h="75159">
                                <a:moveTo>
                                  <a:pt x="0" y="0"/>
                                </a:moveTo>
                                <a:lnTo>
                                  <a:pt x="0" y="75159"/>
                                </a:lnTo>
                              </a:path>
                            </a:pathLst>
                          </a:custGeom>
                          <a:ln w="6162" cap="rnd">
                            <a:round/>
                          </a:ln>
                        </wps:spPr>
                        <wps:style>
                          <a:lnRef idx="1">
                            <a:srgbClr val="221F1F"/>
                          </a:lnRef>
                          <a:fillRef idx="0">
                            <a:srgbClr val="000000">
                              <a:alpha val="0"/>
                            </a:srgbClr>
                          </a:fillRef>
                          <a:effectRef idx="0">
                            <a:scrgbClr r="0" g="0" b="0"/>
                          </a:effectRef>
                          <a:fontRef idx="none"/>
                        </wps:style>
                        <wps:bodyPr/>
                      </wps:wsp>
                      <wps:wsp>
                        <wps:cNvPr id="637" name="Shape 637"/>
                        <wps:cNvSpPr/>
                        <wps:spPr>
                          <a:xfrm>
                            <a:off x="1973337" y="104317"/>
                            <a:ext cx="0" cy="75159"/>
                          </a:xfrm>
                          <a:custGeom>
                            <a:avLst/>
                            <a:gdLst/>
                            <a:ahLst/>
                            <a:cxnLst/>
                            <a:rect l="0" t="0" r="0" b="0"/>
                            <a:pathLst>
                              <a:path h="75159">
                                <a:moveTo>
                                  <a:pt x="0" y="0"/>
                                </a:moveTo>
                                <a:lnTo>
                                  <a:pt x="0" y="75159"/>
                                </a:lnTo>
                              </a:path>
                            </a:pathLst>
                          </a:custGeom>
                          <a:ln w="6162" cap="rnd">
                            <a:round/>
                          </a:ln>
                        </wps:spPr>
                        <wps:style>
                          <a:lnRef idx="1">
                            <a:srgbClr val="221F1F"/>
                          </a:lnRef>
                          <a:fillRef idx="0">
                            <a:srgbClr val="000000">
                              <a:alpha val="0"/>
                            </a:srgbClr>
                          </a:fillRef>
                          <a:effectRef idx="0">
                            <a:scrgbClr r="0" g="0" b="0"/>
                          </a:effectRef>
                          <a:fontRef idx="none"/>
                        </wps:style>
                        <wps:bodyPr/>
                      </wps:wsp>
                      <wps:wsp>
                        <wps:cNvPr id="638" name="Shape 638"/>
                        <wps:cNvSpPr/>
                        <wps:spPr>
                          <a:xfrm>
                            <a:off x="2116955" y="104317"/>
                            <a:ext cx="0" cy="75159"/>
                          </a:xfrm>
                          <a:custGeom>
                            <a:avLst/>
                            <a:gdLst/>
                            <a:ahLst/>
                            <a:cxnLst/>
                            <a:rect l="0" t="0" r="0" b="0"/>
                            <a:pathLst>
                              <a:path h="75159">
                                <a:moveTo>
                                  <a:pt x="0" y="0"/>
                                </a:moveTo>
                                <a:lnTo>
                                  <a:pt x="0" y="75159"/>
                                </a:lnTo>
                              </a:path>
                            </a:pathLst>
                          </a:custGeom>
                          <a:ln w="6162" cap="rnd">
                            <a:round/>
                          </a:ln>
                        </wps:spPr>
                        <wps:style>
                          <a:lnRef idx="1">
                            <a:srgbClr val="221F1F"/>
                          </a:lnRef>
                          <a:fillRef idx="0">
                            <a:srgbClr val="000000">
                              <a:alpha val="0"/>
                            </a:srgbClr>
                          </a:fillRef>
                          <a:effectRef idx="0">
                            <a:scrgbClr r="0" g="0" b="0"/>
                          </a:effectRef>
                          <a:fontRef idx="none"/>
                        </wps:style>
                        <wps:bodyPr/>
                      </wps:wsp>
                      <wps:wsp>
                        <wps:cNvPr id="639" name="Shape 639"/>
                        <wps:cNvSpPr/>
                        <wps:spPr>
                          <a:xfrm>
                            <a:off x="2260328" y="103843"/>
                            <a:ext cx="0" cy="75159"/>
                          </a:xfrm>
                          <a:custGeom>
                            <a:avLst/>
                            <a:gdLst/>
                            <a:ahLst/>
                            <a:cxnLst/>
                            <a:rect l="0" t="0" r="0" b="0"/>
                            <a:pathLst>
                              <a:path h="75159">
                                <a:moveTo>
                                  <a:pt x="0" y="0"/>
                                </a:moveTo>
                                <a:lnTo>
                                  <a:pt x="0" y="75159"/>
                                </a:lnTo>
                              </a:path>
                            </a:pathLst>
                          </a:custGeom>
                          <a:ln w="6162" cap="rnd">
                            <a:round/>
                          </a:ln>
                        </wps:spPr>
                        <wps:style>
                          <a:lnRef idx="1">
                            <a:srgbClr val="221F1F"/>
                          </a:lnRef>
                          <a:fillRef idx="0">
                            <a:srgbClr val="000000">
                              <a:alpha val="0"/>
                            </a:srgbClr>
                          </a:fillRef>
                          <a:effectRef idx="0">
                            <a:scrgbClr r="0" g="0" b="0"/>
                          </a:effectRef>
                          <a:fontRef idx="none"/>
                        </wps:style>
                        <wps:bodyPr/>
                      </wps:wsp>
                      <wps:wsp>
                        <wps:cNvPr id="640" name="Shape 640"/>
                        <wps:cNvSpPr/>
                        <wps:spPr>
                          <a:xfrm>
                            <a:off x="2403946" y="103843"/>
                            <a:ext cx="0" cy="75159"/>
                          </a:xfrm>
                          <a:custGeom>
                            <a:avLst/>
                            <a:gdLst/>
                            <a:ahLst/>
                            <a:cxnLst/>
                            <a:rect l="0" t="0" r="0" b="0"/>
                            <a:pathLst>
                              <a:path h="75159">
                                <a:moveTo>
                                  <a:pt x="0" y="0"/>
                                </a:moveTo>
                                <a:lnTo>
                                  <a:pt x="0" y="75159"/>
                                </a:lnTo>
                              </a:path>
                            </a:pathLst>
                          </a:custGeom>
                          <a:ln w="6162" cap="rnd">
                            <a:round/>
                          </a:ln>
                        </wps:spPr>
                        <wps:style>
                          <a:lnRef idx="1">
                            <a:srgbClr val="221F1F"/>
                          </a:lnRef>
                          <a:fillRef idx="0">
                            <a:srgbClr val="000000">
                              <a:alpha val="0"/>
                            </a:srgbClr>
                          </a:fillRef>
                          <a:effectRef idx="0">
                            <a:scrgbClr r="0" g="0" b="0"/>
                          </a:effectRef>
                          <a:fontRef idx="none"/>
                        </wps:style>
                        <wps:bodyPr/>
                      </wps:wsp>
                      <wps:wsp>
                        <wps:cNvPr id="641" name="Shape 641"/>
                        <wps:cNvSpPr/>
                        <wps:spPr>
                          <a:xfrm>
                            <a:off x="2547559" y="102896"/>
                            <a:ext cx="0" cy="75393"/>
                          </a:xfrm>
                          <a:custGeom>
                            <a:avLst/>
                            <a:gdLst/>
                            <a:ahLst/>
                            <a:cxnLst/>
                            <a:rect l="0" t="0" r="0" b="0"/>
                            <a:pathLst>
                              <a:path h="75393">
                                <a:moveTo>
                                  <a:pt x="0" y="0"/>
                                </a:moveTo>
                                <a:lnTo>
                                  <a:pt x="0" y="75393"/>
                                </a:lnTo>
                              </a:path>
                            </a:pathLst>
                          </a:custGeom>
                          <a:ln w="6162" cap="rnd">
                            <a:round/>
                          </a:ln>
                        </wps:spPr>
                        <wps:style>
                          <a:lnRef idx="1">
                            <a:srgbClr val="221F1F"/>
                          </a:lnRef>
                          <a:fillRef idx="0">
                            <a:srgbClr val="000000">
                              <a:alpha val="0"/>
                            </a:srgbClr>
                          </a:fillRef>
                          <a:effectRef idx="0">
                            <a:scrgbClr r="0" g="0" b="0"/>
                          </a:effectRef>
                          <a:fontRef idx="none"/>
                        </wps:style>
                        <wps:bodyPr/>
                      </wps:wsp>
                      <wps:wsp>
                        <wps:cNvPr id="642" name="Shape 642"/>
                        <wps:cNvSpPr/>
                        <wps:spPr>
                          <a:xfrm>
                            <a:off x="2690937" y="103843"/>
                            <a:ext cx="0" cy="75159"/>
                          </a:xfrm>
                          <a:custGeom>
                            <a:avLst/>
                            <a:gdLst/>
                            <a:ahLst/>
                            <a:cxnLst/>
                            <a:rect l="0" t="0" r="0" b="0"/>
                            <a:pathLst>
                              <a:path h="75159">
                                <a:moveTo>
                                  <a:pt x="0" y="0"/>
                                </a:moveTo>
                                <a:lnTo>
                                  <a:pt x="0" y="75159"/>
                                </a:lnTo>
                              </a:path>
                            </a:pathLst>
                          </a:custGeom>
                          <a:ln w="6162" cap="rnd">
                            <a:round/>
                          </a:ln>
                        </wps:spPr>
                        <wps:style>
                          <a:lnRef idx="1">
                            <a:srgbClr val="221F1F"/>
                          </a:lnRef>
                          <a:fillRef idx="0">
                            <a:srgbClr val="000000">
                              <a:alpha val="0"/>
                            </a:srgbClr>
                          </a:fillRef>
                          <a:effectRef idx="0">
                            <a:scrgbClr r="0" g="0" b="0"/>
                          </a:effectRef>
                          <a:fontRef idx="none"/>
                        </wps:style>
                        <wps:bodyPr/>
                      </wps:wsp>
                      <wps:wsp>
                        <wps:cNvPr id="643" name="Shape 643"/>
                        <wps:cNvSpPr/>
                        <wps:spPr>
                          <a:xfrm>
                            <a:off x="2834544" y="104317"/>
                            <a:ext cx="0" cy="75393"/>
                          </a:xfrm>
                          <a:custGeom>
                            <a:avLst/>
                            <a:gdLst/>
                            <a:ahLst/>
                            <a:cxnLst/>
                            <a:rect l="0" t="0" r="0" b="0"/>
                            <a:pathLst>
                              <a:path h="75393">
                                <a:moveTo>
                                  <a:pt x="0" y="0"/>
                                </a:moveTo>
                                <a:lnTo>
                                  <a:pt x="0" y="75393"/>
                                </a:lnTo>
                              </a:path>
                            </a:pathLst>
                          </a:custGeom>
                          <a:ln w="6162" cap="rnd">
                            <a:round/>
                          </a:ln>
                        </wps:spPr>
                        <wps:style>
                          <a:lnRef idx="1">
                            <a:srgbClr val="221F1F"/>
                          </a:lnRef>
                          <a:fillRef idx="0">
                            <a:srgbClr val="000000">
                              <a:alpha val="0"/>
                            </a:srgbClr>
                          </a:fillRef>
                          <a:effectRef idx="0">
                            <a:scrgbClr r="0" g="0" b="0"/>
                          </a:effectRef>
                          <a:fontRef idx="none"/>
                        </wps:style>
                        <wps:bodyPr/>
                      </wps:wsp>
                      <wps:wsp>
                        <wps:cNvPr id="644" name="Shape 644"/>
                        <wps:cNvSpPr/>
                        <wps:spPr>
                          <a:xfrm>
                            <a:off x="2978163" y="100288"/>
                            <a:ext cx="0" cy="75154"/>
                          </a:xfrm>
                          <a:custGeom>
                            <a:avLst/>
                            <a:gdLst/>
                            <a:ahLst/>
                            <a:cxnLst/>
                            <a:rect l="0" t="0" r="0" b="0"/>
                            <a:pathLst>
                              <a:path h="75154">
                                <a:moveTo>
                                  <a:pt x="0" y="0"/>
                                </a:moveTo>
                                <a:lnTo>
                                  <a:pt x="0" y="75154"/>
                                </a:lnTo>
                              </a:path>
                            </a:pathLst>
                          </a:custGeom>
                          <a:ln w="6162" cap="rnd">
                            <a:round/>
                          </a:ln>
                        </wps:spPr>
                        <wps:style>
                          <a:lnRef idx="1">
                            <a:srgbClr val="221F1F"/>
                          </a:lnRef>
                          <a:fillRef idx="0">
                            <a:srgbClr val="000000">
                              <a:alpha val="0"/>
                            </a:srgbClr>
                          </a:fillRef>
                          <a:effectRef idx="0">
                            <a:scrgbClr r="0" g="0" b="0"/>
                          </a:effectRef>
                          <a:fontRef idx="none"/>
                        </wps:style>
                        <wps:bodyPr/>
                      </wps:wsp>
                      <wps:wsp>
                        <wps:cNvPr id="645" name="Shape 645"/>
                        <wps:cNvSpPr/>
                        <wps:spPr>
                          <a:xfrm>
                            <a:off x="152172" y="257951"/>
                            <a:ext cx="52702" cy="0"/>
                          </a:xfrm>
                          <a:custGeom>
                            <a:avLst/>
                            <a:gdLst/>
                            <a:ahLst/>
                            <a:cxnLst/>
                            <a:rect l="0" t="0" r="0" b="0"/>
                            <a:pathLst>
                              <a:path w="52702">
                                <a:moveTo>
                                  <a:pt x="0" y="0"/>
                                </a:moveTo>
                                <a:lnTo>
                                  <a:pt x="52702" y="0"/>
                                </a:lnTo>
                              </a:path>
                            </a:pathLst>
                          </a:custGeom>
                          <a:ln w="3555" cap="rnd">
                            <a:round/>
                          </a:ln>
                        </wps:spPr>
                        <wps:style>
                          <a:lnRef idx="1">
                            <a:srgbClr val="221F1F"/>
                          </a:lnRef>
                          <a:fillRef idx="0">
                            <a:srgbClr val="000000">
                              <a:alpha val="0"/>
                            </a:srgbClr>
                          </a:fillRef>
                          <a:effectRef idx="0">
                            <a:scrgbClr r="0" g="0" b="0"/>
                          </a:effectRef>
                          <a:fontRef idx="none"/>
                        </wps:style>
                        <wps:bodyPr/>
                      </wps:wsp>
                      <wps:wsp>
                        <wps:cNvPr id="646" name="Shape 646"/>
                        <wps:cNvSpPr/>
                        <wps:spPr>
                          <a:xfrm>
                            <a:off x="107071" y="241591"/>
                            <a:ext cx="49375" cy="32718"/>
                          </a:xfrm>
                          <a:custGeom>
                            <a:avLst/>
                            <a:gdLst/>
                            <a:ahLst/>
                            <a:cxnLst/>
                            <a:rect l="0" t="0" r="0" b="0"/>
                            <a:pathLst>
                              <a:path w="49375" h="32718">
                                <a:moveTo>
                                  <a:pt x="49375" y="0"/>
                                </a:moveTo>
                                <a:lnTo>
                                  <a:pt x="49375" y="32718"/>
                                </a:lnTo>
                                <a:lnTo>
                                  <a:pt x="0" y="16359"/>
                                </a:lnTo>
                                <a:lnTo>
                                  <a:pt x="49375" y="0"/>
                                </a:lnTo>
                                <a:close/>
                              </a:path>
                            </a:pathLst>
                          </a:custGeom>
                          <a:ln w="0" cap="rnd">
                            <a:round/>
                          </a:ln>
                        </wps:spPr>
                        <wps:style>
                          <a:lnRef idx="0">
                            <a:srgbClr val="000000">
                              <a:alpha val="0"/>
                            </a:srgbClr>
                          </a:lnRef>
                          <a:fillRef idx="1">
                            <a:srgbClr val="221F1F"/>
                          </a:fillRef>
                          <a:effectRef idx="0">
                            <a:scrgbClr r="0" g="0" b="0"/>
                          </a:effectRef>
                          <a:fontRef idx="none"/>
                        </wps:style>
                        <wps:bodyPr/>
                      </wps:wsp>
                      <wps:wsp>
                        <wps:cNvPr id="647" name="Shape 647"/>
                        <wps:cNvSpPr/>
                        <wps:spPr>
                          <a:xfrm>
                            <a:off x="200834" y="241591"/>
                            <a:ext cx="49136" cy="32718"/>
                          </a:xfrm>
                          <a:custGeom>
                            <a:avLst/>
                            <a:gdLst/>
                            <a:ahLst/>
                            <a:cxnLst/>
                            <a:rect l="0" t="0" r="0" b="0"/>
                            <a:pathLst>
                              <a:path w="49136" h="32718">
                                <a:moveTo>
                                  <a:pt x="0" y="0"/>
                                </a:moveTo>
                                <a:lnTo>
                                  <a:pt x="49136" y="16359"/>
                                </a:lnTo>
                                <a:lnTo>
                                  <a:pt x="0" y="32718"/>
                                </a:lnTo>
                                <a:lnTo>
                                  <a:pt x="0" y="0"/>
                                </a:lnTo>
                                <a:close/>
                              </a:path>
                            </a:pathLst>
                          </a:custGeom>
                          <a:ln w="0" cap="rnd">
                            <a:round/>
                          </a:ln>
                        </wps:spPr>
                        <wps:style>
                          <a:lnRef idx="0">
                            <a:srgbClr val="000000">
                              <a:alpha val="0"/>
                            </a:srgbClr>
                          </a:lnRef>
                          <a:fillRef idx="1">
                            <a:srgbClr val="221F1F"/>
                          </a:fillRef>
                          <a:effectRef idx="0">
                            <a:scrgbClr r="0" g="0" b="0"/>
                          </a:effectRef>
                          <a:fontRef idx="none"/>
                        </wps:style>
                        <wps:bodyPr/>
                      </wps:wsp>
                      <wps:wsp>
                        <wps:cNvPr id="648" name="Shape 648"/>
                        <wps:cNvSpPr/>
                        <wps:spPr>
                          <a:xfrm>
                            <a:off x="152172" y="394278"/>
                            <a:ext cx="484013" cy="0"/>
                          </a:xfrm>
                          <a:custGeom>
                            <a:avLst/>
                            <a:gdLst/>
                            <a:ahLst/>
                            <a:cxnLst/>
                            <a:rect l="0" t="0" r="0" b="0"/>
                            <a:pathLst>
                              <a:path w="484013">
                                <a:moveTo>
                                  <a:pt x="0" y="0"/>
                                </a:moveTo>
                                <a:lnTo>
                                  <a:pt x="484013" y="0"/>
                                </a:lnTo>
                              </a:path>
                            </a:pathLst>
                          </a:custGeom>
                          <a:ln w="3555" cap="rnd">
                            <a:round/>
                          </a:ln>
                        </wps:spPr>
                        <wps:style>
                          <a:lnRef idx="1">
                            <a:srgbClr val="221F1F"/>
                          </a:lnRef>
                          <a:fillRef idx="0">
                            <a:srgbClr val="000000">
                              <a:alpha val="0"/>
                            </a:srgbClr>
                          </a:fillRef>
                          <a:effectRef idx="0">
                            <a:scrgbClr r="0" g="0" b="0"/>
                          </a:effectRef>
                          <a:fontRef idx="none"/>
                        </wps:style>
                        <wps:bodyPr/>
                      </wps:wsp>
                      <wps:wsp>
                        <wps:cNvPr id="649" name="Shape 649"/>
                        <wps:cNvSpPr/>
                        <wps:spPr>
                          <a:xfrm>
                            <a:off x="107071" y="377685"/>
                            <a:ext cx="49375" cy="32958"/>
                          </a:xfrm>
                          <a:custGeom>
                            <a:avLst/>
                            <a:gdLst/>
                            <a:ahLst/>
                            <a:cxnLst/>
                            <a:rect l="0" t="0" r="0" b="0"/>
                            <a:pathLst>
                              <a:path w="49375" h="32958">
                                <a:moveTo>
                                  <a:pt x="49375" y="0"/>
                                </a:moveTo>
                                <a:lnTo>
                                  <a:pt x="49375" y="32958"/>
                                </a:lnTo>
                                <a:lnTo>
                                  <a:pt x="0" y="16593"/>
                                </a:lnTo>
                                <a:lnTo>
                                  <a:pt x="49375" y="0"/>
                                </a:lnTo>
                                <a:close/>
                              </a:path>
                            </a:pathLst>
                          </a:custGeom>
                          <a:ln w="0" cap="rnd">
                            <a:round/>
                          </a:ln>
                        </wps:spPr>
                        <wps:style>
                          <a:lnRef idx="0">
                            <a:srgbClr val="000000">
                              <a:alpha val="0"/>
                            </a:srgbClr>
                          </a:lnRef>
                          <a:fillRef idx="1">
                            <a:srgbClr val="221F1F"/>
                          </a:fillRef>
                          <a:effectRef idx="0">
                            <a:scrgbClr r="0" g="0" b="0"/>
                          </a:effectRef>
                          <a:fontRef idx="none"/>
                        </wps:style>
                        <wps:bodyPr/>
                      </wps:wsp>
                      <wps:wsp>
                        <wps:cNvPr id="650" name="Shape 650"/>
                        <wps:cNvSpPr/>
                        <wps:spPr>
                          <a:xfrm>
                            <a:off x="632151" y="377685"/>
                            <a:ext cx="49136" cy="32958"/>
                          </a:xfrm>
                          <a:custGeom>
                            <a:avLst/>
                            <a:gdLst/>
                            <a:ahLst/>
                            <a:cxnLst/>
                            <a:rect l="0" t="0" r="0" b="0"/>
                            <a:pathLst>
                              <a:path w="49136" h="32958">
                                <a:moveTo>
                                  <a:pt x="0" y="0"/>
                                </a:moveTo>
                                <a:lnTo>
                                  <a:pt x="49136" y="16593"/>
                                </a:lnTo>
                                <a:lnTo>
                                  <a:pt x="0" y="32958"/>
                                </a:lnTo>
                                <a:lnTo>
                                  <a:pt x="0" y="0"/>
                                </a:lnTo>
                                <a:close/>
                              </a:path>
                            </a:pathLst>
                          </a:custGeom>
                          <a:ln w="0" cap="rnd">
                            <a:round/>
                          </a:ln>
                        </wps:spPr>
                        <wps:style>
                          <a:lnRef idx="0">
                            <a:srgbClr val="000000">
                              <a:alpha val="0"/>
                            </a:srgbClr>
                          </a:lnRef>
                          <a:fillRef idx="1">
                            <a:srgbClr val="221F1F"/>
                          </a:fillRef>
                          <a:effectRef idx="0">
                            <a:scrgbClr r="0" g="0" b="0"/>
                          </a:effectRef>
                          <a:fontRef idx="none"/>
                        </wps:style>
                        <wps:bodyPr/>
                      </wps:wsp>
                      <wps:wsp>
                        <wps:cNvPr id="651" name="Shape 651"/>
                        <wps:cNvSpPr/>
                        <wps:spPr>
                          <a:xfrm>
                            <a:off x="724014" y="394278"/>
                            <a:ext cx="484019" cy="0"/>
                          </a:xfrm>
                          <a:custGeom>
                            <a:avLst/>
                            <a:gdLst/>
                            <a:ahLst/>
                            <a:cxnLst/>
                            <a:rect l="0" t="0" r="0" b="0"/>
                            <a:pathLst>
                              <a:path w="484019">
                                <a:moveTo>
                                  <a:pt x="0" y="0"/>
                                </a:moveTo>
                                <a:lnTo>
                                  <a:pt x="484019" y="0"/>
                                </a:lnTo>
                              </a:path>
                            </a:pathLst>
                          </a:custGeom>
                          <a:ln w="3555" cap="rnd">
                            <a:round/>
                          </a:ln>
                        </wps:spPr>
                        <wps:style>
                          <a:lnRef idx="1">
                            <a:srgbClr val="221F1F"/>
                          </a:lnRef>
                          <a:fillRef idx="0">
                            <a:srgbClr val="000000">
                              <a:alpha val="0"/>
                            </a:srgbClr>
                          </a:fillRef>
                          <a:effectRef idx="0">
                            <a:scrgbClr r="0" g="0" b="0"/>
                          </a:effectRef>
                          <a:fontRef idx="none"/>
                        </wps:style>
                        <wps:bodyPr/>
                      </wps:wsp>
                      <wps:wsp>
                        <wps:cNvPr id="652" name="Shape 652"/>
                        <wps:cNvSpPr/>
                        <wps:spPr>
                          <a:xfrm>
                            <a:off x="678913" y="377685"/>
                            <a:ext cx="49375" cy="32958"/>
                          </a:xfrm>
                          <a:custGeom>
                            <a:avLst/>
                            <a:gdLst/>
                            <a:ahLst/>
                            <a:cxnLst/>
                            <a:rect l="0" t="0" r="0" b="0"/>
                            <a:pathLst>
                              <a:path w="49375" h="32958">
                                <a:moveTo>
                                  <a:pt x="49375" y="0"/>
                                </a:moveTo>
                                <a:lnTo>
                                  <a:pt x="49375" y="32958"/>
                                </a:lnTo>
                                <a:lnTo>
                                  <a:pt x="0" y="16593"/>
                                </a:lnTo>
                                <a:lnTo>
                                  <a:pt x="49375" y="0"/>
                                </a:lnTo>
                                <a:close/>
                              </a:path>
                            </a:pathLst>
                          </a:custGeom>
                          <a:ln w="0" cap="rnd">
                            <a:round/>
                          </a:ln>
                        </wps:spPr>
                        <wps:style>
                          <a:lnRef idx="0">
                            <a:srgbClr val="000000">
                              <a:alpha val="0"/>
                            </a:srgbClr>
                          </a:lnRef>
                          <a:fillRef idx="1">
                            <a:srgbClr val="221F1F"/>
                          </a:fillRef>
                          <a:effectRef idx="0">
                            <a:scrgbClr r="0" g="0" b="0"/>
                          </a:effectRef>
                          <a:fontRef idx="none"/>
                        </wps:style>
                        <wps:bodyPr/>
                      </wps:wsp>
                      <wps:wsp>
                        <wps:cNvPr id="653" name="Shape 653"/>
                        <wps:cNvSpPr/>
                        <wps:spPr>
                          <a:xfrm>
                            <a:off x="1203993" y="377685"/>
                            <a:ext cx="49142" cy="32958"/>
                          </a:xfrm>
                          <a:custGeom>
                            <a:avLst/>
                            <a:gdLst/>
                            <a:ahLst/>
                            <a:cxnLst/>
                            <a:rect l="0" t="0" r="0" b="0"/>
                            <a:pathLst>
                              <a:path w="49142" h="32958">
                                <a:moveTo>
                                  <a:pt x="0" y="0"/>
                                </a:moveTo>
                                <a:lnTo>
                                  <a:pt x="49142" y="16593"/>
                                </a:lnTo>
                                <a:lnTo>
                                  <a:pt x="0" y="32958"/>
                                </a:lnTo>
                                <a:lnTo>
                                  <a:pt x="0" y="0"/>
                                </a:lnTo>
                                <a:close/>
                              </a:path>
                            </a:pathLst>
                          </a:custGeom>
                          <a:ln w="0" cap="rnd">
                            <a:round/>
                          </a:ln>
                        </wps:spPr>
                        <wps:style>
                          <a:lnRef idx="0">
                            <a:srgbClr val="000000">
                              <a:alpha val="0"/>
                            </a:srgbClr>
                          </a:lnRef>
                          <a:fillRef idx="1">
                            <a:srgbClr val="221F1F"/>
                          </a:fillRef>
                          <a:effectRef idx="0">
                            <a:scrgbClr r="0" g="0" b="0"/>
                          </a:effectRef>
                          <a:fontRef idx="none"/>
                        </wps:style>
                        <wps:bodyPr/>
                      </wps:wsp>
                      <wps:wsp>
                        <wps:cNvPr id="654" name="Shape 654"/>
                        <wps:cNvSpPr/>
                        <wps:spPr>
                          <a:xfrm>
                            <a:off x="1297757" y="394278"/>
                            <a:ext cx="484019" cy="0"/>
                          </a:xfrm>
                          <a:custGeom>
                            <a:avLst/>
                            <a:gdLst/>
                            <a:ahLst/>
                            <a:cxnLst/>
                            <a:rect l="0" t="0" r="0" b="0"/>
                            <a:pathLst>
                              <a:path w="484019">
                                <a:moveTo>
                                  <a:pt x="0" y="0"/>
                                </a:moveTo>
                                <a:lnTo>
                                  <a:pt x="484019" y="0"/>
                                </a:lnTo>
                              </a:path>
                            </a:pathLst>
                          </a:custGeom>
                          <a:ln w="3555" cap="rnd">
                            <a:round/>
                          </a:ln>
                        </wps:spPr>
                        <wps:style>
                          <a:lnRef idx="1">
                            <a:srgbClr val="221F1F"/>
                          </a:lnRef>
                          <a:fillRef idx="0">
                            <a:srgbClr val="000000">
                              <a:alpha val="0"/>
                            </a:srgbClr>
                          </a:fillRef>
                          <a:effectRef idx="0">
                            <a:scrgbClr r="0" g="0" b="0"/>
                          </a:effectRef>
                          <a:fontRef idx="none"/>
                        </wps:style>
                        <wps:bodyPr/>
                      </wps:wsp>
                      <wps:wsp>
                        <wps:cNvPr id="655" name="Shape 655"/>
                        <wps:cNvSpPr/>
                        <wps:spPr>
                          <a:xfrm>
                            <a:off x="1252655" y="377685"/>
                            <a:ext cx="49142" cy="32958"/>
                          </a:xfrm>
                          <a:custGeom>
                            <a:avLst/>
                            <a:gdLst/>
                            <a:ahLst/>
                            <a:cxnLst/>
                            <a:rect l="0" t="0" r="0" b="0"/>
                            <a:pathLst>
                              <a:path w="49142" h="32958">
                                <a:moveTo>
                                  <a:pt x="49142" y="0"/>
                                </a:moveTo>
                                <a:lnTo>
                                  <a:pt x="49142" y="32958"/>
                                </a:lnTo>
                                <a:lnTo>
                                  <a:pt x="0" y="16593"/>
                                </a:lnTo>
                                <a:lnTo>
                                  <a:pt x="49142" y="0"/>
                                </a:lnTo>
                                <a:close/>
                              </a:path>
                            </a:pathLst>
                          </a:custGeom>
                          <a:ln w="0" cap="rnd">
                            <a:round/>
                          </a:ln>
                        </wps:spPr>
                        <wps:style>
                          <a:lnRef idx="0">
                            <a:srgbClr val="000000">
                              <a:alpha val="0"/>
                            </a:srgbClr>
                          </a:lnRef>
                          <a:fillRef idx="1">
                            <a:srgbClr val="221F1F"/>
                          </a:fillRef>
                          <a:effectRef idx="0">
                            <a:scrgbClr r="0" g="0" b="0"/>
                          </a:effectRef>
                          <a:fontRef idx="none"/>
                        </wps:style>
                        <wps:bodyPr/>
                      </wps:wsp>
                      <wps:wsp>
                        <wps:cNvPr id="656" name="Shape 656"/>
                        <wps:cNvSpPr/>
                        <wps:spPr>
                          <a:xfrm>
                            <a:off x="1777742" y="377685"/>
                            <a:ext cx="49130" cy="32958"/>
                          </a:xfrm>
                          <a:custGeom>
                            <a:avLst/>
                            <a:gdLst/>
                            <a:ahLst/>
                            <a:cxnLst/>
                            <a:rect l="0" t="0" r="0" b="0"/>
                            <a:pathLst>
                              <a:path w="49130" h="32958">
                                <a:moveTo>
                                  <a:pt x="0" y="0"/>
                                </a:moveTo>
                                <a:lnTo>
                                  <a:pt x="49130" y="16593"/>
                                </a:lnTo>
                                <a:lnTo>
                                  <a:pt x="0" y="32958"/>
                                </a:lnTo>
                                <a:lnTo>
                                  <a:pt x="0" y="0"/>
                                </a:lnTo>
                                <a:close/>
                              </a:path>
                            </a:pathLst>
                          </a:custGeom>
                          <a:ln w="0" cap="rnd">
                            <a:round/>
                          </a:ln>
                        </wps:spPr>
                        <wps:style>
                          <a:lnRef idx="0">
                            <a:srgbClr val="000000">
                              <a:alpha val="0"/>
                            </a:srgbClr>
                          </a:lnRef>
                          <a:fillRef idx="1">
                            <a:srgbClr val="221F1F"/>
                          </a:fillRef>
                          <a:effectRef idx="0">
                            <a:scrgbClr r="0" g="0" b="0"/>
                          </a:effectRef>
                          <a:fontRef idx="none"/>
                        </wps:style>
                        <wps:bodyPr/>
                      </wps:wsp>
                      <wps:wsp>
                        <wps:cNvPr id="657" name="Shape 657"/>
                        <wps:cNvSpPr/>
                        <wps:spPr>
                          <a:xfrm>
                            <a:off x="293411" y="548385"/>
                            <a:ext cx="1634825" cy="0"/>
                          </a:xfrm>
                          <a:custGeom>
                            <a:avLst/>
                            <a:gdLst/>
                            <a:ahLst/>
                            <a:cxnLst/>
                            <a:rect l="0" t="0" r="0" b="0"/>
                            <a:pathLst>
                              <a:path w="1634825">
                                <a:moveTo>
                                  <a:pt x="0" y="0"/>
                                </a:moveTo>
                                <a:lnTo>
                                  <a:pt x="1634825" y="0"/>
                                </a:lnTo>
                              </a:path>
                            </a:pathLst>
                          </a:custGeom>
                          <a:ln w="3555" cap="rnd">
                            <a:round/>
                          </a:ln>
                        </wps:spPr>
                        <wps:style>
                          <a:lnRef idx="1">
                            <a:srgbClr val="221F1F"/>
                          </a:lnRef>
                          <a:fillRef idx="0">
                            <a:srgbClr val="000000">
                              <a:alpha val="0"/>
                            </a:srgbClr>
                          </a:fillRef>
                          <a:effectRef idx="0">
                            <a:scrgbClr r="0" g="0" b="0"/>
                          </a:effectRef>
                          <a:fontRef idx="none"/>
                        </wps:style>
                        <wps:bodyPr/>
                      </wps:wsp>
                      <wps:wsp>
                        <wps:cNvPr id="658" name="Shape 658"/>
                        <wps:cNvSpPr/>
                        <wps:spPr>
                          <a:xfrm>
                            <a:off x="248309" y="531792"/>
                            <a:ext cx="49136" cy="32958"/>
                          </a:xfrm>
                          <a:custGeom>
                            <a:avLst/>
                            <a:gdLst/>
                            <a:ahLst/>
                            <a:cxnLst/>
                            <a:rect l="0" t="0" r="0" b="0"/>
                            <a:pathLst>
                              <a:path w="49136" h="32958">
                                <a:moveTo>
                                  <a:pt x="49136" y="0"/>
                                </a:moveTo>
                                <a:lnTo>
                                  <a:pt x="49136" y="32958"/>
                                </a:lnTo>
                                <a:lnTo>
                                  <a:pt x="0" y="16593"/>
                                </a:lnTo>
                                <a:lnTo>
                                  <a:pt x="49136" y="0"/>
                                </a:lnTo>
                                <a:close/>
                              </a:path>
                            </a:pathLst>
                          </a:custGeom>
                          <a:ln w="0" cap="rnd">
                            <a:round/>
                          </a:ln>
                        </wps:spPr>
                        <wps:style>
                          <a:lnRef idx="0">
                            <a:srgbClr val="000000">
                              <a:alpha val="0"/>
                            </a:srgbClr>
                          </a:lnRef>
                          <a:fillRef idx="1">
                            <a:srgbClr val="221F1F"/>
                          </a:fillRef>
                          <a:effectRef idx="0">
                            <a:scrgbClr r="0" g="0" b="0"/>
                          </a:effectRef>
                          <a:fontRef idx="none"/>
                        </wps:style>
                        <wps:bodyPr/>
                      </wps:wsp>
                      <wps:wsp>
                        <wps:cNvPr id="659" name="Shape 659"/>
                        <wps:cNvSpPr/>
                        <wps:spPr>
                          <a:xfrm>
                            <a:off x="1923968" y="531792"/>
                            <a:ext cx="49369" cy="32958"/>
                          </a:xfrm>
                          <a:custGeom>
                            <a:avLst/>
                            <a:gdLst/>
                            <a:ahLst/>
                            <a:cxnLst/>
                            <a:rect l="0" t="0" r="0" b="0"/>
                            <a:pathLst>
                              <a:path w="49369" h="32958">
                                <a:moveTo>
                                  <a:pt x="0" y="0"/>
                                </a:moveTo>
                                <a:lnTo>
                                  <a:pt x="49369" y="16593"/>
                                </a:lnTo>
                                <a:lnTo>
                                  <a:pt x="0" y="32958"/>
                                </a:lnTo>
                                <a:lnTo>
                                  <a:pt x="0" y="0"/>
                                </a:lnTo>
                                <a:close/>
                              </a:path>
                            </a:pathLst>
                          </a:custGeom>
                          <a:ln w="0" cap="rnd">
                            <a:round/>
                          </a:ln>
                        </wps:spPr>
                        <wps:style>
                          <a:lnRef idx="0">
                            <a:srgbClr val="000000">
                              <a:alpha val="0"/>
                            </a:srgbClr>
                          </a:lnRef>
                          <a:fillRef idx="1">
                            <a:srgbClr val="221F1F"/>
                          </a:fillRef>
                          <a:effectRef idx="0">
                            <a:scrgbClr r="0" g="0" b="0"/>
                          </a:effectRef>
                          <a:fontRef idx="none"/>
                        </wps:style>
                        <wps:bodyPr/>
                      </wps:wsp>
                      <wps:wsp>
                        <wps:cNvPr id="660" name="Shape 660"/>
                        <wps:cNvSpPr/>
                        <wps:spPr>
                          <a:xfrm>
                            <a:off x="152172" y="727388"/>
                            <a:ext cx="2634903" cy="0"/>
                          </a:xfrm>
                          <a:custGeom>
                            <a:avLst/>
                            <a:gdLst/>
                            <a:ahLst/>
                            <a:cxnLst/>
                            <a:rect l="0" t="0" r="0" b="0"/>
                            <a:pathLst>
                              <a:path w="2634903">
                                <a:moveTo>
                                  <a:pt x="0" y="0"/>
                                </a:moveTo>
                                <a:lnTo>
                                  <a:pt x="2634903" y="0"/>
                                </a:lnTo>
                              </a:path>
                            </a:pathLst>
                          </a:custGeom>
                          <a:ln w="3555" cap="rnd">
                            <a:round/>
                          </a:ln>
                        </wps:spPr>
                        <wps:style>
                          <a:lnRef idx="1">
                            <a:srgbClr val="221F1F"/>
                          </a:lnRef>
                          <a:fillRef idx="0">
                            <a:srgbClr val="000000">
                              <a:alpha val="0"/>
                            </a:srgbClr>
                          </a:fillRef>
                          <a:effectRef idx="0">
                            <a:scrgbClr r="0" g="0" b="0"/>
                          </a:effectRef>
                          <a:fontRef idx="none"/>
                        </wps:style>
                        <wps:bodyPr/>
                      </wps:wsp>
                      <wps:wsp>
                        <wps:cNvPr id="661" name="Shape 661"/>
                        <wps:cNvSpPr/>
                        <wps:spPr>
                          <a:xfrm>
                            <a:off x="107071" y="711029"/>
                            <a:ext cx="49375" cy="32958"/>
                          </a:xfrm>
                          <a:custGeom>
                            <a:avLst/>
                            <a:gdLst/>
                            <a:ahLst/>
                            <a:cxnLst/>
                            <a:rect l="0" t="0" r="0" b="0"/>
                            <a:pathLst>
                              <a:path w="49375" h="32958">
                                <a:moveTo>
                                  <a:pt x="49375" y="0"/>
                                </a:moveTo>
                                <a:lnTo>
                                  <a:pt x="49375" y="32958"/>
                                </a:lnTo>
                                <a:lnTo>
                                  <a:pt x="0" y="16359"/>
                                </a:lnTo>
                                <a:lnTo>
                                  <a:pt x="49375" y="0"/>
                                </a:lnTo>
                                <a:close/>
                              </a:path>
                            </a:pathLst>
                          </a:custGeom>
                          <a:ln w="0" cap="rnd">
                            <a:round/>
                          </a:ln>
                        </wps:spPr>
                        <wps:style>
                          <a:lnRef idx="0">
                            <a:srgbClr val="000000">
                              <a:alpha val="0"/>
                            </a:srgbClr>
                          </a:lnRef>
                          <a:fillRef idx="1">
                            <a:srgbClr val="221F1F"/>
                          </a:fillRef>
                          <a:effectRef idx="0">
                            <a:scrgbClr r="0" g="0" b="0"/>
                          </a:effectRef>
                          <a:fontRef idx="none"/>
                        </wps:style>
                        <wps:bodyPr/>
                      </wps:wsp>
                      <wps:wsp>
                        <wps:cNvPr id="662" name="Shape 662"/>
                        <wps:cNvSpPr/>
                        <wps:spPr>
                          <a:xfrm>
                            <a:off x="2783035" y="711029"/>
                            <a:ext cx="49142" cy="32958"/>
                          </a:xfrm>
                          <a:custGeom>
                            <a:avLst/>
                            <a:gdLst/>
                            <a:ahLst/>
                            <a:cxnLst/>
                            <a:rect l="0" t="0" r="0" b="0"/>
                            <a:pathLst>
                              <a:path w="49142" h="32958">
                                <a:moveTo>
                                  <a:pt x="0" y="0"/>
                                </a:moveTo>
                                <a:lnTo>
                                  <a:pt x="49142" y="16359"/>
                                </a:lnTo>
                                <a:lnTo>
                                  <a:pt x="0" y="32958"/>
                                </a:lnTo>
                                <a:lnTo>
                                  <a:pt x="0" y="0"/>
                                </a:lnTo>
                                <a:close/>
                              </a:path>
                            </a:pathLst>
                          </a:custGeom>
                          <a:ln w="0" cap="rnd">
                            <a:round/>
                          </a:ln>
                        </wps:spPr>
                        <wps:style>
                          <a:lnRef idx="0">
                            <a:srgbClr val="000000">
                              <a:alpha val="0"/>
                            </a:srgbClr>
                          </a:lnRef>
                          <a:fillRef idx="1">
                            <a:srgbClr val="221F1F"/>
                          </a:fillRef>
                          <a:effectRef idx="0">
                            <a:scrgbClr r="0" g="0" b="0"/>
                          </a:effectRef>
                          <a:fontRef idx="none"/>
                        </wps:style>
                        <wps:bodyPr/>
                      </wps:wsp>
                      <wps:wsp>
                        <wps:cNvPr id="663" name="Rectangle 663"/>
                        <wps:cNvSpPr/>
                        <wps:spPr>
                          <a:xfrm>
                            <a:off x="155743" y="148680"/>
                            <a:ext cx="48372" cy="147590"/>
                          </a:xfrm>
                          <a:prstGeom prst="rect">
                            <a:avLst/>
                          </a:prstGeom>
                          <a:ln>
                            <a:noFill/>
                          </a:ln>
                        </wps:spPr>
                        <wps:txbx>
                          <w:txbxContent>
                            <w:p w14:paraId="4D9F4102" w14:textId="77777777" w:rsidR="00B57279" w:rsidRDefault="00B57279" w:rsidP="00E8679E">
                              <w:pPr>
                                <w:pStyle w:val="af"/>
                              </w:pPr>
                              <w:r>
                                <w:rPr>
                                  <w:rFonts w:eastAsia="Arial"/>
                                </w:rPr>
                                <w:t>1</w:t>
                              </w:r>
                            </w:p>
                          </w:txbxContent>
                        </wps:txbx>
                        <wps:bodyPr horzOverflow="overflow" vert="horz" lIns="0" tIns="0" rIns="0" bIns="0" rtlCol="0">
                          <a:noAutofit/>
                        </wps:bodyPr>
                      </wps:wsp>
                      <wps:wsp>
                        <wps:cNvPr id="664" name="Rectangle 664"/>
                        <wps:cNvSpPr/>
                        <wps:spPr>
                          <a:xfrm>
                            <a:off x="300042" y="152448"/>
                            <a:ext cx="1604207" cy="147590"/>
                          </a:xfrm>
                          <a:prstGeom prst="rect">
                            <a:avLst/>
                          </a:prstGeom>
                          <a:ln>
                            <a:noFill/>
                          </a:ln>
                        </wps:spPr>
                        <wps:txbx>
                          <w:txbxContent>
                            <w:p w14:paraId="676919C7" w14:textId="77777777" w:rsidR="00B57279" w:rsidRDefault="00B57279" w:rsidP="00E8679E">
                              <w:pPr>
                                <w:pStyle w:val="af"/>
                              </w:pPr>
                              <w:r>
                                <w:rPr>
                                  <w:rFonts w:eastAsia="Arial"/>
                                </w:rPr>
                                <w:t>2345678910</w:t>
                              </w:r>
                            </w:p>
                          </w:txbxContent>
                        </wps:txbx>
                        <wps:bodyPr horzOverflow="overflow" vert="horz" lIns="0" tIns="0" rIns="0" bIns="0" rtlCol="0">
                          <a:noAutofit/>
                        </wps:bodyPr>
                      </wps:wsp>
                      <wps:wsp>
                        <wps:cNvPr id="665" name="Rectangle 665"/>
                        <wps:cNvSpPr/>
                        <wps:spPr>
                          <a:xfrm>
                            <a:off x="1576161" y="148680"/>
                            <a:ext cx="108944" cy="147590"/>
                          </a:xfrm>
                          <a:prstGeom prst="rect">
                            <a:avLst/>
                          </a:prstGeom>
                          <a:ln>
                            <a:noFill/>
                          </a:ln>
                        </wps:spPr>
                        <wps:txbx>
                          <w:txbxContent>
                            <w:p w14:paraId="3F4D8470" w14:textId="77777777" w:rsidR="00B57279" w:rsidRDefault="00B57279" w:rsidP="00E8679E">
                              <w:pPr>
                                <w:pStyle w:val="af"/>
                              </w:pPr>
                              <w:r>
                                <w:rPr>
                                  <w:rFonts w:eastAsia="Arial"/>
                                </w:rPr>
                                <w:t>11</w:t>
                              </w:r>
                            </w:p>
                          </w:txbxContent>
                        </wps:txbx>
                        <wps:bodyPr horzOverflow="overflow" vert="horz" lIns="0" tIns="0" rIns="0" bIns="0" rtlCol="0">
                          <a:noAutofit/>
                        </wps:bodyPr>
                      </wps:wsp>
                      <wps:wsp>
                        <wps:cNvPr id="666" name="Rectangle 666"/>
                        <wps:cNvSpPr/>
                        <wps:spPr>
                          <a:xfrm>
                            <a:off x="1712948" y="152448"/>
                            <a:ext cx="305933" cy="147590"/>
                          </a:xfrm>
                          <a:prstGeom prst="rect">
                            <a:avLst/>
                          </a:prstGeom>
                          <a:ln>
                            <a:noFill/>
                          </a:ln>
                        </wps:spPr>
                        <wps:txbx>
                          <w:txbxContent>
                            <w:p w14:paraId="4455D552" w14:textId="77777777" w:rsidR="00B57279" w:rsidRDefault="00B57279" w:rsidP="00E8679E">
                              <w:pPr>
                                <w:pStyle w:val="af"/>
                              </w:pPr>
                              <w:r>
                                <w:rPr>
                                  <w:rFonts w:eastAsia="Arial"/>
                                </w:rPr>
                                <w:t>1213</w:t>
                              </w:r>
                            </w:p>
                          </w:txbxContent>
                        </wps:txbx>
                        <wps:bodyPr horzOverflow="overflow" vert="horz" lIns="0" tIns="0" rIns="0" bIns="0" rtlCol="0">
                          <a:noAutofit/>
                        </wps:bodyPr>
                      </wps:wsp>
                      <wps:wsp>
                        <wps:cNvPr id="667" name="Rectangle 667"/>
                        <wps:cNvSpPr/>
                        <wps:spPr>
                          <a:xfrm>
                            <a:off x="2005368" y="148680"/>
                            <a:ext cx="290848" cy="147590"/>
                          </a:xfrm>
                          <a:prstGeom prst="rect">
                            <a:avLst/>
                          </a:prstGeom>
                          <a:ln>
                            <a:noFill/>
                          </a:ln>
                        </wps:spPr>
                        <wps:txbx>
                          <w:txbxContent>
                            <w:p w14:paraId="1DF2F39D" w14:textId="77777777" w:rsidR="00B57279" w:rsidRDefault="00B57279" w:rsidP="00E8679E">
                              <w:pPr>
                                <w:pStyle w:val="af"/>
                              </w:pPr>
                              <w:r>
                                <w:rPr>
                                  <w:rFonts w:eastAsia="Arial"/>
                                </w:rPr>
                                <w:t>1415</w:t>
                              </w:r>
                            </w:p>
                          </w:txbxContent>
                        </wps:txbx>
                        <wps:bodyPr horzOverflow="overflow" vert="horz" lIns="0" tIns="0" rIns="0" bIns="0" rtlCol="0">
                          <a:noAutofit/>
                        </wps:bodyPr>
                      </wps:wsp>
                      <wps:wsp>
                        <wps:cNvPr id="668" name="Rectangle 668"/>
                        <wps:cNvSpPr/>
                        <wps:spPr>
                          <a:xfrm>
                            <a:off x="2286438" y="152448"/>
                            <a:ext cx="871686" cy="147590"/>
                          </a:xfrm>
                          <a:prstGeom prst="rect">
                            <a:avLst/>
                          </a:prstGeom>
                          <a:ln>
                            <a:noFill/>
                          </a:ln>
                        </wps:spPr>
                        <wps:txbx>
                          <w:txbxContent>
                            <w:p w14:paraId="06F905A9" w14:textId="77777777" w:rsidR="00B57279" w:rsidRDefault="00B57279" w:rsidP="00E8679E">
                              <w:pPr>
                                <w:pStyle w:val="af"/>
                              </w:pPr>
                              <w:r>
                                <w:rPr>
                                  <w:rFonts w:eastAsia="Arial"/>
                                </w:rPr>
                                <w:t>1617181920</w:t>
                              </w:r>
                            </w:p>
                          </w:txbxContent>
                        </wps:txbx>
                        <wps:bodyPr horzOverflow="overflow" vert="horz" lIns="0" tIns="0" rIns="0" bIns="0" rtlCol="0">
                          <a:noAutofit/>
                        </wps:bodyPr>
                      </wps:wsp>
                      <wps:wsp>
                        <wps:cNvPr id="669" name="Rectangle 669"/>
                        <wps:cNvSpPr/>
                        <wps:spPr>
                          <a:xfrm>
                            <a:off x="0" y="270730"/>
                            <a:ext cx="487955" cy="133534"/>
                          </a:xfrm>
                          <a:prstGeom prst="rect">
                            <a:avLst/>
                          </a:prstGeom>
                          <a:ln>
                            <a:noFill/>
                          </a:ln>
                        </wps:spPr>
                        <wps:txbx>
                          <w:txbxContent>
                            <w:p w14:paraId="2B20CBCA" w14:textId="77777777" w:rsidR="00B57279" w:rsidRDefault="00B57279" w:rsidP="00E8679E">
                              <w:pPr>
                                <w:pStyle w:val="af"/>
                              </w:pPr>
                              <w:proofErr w:type="spellStart"/>
                              <w:r>
                                <w:rPr>
                                  <w:rFonts w:eastAsia="Arial"/>
                                </w:rPr>
                                <w:t>On</w:t>
                              </w:r>
                              <w:proofErr w:type="spellEnd"/>
                              <w:r>
                                <w:rPr>
                                  <w:rFonts w:eastAsia="Arial"/>
                                </w:rPr>
                                <w:t xml:space="preserve"> </w:t>
                              </w:r>
                              <w:proofErr w:type="spellStart"/>
                              <w:r>
                                <w:rPr>
                                  <w:rFonts w:eastAsia="Arial"/>
                                </w:rPr>
                                <w:t>Duration</w:t>
                              </w:r>
                              <w:proofErr w:type="spellEnd"/>
                            </w:p>
                          </w:txbxContent>
                        </wps:txbx>
                        <wps:bodyPr horzOverflow="overflow" vert="horz" lIns="0" tIns="0" rIns="0" bIns="0" rtlCol="0">
                          <a:noAutofit/>
                        </wps:bodyPr>
                      </wps:wsp>
                      <wps:wsp>
                        <wps:cNvPr id="1764" name="Rectangle 1764"/>
                        <wps:cNvSpPr/>
                        <wps:spPr>
                          <a:xfrm>
                            <a:off x="227905" y="407291"/>
                            <a:ext cx="425992" cy="133534"/>
                          </a:xfrm>
                          <a:prstGeom prst="rect">
                            <a:avLst/>
                          </a:prstGeom>
                          <a:ln>
                            <a:noFill/>
                          </a:ln>
                        </wps:spPr>
                        <wps:txbx>
                          <w:txbxContent>
                            <w:p w14:paraId="62D37D9C" w14:textId="77777777" w:rsidR="00B57279" w:rsidRDefault="00B57279" w:rsidP="00E8679E">
                              <w:pPr>
                                <w:pStyle w:val="af"/>
                              </w:pPr>
                              <w:r>
                                <w:rPr>
                                  <w:rFonts w:eastAsia="Arial"/>
                                </w:rPr>
                                <w:t>Short DRX</w:t>
                              </w:r>
                            </w:p>
                          </w:txbxContent>
                        </wps:txbx>
                        <wps:bodyPr horzOverflow="overflow" vert="horz" lIns="0" tIns="0" rIns="0" bIns="0" rtlCol="0">
                          <a:noAutofit/>
                        </wps:bodyPr>
                      </wps:wsp>
                      <wps:wsp>
                        <wps:cNvPr id="1765" name="Rectangle 1765"/>
                        <wps:cNvSpPr/>
                        <wps:spPr>
                          <a:xfrm>
                            <a:off x="801391" y="407291"/>
                            <a:ext cx="425992" cy="133534"/>
                          </a:xfrm>
                          <a:prstGeom prst="rect">
                            <a:avLst/>
                          </a:prstGeom>
                          <a:ln>
                            <a:noFill/>
                          </a:ln>
                        </wps:spPr>
                        <wps:txbx>
                          <w:txbxContent>
                            <w:p w14:paraId="574F9DD8" w14:textId="77777777" w:rsidR="00B57279" w:rsidRDefault="00B57279" w:rsidP="00E8679E">
                              <w:pPr>
                                <w:pStyle w:val="af"/>
                              </w:pPr>
                              <w:r>
                                <w:rPr>
                                  <w:rFonts w:eastAsia="Arial"/>
                                </w:rPr>
                                <w:t>Short DRX</w:t>
                              </w:r>
                            </w:p>
                          </w:txbxContent>
                        </wps:txbx>
                        <wps:bodyPr horzOverflow="overflow" vert="horz" lIns="0" tIns="0" rIns="0" bIns="0" rtlCol="0">
                          <a:noAutofit/>
                        </wps:bodyPr>
                      </wps:wsp>
                      <wps:wsp>
                        <wps:cNvPr id="1766" name="Rectangle 1766"/>
                        <wps:cNvSpPr/>
                        <wps:spPr>
                          <a:xfrm>
                            <a:off x="1374905" y="407291"/>
                            <a:ext cx="425992" cy="133534"/>
                          </a:xfrm>
                          <a:prstGeom prst="rect">
                            <a:avLst/>
                          </a:prstGeom>
                          <a:ln>
                            <a:noFill/>
                          </a:ln>
                        </wps:spPr>
                        <wps:txbx>
                          <w:txbxContent>
                            <w:p w14:paraId="2C23D8A0" w14:textId="77777777" w:rsidR="00B57279" w:rsidRDefault="00B57279" w:rsidP="00E8679E">
                              <w:pPr>
                                <w:pStyle w:val="af"/>
                              </w:pPr>
                              <w:r>
                                <w:rPr>
                                  <w:rFonts w:eastAsia="Arial"/>
                                </w:rPr>
                                <w:t>Short DRX</w:t>
                              </w:r>
                            </w:p>
                          </w:txbxContent>
                        </wps:txbx>
                        <wps:bodyPr horzOverflow="overflow" vert="horz" lIns="0" tIns="0" rIns="0" bIns="0" rtlCol="0">
                          <a:noAutofit/>
                        </wps:bodyPr>
                      </wps:wsp>
                      <wps:wsp>
                        <wps:cNvPr id="671" name="Rectangle 671"/>
                        <wps:cNvSpPr/>
                        <wps:spPr>
                          <a:xfrm>
                            <a:off x="736819" y="566615"/>
                            <a:ext cx="944708" cy="133534"/>
                          </a:xfrm>
                          <a:prstGeom prst="rect">
                            <a:avLst/>
                          </a:prstGeom>
                          <a:ln>
                            <a:noFill/>
                          </a:ln>
                        </wps:spPr>
                        <wps:txbx>
                          <w:txbxContent>
                            <w:p w14:paraId="3478A04D" w14:textId="77777777" w:rsidR="00B57279" w:rsidRDefault="00B57279" w:rsidP="00E8679E">
                              <w:pPr>
                                <w:pStyle w:val="af"/>
                              </w:pPr>
                              <w:r>
                                <w:rPr>
                                  <w:rFonts w:eastAsia="Arial"/>
                                </w:rPr>
                                <w:t xml:space="preserve">Short DRX </w:t>
                              </w:r>
                              <w:proofErr w:type="spellStart"/>
                              <w:r>
                                <w:rPr>
                                  <w:rFonts w:eastAsia="Arial"/>
                                </w:rPr>
                                <w:t>Cycle</w:t>
                              </w:r>
                              <w:proofErr w:type="spellEnd"/>
                              <w:r>
                                <w:rPr>
                                  <w:rFonts w:eastAsia="Arial"/>
                                </w:rPr>
                                <w:t xml:space="preserve"> </w:t>
                              </w:r>
                              <w:proofErr w:type="spellStart"/>
                              <w:r>
                                <w:rPr>
                                  <w:rFonts w:eastAsia="Arial"/>
                                </w:rPr>
                                <w:t>Timer</w:t>
                              </w:r>
                              <w:proofErr w:type="spellEnd"/>
                            </w:p>
                          </w:txbxContent>
                        </wps:txbx>
                        <wps:bodyPr horzOverflow="overflow" vert="horz" lIns="0" tIns="0" rIns="0" bIns="0" rtlCol="0">
                          <a:noAutofit/>
                        </wps:bodyPr>
                      </wps:wsp>
                      <wps:wsp>
                        <wps:cNvPr id="672" name="Rectangle 672"/>
                        <wps:cNvSpPr/>
                        <wps:spPr>
                          <a:xfrm>
                            <a:off x="1139416" y="744873"/>
                            <a:ext cx="664648" cy="133534"/>
                          </a:xfrm>
                          <a:prstGeom prst="rect">
                            <a:avLst/>
                          </a:prstGeom>
                          <a:ln>
                            <a:noFill/>
                          </a:ln>
                        </wps:spPr>
                        <wps:txbx>
                          <w:txbxContent>
                            <w:p w14:paraId="31D79C83" w14:textId="77777777" w:rsidR="00B57279" w:rsidRDefault="00B57279" w:rsidP="00E8679E">
                              <w:pPr>
                                <w:pStyle w:val="af"/>
                              </w:pPr>
                              <w:proofErr w:type="spellStart"/>
                              <w:r>
                                <w:rPr>
                                  <w:rFonts w:eastAsia="Arial"/>
                                </w:rPr>
                                <w:t>Long</w:t>
                              </w:r>
                              <w:proofErr w:type="spellEnd"/>
                              <w:r>
                                <w:rPr>
                                  <w:rFonts w:eastAsia="Arial"/>
                                </w:rPr>
                                <w:t xml:space="preserve"> DRX </w:t>
                              </w:r>
                              <w:proofErr w:type="spellStart"/>
                              <w:r>
                                <w:rPr>
                                  <w:rFonts w:eastAsia="Arial"/>
                                </w:rPr>
                                <w:t>Cycle</w:t>
                              </w:r>
                              <w:proofErr w:type="spellEnd"/>
                            </w:p>
                          </w:txbxContent>
                        </wps:txbx>
                        <wps:bodyPr horzOverflow="overflow" vert="horz" lIns="0" tIns="0" rIns="0" bIns="0" rtlCol="0">
                          <a:noAutofit/>
                        </wps:bodyPr>
                      </wps:wsp>
                    </wpg:wgp>
                  </a:graphicData>
                </a:graphic>
              </wp:inline>
            </w:drawing>
          </mc:Choice>
          <mc:Fallback>
            <w:pict>
              <v:group w14:anchorId="00F58ED1" id="Group 13447" o:spid="_x0000_s1026" style="width:238.25pt;height:66.55pt;mso-position-horizontal-relative:char;mso-position-vertical-relative:line" coordsize="30258,84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">
                <v:shape id="Shape 606" o:spid="_x0000_s1027" style="position:absolute;left:8230;width:4325;height:1431;visibility:visible;mso-wrap-style:square;v-text-anchor:top" coordsize="432504,143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" path="m57444,l375060,v31806,,57444,25603,57444,57140l432504,85823v,31771,-25638,57374,-57444,57374l57444,143197c25872,143197,,117594,,85823l,57140c,25603,25872,,57444,xe" fillcolor="#e1e4e6" stroked="f" strokeweight="0">
                  <v:stroke miterlimit="83231f" joinstyle="miter"/>
                  <v:path arrowok="t" textboxrect="0,0,432504,143197"/>
                </v:shape>
                <v:shape id="Shape 607" o:spid="_x0000_s1028" style="position:absolute;left:8230;width:4325;height:1431;visibility:visible;mso-wrap-style:square;v-text-anchor:top" coordsize="432504,143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" path="m57444,143197r317616,c406866,143197,432504,117594,432504,85823r,-28683c432504,25603,406866,,375060,l57444,c25872,,,25603,,57140l,85823v,31771,25872,57374,57444,57374xe" filled="f" strokecolor="#211e1e" strokeweight=".30289mm">
                  <v:stroke endcap="round"/>
                  <v:path arrowok="t" textboxrect="0,0,432504,143197"/>
                </v:shape>
                <v:shape id="Shape 608" o:spid="_x0000_s1029" style="position:absolute;left:6812;width:1436;height:1431;visibility:visible;mso-wrap-style:square;v-text-anchor:top" coordsize="143612,143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" path="m57450,l86169,v31811,,57443,25603,57443,57140l143612,85823v,31771,-25632,57374,-57443,57374l57450,143197c25877,143197,,117594,,85823l,57140c,25603,25877,,57450,xe" stroked="f" strokeweight="0">
                  <v:stroke miterlimit="83231f" joinstyle="miter"/>
                  <v:path arrowok="t" textboxrect="0,0,143612,143197"/>
                </v:shape>
                <v:shape id="Shape 609" o:spid="_x0000_s1030" style="position:absolute;left:6812;width:1436;height:1431;visibility:visible;mso-wrap-style:square;v-text-anchor:top" coordsize="143612,143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" path="m57450,143197r28719,c117980,143197,143612,117594,143612,85823r,-28683c143612,25603,117980,,86169,l57450,c25877,,,25603,,57140l,85823v,31771,25877,57374,57450,57374xe" filled="f" strokecolor="#211e1e" strokeweight=".30289mm">
                  <v:stroke endcap="round"/>
                  <v:path arrowok="t" textboxrect="0,0,143612,143197"/>
                </v:shape>
                <v:shape id="Shape 610" o:spid="_x0000_s1031" style="position:absolute;left:2483;width:4329;height:1431;visibility:visible;mso-wrap-style:square;v-text-anchor:top" coordsize="432977,143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" path="m57444,l375533,v31812,,57444,25603,57444,57140l432977,85823v,31771,-25632,57374,-57444,57374l57444,143197c25638,143197,,117594,,85823l,57140c,25603,25638,,57444,xe" fillcolor="#e1e4e6" stroked="f" strokeweight="0">
                  <v:stroke miterlimit="83231f" joinstyle="miter"/>
                  <v:path arrowok="t" textboxrect="0,0,432977,143197"/>
                </v:shape>
                <v:shape id="Shape 611" o:spid="_x0000_s1032" style="position:absolute;left:2483;width:4329;height:1431;visibility:visible;mso-wrap-style:square;v-text-anchor:top" coordsize="432977,143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" path="m57444,143197r318089,c407345,143197,432977,117594,432977,85823r,-28683c432977,25603,407345,,375533,l57444,c25638,,,25603,,57140l,85823v,31771,25638,57374,57444,57374xe" filled="f" strokecolor="#211e1e" strokeweight=".30289mm">
                  <v:stroke endcap="round"/>
                  <v:path arrowok="t" textboxrect="0,0,432977,143197"/>
                </v:shape>
                <v:shape id="Shape 612" o:spid="_x0000_s1033" style="position:absolute;left:1046;top:71;width:1437;height:1432;visibility:visible;mso-wrap-style:square;v-text-anchor:top" coordsize="143612,1432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" path="m57444,l86169,v31806,,57443,25609,57443,57374l143612,86064v,31537,-25637,57139,-57443,57139l57444,143203c25877,143203,,117601,,86064l,57374c,25609,25877,,57444,xe" stroked="f" strokeweight="0">
                  <v:stroke miterlimit="83231f" joinstyle="miter"/>
                  <v:path arrowok="t" textboxrect="0,0,143612,143203"/>
                </v:shape>
                <v:shape id="Shape 613" o:spid="_x0000_s1034" style="position:absolute;left:1046;top:71;width:1437;height:1432;visibility:visible;mso-wrap-style:square;v-text-anchor:top" coordsize="143612,1432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" path="m57444,143203r28725,c117975,143203,143612,117601,143612,86064r,-28690c143612,25609,117975,,86169,l57444,c25877,,,25609,,57374l,86064v,31537,25877,57139,57444,57139xe" filled="f" strokecolor="#211e1e" strokeweight=".30289mm">
                  <v:stroke endcap="round"/>
                  <v:path arrowok="t" textboxrect="0,0,143612,143203"/>
                </v:shape>
                <v:shape id="Shape 614" o:spid="_x0000_s1035" style="position:absolute;left:13972;width:4325;height:1431;visibility:visible;mso-wrap-style:square;v-text-anchor:top" coordsize="432504,143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" path="m57444,l375060,v31806,,57444,25603,57444,57140l432504,85823v,31771,-25638,57374,-57444,57374l57444,143197c25872,143197,,117594,,85823l,57140c,25603,25872,,57444,xe" fillcolor="#e1e4e6" stroked="f" strokeweight="0">
                  <v:stroke miterlimit="83231f" joinstyle="miter"/>
                  <v:path arrowok="t" textboxrect="0,0,432504,143197"/>
                </v:shape>
                <v:shape id="Shape 615" o:spid="_x0000_s1036" style="position:absolute;left:13972;width:4325;height:1431;visibility:visible;mso-wrap-style:square;v-text-anchor:top" coordsize="432504,143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" path="m57444,143197r317616,c406866,143197,432504,117594,432504,85823r,-28683c432504,25603,406866,,375060,l57444,c25872,,,25603,,57140l,85823v,31771,25872,57374,57444,57374xe" filled="f" strokecolor="#211e1e" strokeweight=".30289mm">
                  <v:stroke endcap="round"/>
                  <v:path arrowok="t" textboxrect="0,0,432504,143197"/>
                </v:shape>
                <v:shape id="Shape 616" o:spid="_x0000_s1037" style="position:absolute;left:12555;width:1436;height:1431;visibility:visible;mso-wrap-style:square;v-text-anchor:top" coordsize="143612,143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" path="m57444,l86169,v31806,,57443,25603,57443,57140l143612,85823v,31771,-25637,57374,-57443,57374l57444,143197c25638,143197,,117594,,85823l,57140c,25603,25638,,57444,xe" stroked="f" strokeweight="0">
                  <v:stroke miterlimit="83231f" joinstyle="miter"/>
                  <v:path arrowok="t" textboxrect="0,0,143612,143197"/>
                </v:shape>
                <v:shape id="Shape 617" o:spid="_x0000_s1038" style="position:absolute;left:12555;width:1436;height:1431;visibility:visible;mso-wrap-style:square;v-text-anchor:top" coordsize="143612,143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" path="m57444,143197r28725,c117975,143197,143612,117594,143612,85823r,-28683c143612,25603,117975,,86169,l57444,c25638,,,25603,,57140l,85823v,31771,25638,57374,57444,57374xe" filled="f" strokecolor="#211e1e" strokeweight=".30289mm">
                  <v:stroke endcap="round"/>
                  <v:path arrowok="t" textboxrect="0,0,143612,143197"/>
                </v:shape>
                <v:shape id="Shape 618" o:spid="_x0000_s1039" style="position:absolute;left:18297;width:1436;height:1431;visibility:visible;mso-wrap-style:square;v-text-anchor:top" coordsize="143612,143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" path="m57444,l86169,v31806,,57443,25603,57443,57140l143612,85823v,31771,-25637,57374,-57443,57374l57444,143197c25632,143197,,117594,,85823l,57140c,25603,25632,,57444,xe" stroked="f" strokeweight="0">
                  <v:stroke miterlimit="83231f" joinstyle="miter"/>
                  <v:path arrowok="t" textboxrect="0,0,143612,143197"/>
                </v:shape>
                <v:shape id="Shape 619" o:spid="_x0000_s1040" style="position:absolute;left:18297;width:1436;height:1431;visibility:visible;mso-wrap-style:square;v-text-anchor:top" coordsize="143612,143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" path="m57444,143197r28725,c117975,143197,143612,117594,143612,85823r,-28683c143612,25603,117975,,86169,l57444,c25632,,,25603,,57140l,85823v,31771,25632,57374,57444,57374xe" filled="f" strokecolor="#211e1e" strokeweight=".30289mm">
                  <v:stroke endcap="round"/>
                  <v:path arrowok="t" textboxrect="0,0,143612,143197"/>
                </v:shape>
                <v:shape id="Shape 620" o:spid="_x0000_s1041" style="position:absolute;left:19714;width:8631;height:1431;visibility:visible;mso-wrap-style:square;v-text-anchor:top" coordsize="863101,143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" path="m57444,l805658,v31806,,57443,25603,57443,57140l863101,85823v,31771,-25637,57374,-57443,57374l57444,143197c25638,143197,,117594,,85823l,57140c,25603,25638,,57444,xe" fillcolor="#e1e4e6" stroked="f" strokeweight="0">
                  <v:stroke miterlimit="83231f" joinstyle="miter"/>
                  <v:path arrowok="t" textboxrect="0,0,863101,143197"/>
                </v:shape>
                <v:shape id="Shape 621" o:spid="_x0000_s1042" style="position:absolute;left:19714;width:8631;height:1431;visibility:visible;mso-wrap-style:square;v-text-anchor:top" coordsize="863101,143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" path="m57444,143197r748214,c837464,143197,863101,117594,863101,85823r,-28683c863101,25603,837464,,805658,l57444,c25638,,,25603,,57140l,85823v,31771,25638,57374,57444,57374xe" filled="f" strokecolor="#211e1e" strokeweight=".30289mm">
                  <v:stroke endcap="round"/>
                  <v:path arrowok="t" textboxrect="0,0,863101,143197"/>
                </v:shape>
                <v:shape id="Shape 622" o:spid="_x0000_s1043" style="position:absolute;left:28345;width:1436;height:1431;visibility:visible;mso-wrap-style:square;v-text-anchor:top" coordsize="143618,143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" path="m57450,l86169,v31811,,57449,25603,57449,57140l143618,85823v,31771,-25638,57374,-57449,57374l57450,143197c25644,143197,,117594,,85823l,57140c,25603,25644,,57450,xe" stroked="f" strokeweight="0">
                  <v:stroke miterlimit="83231f" joinstyle="miter"/>
                  <v:path arrowok="t" textboxrect="0,0,143618,143197"/>
                </v:shape>
                <v:shape id="Shape 623" o:spid="_x0000_s1044" style="position:absolute;left:28345;width:1436;height:1431;visibility:visible;mso-wrap-style:square;v-text-anchor:top" coordsize="143618,143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" path="m57450,143197r28719,c117980,143197,143618,117594,143618,85823r,-28683c143618,25603,117980,,86169,l57450,c25644,,,25603,,57140l,85823v,31771,25644,57374,57450,57374xe" filled="f" strokecolor="#211e1e" strokeweight=".30289mm">
                  <v:stroke endcap="round"/>
                  <v:path arrowok="t" textboxrect="0,0,143618,143197"/>
                </v:shape>
                <v:shape id="Shape 624" o:spid="_x0000_s1045" style="position:absolute;left:1070;top:1396;width:29188;height:0;visibility:visible;mso-wrap-style:square;v-text-anchor:top" coordsize="29188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" path="m,l2918807,e" filled="f" strokecolor="#211e1e" strokeweight=".17117mm">
                  <v:stroke endcap="round"/>
                  <v:path arrowok="t" textboxrect="0,0,2918807,0"/>
                </v:shape>
                <v:shape id="Shape 625" o:spid="_x0000_s1046" style="position:absolute;left:2506;top:1002;width:0;height:752;visibility:visible;mso-wrap-style:square;v-text-anchor:top" coordsize="0,75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" path="m,l,75154e" filled="f" strokecolor="#211e1e" strokeweight=".17117mm">
                  <v:stroke endcap="round"/>
                  <v:path arrowok="t" textboxrect="0,0,0,75154"/>
                </v:shape>
                <v:shape id="Shape 626" o:spid="_x0000_s1047" style="position:absolute;left:3943;top:1002;width:0;height:752;visibility:visible;mso-wrap-style:square;v-text-anchor:top" coordsize="0,75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" path="m,l,75154e" filled="f" strokecolor="#211e1e" strokeweight=".17117mm">
                  <v:stroke endcap="round"/>
                  <v:path arrowok="t" textboxrect="0,0,0,75154"/>
                </v:shape>
                <v:shape id="Shape 627" o:spid="_x0000_s1048" style="position:absolute;left:5379;top:1038;width:0;height:752;visibility:visible;mso-wrap-style:square;v-text-anchor:top" coordsize="0,75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" path="m,l,75159e" filled="f" strokecolor="#211e1e" strokeweight=".17117mm">
                  <v:stroke endcap="round"/>
                  <v:path arrowok="t" textboxrect="0,0,0,75159"/>
                </v:shape>
                <v:shape id="Shape 628" o:spid="_x0000_s1049" style="position:absolute;left:6812;top:1038;width:0;height:752;visibility:visible;mso-wrap-style:square;v-text-anchor:top" coordsize="0,75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" path="m,l,75159e" filled="f" strokecolor="#211e1e" strokeweight=".17117mm">
                  <v:stroke endcap="round"/>
                  <v:path arrowok="t" textboxrect="0,0,0,75159"/>
                </v:shape>
                <v:shape id="Shape 629" o:spid="_x0000_s1050" style="position:absolute;left:8248;top:1028;width:0;height:754;visibility:visible;mso-wrap-style:square;v-text-anchor:top" coordsize="0,75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" path="m,l,75393e" filled="f" strokecolor="#211e1e" strokeweight=".17117mm">
                  <v:stroke endcap="round"/>
                  <v:path arrowok="t" textboxrect="0,0,0,75393"/>
                </v:shape>
                <v:shape id="Shape 630" o:spid="_x0000_s1051" style="position:absolute;left:9685;top:1028;width:0;height:754;visibility:visible;mso-wrap-style:square;v-text-anchor:top" coordsize="0,75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" path="m,l,75393e" filled="f" strokecolor="#211e1e" strokeweight=".17117mm">
                  <v:stroke endcap="round"/>
                  <v:path arrowok="t" textboxrect="0,0,0,75393"/>
                </v:shape>
                <v:shape id="Shape 631" o:spid="_x0000_s1052" style="position:absolute;left:11118;top:1038;width:0;height:752;visibility:visible;mso-wrap-style:square;v-text-anchor:top" coordsize="0,75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" path="m,l,75159e" filled="f" strokecolor="#211e1e" strokeweight=".17117mm">
                  <v:stroke endcap="round"/>
                  <v:path arrowok="t" textboxrect="0,0,0,75159"/>
                </v:shape>
                <v:shape id="Shape 632" o:spid="_x0000_s1053" style="position:absolute;left:12555;top:1038;width:0;height:752;visibility:visible;mso-wrap-style:square;v-text-anchor:top" coordsize="0,75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" path="m,l,75159e" filled="f" strokecolor="#211e1e" strokeweight=".17117mm">
                  <v:stroke endcap="round"/>
                  <v:path arrowok="t" textboxrect="0,0,0,75159"/>
                </v:shape>
                <v:shape id="Shape 633" o:spid="_x0000_s1054" style="position:absolute;left:13991;top:1014;width:0;height:754;visibility:visible;mso-wrap-style:square;v-text-anchor:top" coordsize="0,75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" path="m,l,75393e" filled="f" strokecolor="#211e1e" strokeweight=".17117mm">
                  <v:stroke endcap="round"/>
                  <v:path arrowok="t" textboxrect="0,0,0,75393"/>
                </v:shape>
                <v:shape id="Shape 634" o:spid="_x0000_s1055" style="position:absolute;left:15427;top:1014;width:0;height:754;visibility:visible;mso-wrap-style:square;v-text-anchor:top" coordsize="0,75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" path="m,l,75393e" filled="f" strokecolor="#211e1e" strokeweight=".17117mm">
                  <v:stroke endcap="round"/>
                  <v:path arrowok="t" textboxrect="0,0,0,75393"/>
                </v:shape>
                <v:shape id="Shape 635" o:spid="_x0000_s1056" style="position:absolute;left:16861;top:1038;width:0;height:752;visibility:visible;mso-wrap-style:square;v-text-anchor:top" coordsize="0,75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" path="m,l,75159e" filled="f" strokecolor="#211e1e" strokeweight=".17117mm">
                  <v:stroke endcap="round"/>
                  <v:path arrowok="t" textboxrect="0,0,0,75159"/>
                </v:shape>
                <v:shape id="Shape 636" o:spid="_x0000_s1057" style="position:absolute;left:18297;top:1038;width:0;height:752;visibility:visible;mso-wrap-style:square;v-text-anchor:top" coordsize="0,75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" path="m,l,75159e" filled="f" strokecolor="#211e1e" strokeweight=".17117mm">
                  <v:stroke endcap="round"/>
                  <v:path arrowok="t" textboxrect="0,0,0,75159"/>
                </v:shape>
                <v:shape id="Shape 637" o:spid="_x0000_s1058" style="position:absolute;left:19733;top:1043;width:0;height:751;visibility:visible;mso-wrap-style:square;v-text-anchor:top" coordsize="0,75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" path="m,l,75159e" filled="f" strokecolor="#211e1e" strokeweight=".17117mm">
                  <v:stroke endcap="round"/>
                  <v:path arrowok="t" textboxrect="0,0,0,75159"/>
                </v:shape>
                <v:shape id="Shape 638" o:spid="_x0000_s1059" style="position:absolute;left:21169;top:1043;width:0;height:751;visibility:visible;mso-wrap-style:square;v-text-anchor:top" coordsize="0,75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" path="m,l,75159e" filled="f" strokecolor="#211e1e" strokeweight=".17117mm">
                  <v:stroke endcap="round"/>
                  <v:path arrowok="t" textboxrect="0,0,0,75159"/>
                </v:shape>
                <v:shape id="Shape 639" o:spid="_x0000_s1060" style="position:absolute;left:22603;top:1038;width:0;height:752;visibility:visible;mso-wrap-style:square;v-text-anchor:top" coordsize="0,75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" path="m,l,75159e" filled="f" strokecolor="#211e1e" strokeweight=".17117mm">
                  <v:stroke endcap="round"/>
                  <v:path arrowok="t" textboxrect="0,0,0,75159"/>
                </v:shape>
                <v:shape id="Shape 640" o:spid="_x0000_s1061" style="position:absolute;left:24039;top:1038;width:0;height:752;visibility:visible;mso-wrap-style:square;v-text-anchor:top" coordsize="0,75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" path="m,l,75159e" filled="f" strokecolor="#211e1e" strokeweight=".17117mm">
                  <v:stroke endcap="round"/>
                  <v:path arrowok="t" textboxrect="0,0,0,75159"/>
                </v:shape>
                <v:shape id="Shape 641" o:spid="_x0000_s1062" style="position:absolute;left:25475;top:1028;width:0;height:754;visibility:visible;mso-wrap-style:square;v-text-anchor:top" coordsize="0,75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" path="m,l,75393e" filled="f" strokecolor="#211e1e" strokeweight=".17117mm">
                  <v:stroke endcap="round"/>
                  <v:path arrowok="t" textboxrect="0,0,0,75393"/>
                </v:shape>
                <v:shape id="Shape 642" o:spid="_x0000_s1063" style="position:absolute;left:26909;top:1038;width:0;height:752;visibility:visible;mso-wrap-style:square;v-text-anchor:top" coordsize="0,75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" path="m,l,75159e" filled="f" strokecolor="#211e1e" strokeweight=".17117mm">
                  <v:stroke endcap="round"/>
                  <v:path arrowok="t" textboxrect="0,0,0,75159"/>
                </v:shape>
                <v:shape id="Shape 643" o:spid="_x0000_s1064" style="position:absolute;left:28345;top:1043;width:0;height:754;visibility:visible;mso-wrap-style:square;v-text-anchor:top" coordsize="0,75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" path="m,l,75393e" filled="f" strokecolor="#211e1e" strokeweight=".17117mm">
                  <v:stroke endcap="round"/>
                  <v:path arrowok="t" textboxrect="0,0,0,75393"/>
                </v:shape>
                <v:shape id="Shape 644" o:spid="_x0000_s1065" style="position:absolute;left:29781;top:1002;width:0;height:752;visibility:visible;mso-wrap-style:square;v-text-anchor:top" coordsize="0,75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" path="m,l,75154e" filled="f" strokecolor="#211e1e" strokeweight=".17117mm">
                  <v:stroke endcap="round"/>
                  <v:path arrowok="t" textboxrect="0,0,0,75154"/>
                </v:shape>
                <v:shape id="Shape 645" o:spid="_x0000_s1066" style="position:absolute;left:1521;top:2579;width:527;height:0;visibility:visible;mso-wrap-style:square;v-text-anchor:top" coordsize="527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" path="m,l52702,e" filled="f" strokecolor="#211e1e" strokeweight=".09875mm">
                  <v:stroke endcap="round"/>
                  <v:path arrowok="t" textboxrect="0,0,52702,0"/>
                </v:shape>
                <v:shape id="Shape 646" o:spid="_x0000_s1067" style="position:absolute;left:1070;top:2415;width:494;height:328;visibility:visible;mso-wrap-style:square;v-text-anchor:top" coordsize="49375,32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" path="m49375,r,32718l,16359,49375,xe" fillcolor="#221f1f" stroked="f" strokeweight="0">
                  <v:stroke endcap="round"/>
                  <v:path arrowok="t" textboxrect="0,0,49375,32718"/>
                </v:shape>
                <v:shape id="Shape 647" o:spid="_x0000_s1068" style="position:absolute;left:2008;top:2415;width:491;height:328;visibility:visible;mso-wrap-style:square;v-text-anchor:top" coordsize="49136,32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" path="m,l49136,16359,,32718,,xe" fillcolor="#221f1f" stroked="f" strokeweight="0">
                  <v:stroke endcap="round"/>
                  <v:path arrowok="t" textboxrect="0,0,49136,32718"/>
                </v:shape>
                <v:shape id="Shape 648" o:spid="_x0000_s1069" style="position:absolute;left:1521;top:3942;width:4840;height:0;visibility:visible;mso-wrap-style:square;v-text-anchor:top" coordsize="4840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" path="m,l484013,e" filled="f" strokecolor="#211e1e" strokeweight=".09875mm">
                  <v:stroke endcap="round"/>
                  <v:path arrowok="t" textboxrect="0,0,484013,0"/>
                </v:shape>
                <v:shape id="Shape 649" o:spid="_x0000_s1070" style="position:absolute;left:1070;top:3776;width:494;height:330;visibility:visible;mso-wrap-style:square;v-text-anchor:top" coordsize="49375,329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" path="m49375,r,32958l,16593,49375,xe" fillcolor="#221f1f" stroked="f" strokeweight="0">
                  <v:stroke endcap="round"/>
                  <v:path arrowok="t" textboxrect="0,0,49375,32958"/>
                </v:shape>
                <v:shape id="Shape 650" o:spid="_x0000_s1071" style="position:absolute;left:6321;top:3776;width:491;height:330;visibility:visible;mso-wrap-style:square;v-text-anchor:top" coordsize="49136,329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" path="m,l49136,16593,,32958,,xe" fillcolor="#221f1f" stroked="f" strokeweight="0">
                  <v:stroke endcap="round"/>
                  <v:path arrowok="t" textboxrect="0,0,49136,32958"/>
                </v:shape>
                <v:shape id="Shape 651" o:spid="_x0000_s1072" style="position:absolute;left:7240;top:3942;width:4840;height:0;visibility:visible;mso-wrap-style:square;v-text-anchor:top" coordsize="4840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" path="m,l484019,e" filled="f" strokecolor="#211e1e" strokeweight=".09875mm">
                  <v:stroke endcap="round"/>
                  <v:path arrowok="t" textboxrect="0,0,484019,0"/>
                </v:shape>
                <v:shape id="Shape 652" o:spid="_x0000_s1073" style="position:absolute;left:6789;top:3776;width:493;height:330;visibility:visible;mso-wrap-style:square;v-text-anchor:top" coordsize="49375,329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" path="m49375,r,32958l,16593,49375,xe" fillcolor="#221f1f" stroked="f" strokeweight="0">
                  <v:stroke endcap="round"/>
                  <v:path arrowok="t" textboxrect="0,0,49375,32958"/>
                </v:shape>
                <v:shape id="Shape 653" o:spid="_x0000_s1074" style="position:absolute;left:12039;top:3776;width:492;height:330;visibility:visible;mso-wrap-style:square;v-text-anchor:top" coordsize="49142,329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" path="m,l49142,16593,,32958,,xe" fillcolor="#221f1f" stroked="f" strokeweight="0">
                  <v:stroke endcap="round"/>
                  <v:path arrowok="t" textboxrect="0,0,49142,32958"/>
                </v:shape>
                <v:shape id="Shape 654" o:spid="_x0000_s1075" style="position:absolute;left:12977;top:3942;width:4840;height:0;visibility:visible;mso-wrap-style:square;v-text-anchor:top" coordsize="4840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" path="m,l484019,e" filled="f" strokecolor="#211e1e" strokeweight=".09875mm">
                  <v:stroke endcap="round"/>
                  <v:path arrowok="t" textboxrect="0,0,484019,0"/>
                </v:shape>
                <v:shape id="Shape 655" o:spid="_x0000_s1076" style="position:absolute;left:12526;top:3776;width:491;height:330;visibility:visible;mso-wrap-style:square;v-text-anchor:top" coordsize="49142,329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" path="m49142,r,32958l,16593,49142,xe" fillcolor="#221f1f" stroked="f" strokeweight="0">
                  <v:stroke endcap="round"/>
                  <v:path arrowok="t" textboxrect="0,0,49142,32958"/>
                </v:shape>
                <v:shape id="Shape 656" o:spid="_x0000_s1077" style="position:absolute;left:17777;top:3776;width:491;height:330;visibility:visible;mso-wrap-style:square;v-text-anchor:top" coordsize="49130,329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" path="m,l49130,16593,,32958,,xe" fillcolor="#221f1f" stroked="f" strokeweight="0">
                  <v:stroke endcap="round"/>
                  <v:path arrowok="t" textboxrect="0,0,49130,32958"/>
                </v:shape>
                <v:shape id="Shape 657" o:spid="_x0000_s1078" style="position:absolute;left:2934;top:5483;width:16348;height:0;visibility:visible;mso-wrap-style:square;v-text-anchor:top" coordsize="16348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" path="m,l1634825,e" filled="f" strokecolor="#211e1e" strokeweight=".09875mm">
                  <v:stroke endcap="round"/>
                  <v:path arrowok="t" textboxrect="0,0,1634825,0"/>
                </v:shape>
                <v:shape id="Shape 658" o:spid="_x0000_s1079" style="position:absolute;left:2483;top:5317;width:491;height:330;visibility:visible;mso-wrap-style:square;v-text-anchor:top" coordsize="49136,329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" path="m49136,r,32958l,16593,49136,xe" fillcolor="#221f1f" stroked="f" strokeweight="0">
                  <v:stroke endcap="round"/>
                  <v:path arrowok="t" textboxrect="0,0,49136,32958"/>
                </v:shape>
                <v:shape id="Shape 659" o:spid="_x0000_s1080" style="position:absolute;left:19239;top:5317;width:494;height:330;visibility:visible;mso-wrap-style:square;v-text-anchor:top" coordsize="49369,329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" path="m,l49369,16593,,32958,,xe" fillcolor="#221f1f" stroked="f" strokeweight="0">
                  <v:stroke endcap="round"/>
                  <v:path arrowok="t" textboxrect="0,0,49369,32958"/>
                </v:shape>
                <v:shape id="Shape 660" o:spid="_x0000_s1081" style="position:absolute;left:1521;top:7273;width:26349;height:0;visibility:visible;mso-wrap-style:square;v-text-anchor:top" coordsize="26349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" path="m,l2634903,e" filled="f" strokecolor="#211e1e" strokeweight=".09875mm">
                  <v:stroke endcap="round"/>
                  <v:path arrowok="t" textboxrect="0,0,2634903,0"/>
                </v:shape>
                <v:shape id="Shape 661" o:spid="_x0000_s1082" style="position:absolute;left:1070;top:7110;width:494;height:329;visibility:visible;mso-wrap-style:square;v-text-anchor:top" coordsize="49375,329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" path="m49375,r,32958l,16359,49375,xe" fillcolor="#221f1f" stroked="f" strokeweight="0">
                  <v:stroke endcap="round"/>
                  <v:path arrowok="t" textboxrect="0,0,49375,32958"/>
                </v:shape>
                <v:shape id="Shape 662" o:spid="_x0000_s1083" style="position:absolute;left:27830;top:7110;width:491;height:329;visibility:visible;mso-wrap-style:square;v-text-anchor:top" coordsize="49142,329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" path="m,l49142,16359,,32958,,xe" fillcolor="#221f1f" stroked="f" strokeweight="0">
                  <v:stroke endcap="round"/>
                  <v:path arrowok="t" textboxrect="0,0,49142,32958"/>
                </v:shape>
                <v:rect id="Rectangle 663" o:spid="_x0000_s1084" style="position:absolute;left:1557;top:1486;width:484;height:1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" filled="f" stroked="f">
                  <v:textbox inset="0,0,0,0">
                    <w:txbxContent>
                      <w:p w14:paraId="4D9F4102" w14:textId="77777777" w:rsidR="00B57279" w:rsidRDefault="00B57279" w:rsidP="00E8679E">
                        <w:pPr>
                          <w:pStyle w:val="af"/>
                        </w:pPr>
                        <w:r>
                          <w:rPr>
                            <w:rFonts w:eastAsia="Arial"/>
                          </w:rPr>
                          <w:t>1</w:t>
                        </w:r>
                      </w:p>
                    </w:txbxContent>
                  </v:textbox>
                </v:rect>
                <v:rect id="Rectangle 664" o:spid="_x0000_s1085" style="position:absolute;left:3000;top:1524;width:16042;height:1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" filled="f" stroked="f">
                  <v:textbox inset="0,0,0,0">
                    <w:txbxContent>
                      <w:p w14:paraId="676919C7" w14:textId="77777777" w:rsidR="00B57279" w:rsidRDefault="00B57279" w:rsidP="00E8679E">
                        <w:pPr>
                          <w:pStyle w:val="af"/>
                        </w:pPr>
                        <w:r>
                          <w:rPr>
                            <w:rFonts w:eastAsia="Arial"/>
                          </w:rPr>
                          <w:t>2345678910</w:t>
                        </w:r>
                      </w:p>
                    </w:txbxContent>
                  </v:textbox>
                </v:rect>
                <v:rect id="Rectangle 665" o:spid="_x0000_s1086" style="position:absolute;left:15761;top:1486;width:1090;height:1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" filled="f" stroked="f">
                  <v:textbox inset="0,0,0,0">
                    <w:txbxContent>
                      <w:p w14:paraId="3F4D8470" w14:textId="77777777" w:rsidR="00B57279" w:rsidRDefault="00B57279" w:rsidP="00E8679E">
                        <w:pPr>
                          <w:pStyle w:val="af"/>
                        </w:pPr>
                        <w:r>
                          <w:rPr>
                            <w:rFonts w:eastAsia="Arial"/>
                          </w:rPr>
                          <w:t>11</w:t>
                        </w:r>
                      </w:p>
                    </w:txbxContent>
                  </v:textbox>
                </v:rect>
                <v:rect id="Rectangle 666" o:spid="_x0000_s1087" style="position:absolute;left:17129;top:1524;width:3059;height:1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" filled="f" stroked="f">
                  <v:textbox inset="0,0,0,0">
                    <w:txbxContent>
                      <w:p w14:paraId="4455D552" w14:textId="77777777" w:rsidR="00B57279" w:rsidRDefault="00B57279" w:rsidP="00E8679E">
                        <w:pPr>
                          <w:pStyle w:val="af"/>
                        </w:pPr>
                        <w:r>
                          <w:rPr>
                            <w:rFonts w:eastAsia="Arial"/>
                          </w:rPr>
                          <w:t>1213</w:t>
                        </w:r>
                      </w:p>
                    </w:txbxContent>
                  </v:textbox>
                </v:rect>
                <v:rect id="Rectangle 667" o:spid="_x0000_s1088" style="position:absolute;left:20053;top:1486;width:2909;height:1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" filled="f" stroked="f">
                  <v:textbox inset="0,0,0,0">
                    <w:txbxContent>
                      <w:p w14:paraId="1DF2F39D" w14:textId="77777777" w:rsidR="00B57279" w:rsidRDefault="00B57279" w:rsidP="00E8679E">
                        <w:pPr>
                          <w:pStyle w:val="af"/>
                        </w:pPr>
                        <w:r>
                          <w:rPr>
                            <w:rFonts w:eastAsia="Arial"/>
                          </w:rPr>
                          <w:t>1415</w:t>
                        </w:r>
                      </w:p>
                    </w:txbxContent>
                  </v:textbox>
                </v:rect>
                <v:rect id="Rectangle 668" o:spid="_x0000_s1089" style="position:absolute;left:22864;top:1524;width:8717;height:1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" filled="f" stroked="f">
                  <v:textbox inset="0,0,0,0">
                    <w:txbxContent>
                      <w:p w14:paraId="06F905A9" w14:textId="77777777" w:rsidR="00B57279" w:rsidRDefault="00B57279" w:rsidP="00E8679E">
                        <w:pPr>
                          <w:pStyle w:val="af"/>
                        </w:pPr>
                        <w:r>
                          <w:rPr>
                            <w:rFonts w:eastAsia="Arial"/>
                          </w:rPr>
                          <w:t>1617181920</w:t>
                        </w:r>
                      </w:p>
                    </w:txbxContent>
                  </v:textbox>
                </v:rect>
                <v:rect id="Rectangle 669" o:spid="_x0000_s1090" style="position:absolute;top:2707;width:4879;height:1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" filled="f" stroked="f">
                  <v:textbox inset="0,0,0,0">
                    <w:txbxContent>
                      <w:p w14:paraId="2B20CBCA" w14:textId="77777777" w:rsidR="00B57279" w:rsidRDefault="00B57279" w:rsidP="00E8679E">
                        <w:pPr>
                          <w:pStyle w:val="af"/>
                        </w:pPr>
                        <w:proofErr w:type="spellStart"/>
                        <w:r>
                          <w:rPr>
                            <w:rFonts w:eastAsia="Arial"/>
                          </w:rPr>
                          <w:t>On</w:t>
                        </w:r>
                        <w:proofErr w:type="spellEnd"/>
                        <w:r>
                          <w:rPr>
                            <w:rFonts w:eastAsia="Arial"/>
                          </w:rPr>
                          <w:t xml:space="preserve"> </w:t>
                        </w:r>
                        <w:proofErr w:type="spellStart"/>
                        <w:r>
                          <w:rPr>
                            <w:rFonts w:eastAsia="Arial"/>
                          </w:rPr>
                          <w:t>Duration</w:t>
                        </w:r>
                        <w:proofErr w:type="spellEnd"/>
                      </w:p>
                    </w:txbxContent>
                  </v:textbox>
                </v:rect>
                <v:rect id="Rectangle 1764" o:spid="_x0000_s1091" style="position:absolute;left:2279;top:4072;width:4259;height:13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" filled="f" stroked="f">
                  <v:textbox inset="0,0,0,0">
                    <w:txbxContent>
                      <w:p w14:paraId="62D37D9C" w14:textId="77777777" w:rsidR="00B57279" w:rsidRDefault="00B57279" w:rsidP="00E8679E">
                        <w:pPr>
                          <w:pStyle w:val="af"/>
                        </w:pPr>
                        <w:r>
                          <w:rPr>
                            <w:rFonts w:eastAsia="Arial"/>
                          </w:rPr>
                          <w:t>Short DRX</w:t>
                        </w:r>
                      </w:p>
                    </w:txbxContent>
                  </v:textbox>
                </v:rect>
                <v:rect id="Rectangle 1765" o:spid="_x0000_s1092" style="position:absolute;left:8013;top:4072;width:4260;height:13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" filled="f" stroked="f">
                  <v:textbox inset="0,0,0,0">
                    <w:txbxContent>
                      <w:p w14:paraId="574F9DD8" w14:textId="77777777" w:rsidR="00B57279" w:rsidRDefault="00B57279" w:rsidP="00E8679E">
                        <w:pPr>
                          <w:pStyle w:val="af"/>
                        </w:pPr>
                        <w:r>
                          <w:rPr>
                            <w:rFonts w:eastAsia="Arial"/>
                          </w:rPr>
                          <w:t>Short DRX</w:t>
                        </w:r>
                      </w:p>
                    </w:txbxContent>
                  </v:textbox>
                </v:rect>
                <v:rect id="Rectangle 1766" o:spid="_x0000_s1093" style="position:absolute;left:13749;top:4072;width:4259;height:13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" filled="f" stroked="f">
                  <v:textbox inset="0,0,0,0">
                    <w:txbxContent>
                      <w:p w14:paraId="2C23D8A0" w14:textId="77777777" w:rsidR="00B57279" w:rsidRDefault="00B57279" w:rsidP="00E8679E">
                        <w:pPr>
                          <w:pStyle w:val="af"/>
                        </w:pPr>
                        <w:r>
                          <w:rPr>
                            <w:rFonts w:eastAsia="Arial"/>
                          </w:rPr>
                          <w:t>Short DRX</w:t>
                        </w:r>
                      </w:p>
                    </w:txbxContent>
                  </v:textbox>
                </v:rect>
                <v:rect id="Rectangle 671" o:spid="_x0000_s1094" style="position:absolute;left:7368;top:5666;width:9447;height:1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" filled="f" stroked="f">
                  <v:textbox inset="0,0,0,0">
                    <w:txbxContent>
                      <w:p w14:paraId="3478A04D" w14:textId="77777777" w:rsidR="00B57279" w:rsidRDefault="00B57279" w:rsidP="00E8679E">
                        <w:pPr>
                          <w:pStyle w:val="af"/>
                        </w:pPr>
                        <w:r>
                          <w:rPr>
                            <w:rFonts w:eastAsia="Arial"/>
                          </w:rPr>
                          <w:t xml:space="preserve">Short DRX </w:t>
                        </w:r>
                        <w:proofErr w:type="spellStart"/>
                        <w:r>
                          <w:rPr>
                            <w:rFonts w:eastAsia="Arial"/>
                          </w:rPr>
                          <w:t>Cycle</w:t>
                        </w:r>
                        <w:proofErr w:type="spellEnd"/>
                        <w:r>
                          <w:rPr>
                            <w:rFonts w:eastAsia="Arial"/>
                          </w:rPr>
                          <w:t xml:space="preserve"> </w:t>
                        </w:r>
                        <w:proofErr w:type="spellStart"/>
                        <w:r>
                          <w:rPr>
                            <w:rFonts w:eastAsia="Arial"/>
                          </w:rPr>
                          <w:t>Timer</w:t>
                        </w:r>
                        <w:proofErr w:type="spellEnd"/>
                      </w:p>
                    </w:txbxContent>
                  </v:textbox>
                </v:rect>
                <v:rect id="Rectangle 672" o:spid="_x0000_s1095" style="position:absolute;left:11394;top:7448;width:6646;height:13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8Xj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" filled="f" stroked="f">
                  <v:textbox inset="0,0,0,0">
                    <w:txbxContent>
                      <w:p w14:paraId="31D79C83" w14:textId="77777777" w:rsidR="00B57279" w:rsidRDefault="00B57279" w:rsidP="00E8679E">
                        <w:pPr>
                          <w:pStyle w:val="af"/>
                        </w:pPr>
                        <w:proofErr w:type="spellStart"/>
                        <w:r>
                          <w:rPr>
                            <w:rFonts w:eastAsia="Arial"/>
                          </w:rPr>
                          <w:t>Long</w:t>
                        </w:r>
                        <w:proofErr w:type="spellEnd"/>
                        <w:r>
                          <w:rPr>
                            <w:rFonts w:eastAsia="Arial"/>
                          </w:rPr>
                          <w:t xml:space="preserve"> DRX </w:t>
                        </w:r>
                        <w:proofErr w:type="spellStart"/>
                        <w:r>
                          <w:rPr>
                            <w:rFonts w:eastAsia="Arial"/>
                          </w:rPr>
                          <w:t>Cycle</w:t>
                        </w:r>
                        <w:proofErr w:type="spellEnd"/>
                      </w:p>
                    </w:txbxContent>
                  </v:textbox>
                </v:rect>
                <w10:anchorlock/>
              </v:group>
            </w:pict>
          </mc:Fallback>
        </mc:AlternateContent>
      </w:r>
    </w:p>
    <w:p w14:paraId="27AA30DA" w14:textId="77777777" w:rsidR="00B57279" w:rsidRPr="008D2886" w:rsidRDefault="00B57279" w:rsidP="00E8679E">
      <w:pPr>
        <w:pStyle w:val="-0"/>
        <w:rPr>
          <w:lang w:val="en-US"/>
        </w:rPr>
      </w:pPr>
      <w:r w:rsidRPr="008D2886">
        <w:rPr>
          <w:lang w:val="en-US"/>
        </w:rPr>
        <w:t>Fig. 2: The DRX mode operation</w:t>
      </w:r>
    </w:p>
    <w:p w14:paraId="4720DE68" w14:textId="77777777" w:rsidR="00B57279" w:rsidRPr="008D2886" w:rsidRDefault="00B57279" w:rsidP="00AD2B39">
      <w:pPr>
        <w:rPr>
          <w:lang w:val="en-US"/>
        </w:rPr>
      </w:pPr>
      <w:r w:rsidRPr="008D2886">
        <w:rPr>
          <w:lang w:val="en-US"/>
        </w:rPr>
        <w:t>In the figure, the DRX mode differentiates between two types of cycles: a short DRX cycle and a long DRX cycle.</w:t>
      </w:r>
    </w:p>
    <w:p w14:paraId="530112FF" w14:textId="77777777" w:rsidR="00B57279" w:rsidRPr="008D2886" w:rsidRDefault="00B57279" w:rsidP="00AD2B39">
      <w:pPr>
        <w:rPr>
          <w:lang w:val="en-US"/>
        </w:rPr>
      </w:pPr>
      <w:proofErr w:type="gramStart"/>
      <w:r w:rsidRPr="008D2886">
        <w:rPr>
          <w:lang w:val="en-US"/>
        </w:rPr>
        <w:t>Similarly</w:t>
      </w:r>
      <w:proofErr w:type="gramEnd"/>
      <w:r w:rsidRPr="008D2886">
        <w:rPr>
          <w:lang w:val="en-US"/>
        </w:rPr>
        <w:t xml:space="preserve"> to the sleep mode, each cycle comprises a listening period (On Duration) and an inactivity period. Listening period may also be extended depending on the volume of the downlink data to be transmitted. After each frame where it received some data, the MS continues listening to the channel activity, as before. The listening period is controlled by the inactivity timer. The primary difference between the DRX mode and the sleep mode is the scheme to increase the sleep/inactivity duration. The DRX mode introduces an alternative parameter, named short DRX cycle timer. It determines the number of short DRX cycles, which should expire without any data transmission before the MS may switch to using its long DRX cycle. Upon any downlink packet reception, the MS resets its short DRX cycle timer and falls back to short DRX cycles.</w:t>
      </w:r>
    </w:p>
    <w:p w14:paraId="6B42AAF5" w14:textId="31390162" w:rsidR="00B57279" w:rsidRPr="00AD2B39" w:rsidRDefault="00B57279" w:rsidP="00E8679E">
      <w:pPr>
        <w:pStyle w:val="1"/>
      </w:pPr>
      <w:r w:rsidRPr="00AD2B39">
        <w:lastRenderedPageBreak/>
        <w:t>Summary of Power Saving Modes</w:t>
      </w:r>
    </w:p>
    <w:p w14:paraId="77A56F8A" w14:textId="77777777" w:rsidR="00B57279" w:rsidRPr="008D2886" w:rsidRDefault="00B57279" w:rsidP="00B57279">
      <w:pPr>
        <w:spacing w:after="137"/>
        <w:ind w:left="-15"/>
        <w:rPr>
          <w:lang w:val="en-US"/>
        </w:rPr>
      </w:pPr>
      <w:r w:rsidRPr="008D2886">
        <w:rPr>
          <w:lang w:val="en-US"/>
        </w:rPr>
        <w:t>Below we list the parameters related to each of the considered power saving modes.</w:t>
      </w:r>
    </w:p>
    <w:p w14:paraId="20B4E8C3" w14:textId="77777777" w:rsidR="00B57279" w:rsidRPr="008D2886" w:rsidRDefault="00B57279" w:rsidP="004E4801">
      <w:pPr>
        <w:pStyle w:val="-"/>
        <w:rPr>
          <w:lang w:val="en-US"/>
        </w:rPr>
      </w:pPr>
      <w:r w:rsidRPr="008D2886">
        <w:rPr>
          <w:lang w:val="en-US"/>
        </w:rPr>
        <w:t>Parameters of the power saving modes:</w:t>
      </w:r>
    </w:p>
    <w:tbl>
      <w:tblPr>
        <w:tblStyle w:val="TableGrid"/>
        <w:tblW w:w="4621" w:type="dxa"/>
        <w:tblInd w:w="200" w:type="dxa"/>
        <w:tblCellMar>
          <w:top w:w="18" w:type="dxa"/>
          <w:left w:w="121" w:type="dxa"/>
          <w:right w:w="115" w:type="dxa"/>
        </w:tblCellMar>
        <w:tblLook w:val="04A0" w:firstRow="1" w:lastRow="0" w:firstColumn="1" w:lastColumn="0" w:noHBand="0" w:noVBand="1"/>
      </w:tblPr>
      <w:tblGrid>
        <w:gridCol w:w="1289"/>
        <w:gridCol w:w="1289"/>
        <w:gridCol w:w="2043"/>
      </w:tblGrid>
      <w:tr w:rsidR="00B57279" w:rsidRPr="008D2886" w14:paraId="129C5F16" w14:textId="77777777" w:rsidTr="00E921AA">
        <w:trPr>
          <w:trHeight w:val="181"/>
        </w:trPr>
        <w:tc>
          <w:tcPr>
            <w:tcW w:w="1262" w:type="dxa"/>
            <w:tcBorders>
              <w:top w:val="single" w:sz="3" w:space="0" w:color="000000"/>
              <w:left w:val="single" w:sz="3" w:space="0" w:color="000000"/>
              <w:bottom w:val="nil"/>
              <w:right w:val="single" w:sz="6" w:space="0" w:color="000000"/>
            </w:tcBorders>
          </w:tcPr>
          <w:p w14:paraId="57523C68" w14:textId="77777777" w:rsidR="00B57279" w:rsidRPr="008D2886" w:rsidRDefault="00B57279" w:rsidP="004E4801">
            <w:pPr>
              <w:pStyle w:val="-1"/>
            </w:pPr>
            <w:r w:rsidRPr="008D2886">
              <w:rPr>
                <w:rFonts w:eastAsia="Calibri"/>
              </w:rPr>
              <w:t>IEEE 802.16m</w:t>
            </w:r>
          </w:p>
        </w:tc>
        <w:tc>
          <w:tcPr>
            <w:tcW w:w="1186" w:type="dxa"/>
            <w:tcBorders>
              <w:top w:val="single" w:sz="3" w:space="0" w:color="000000"/>
              <w:left w:val="single" w:sz="6" w:space="0" w:color="000000"/>
              <w:bottom w:val="nil"/>
              <w:right w:val="single" w:sz="6" w:space="0" w:color="000000"/>
            </w:tcBorders>
          </w:tcPr>
          <w:p w14:paraId="08E44B22" w14:textId="77777777" w:rsidR="00B57279" w:rsidRPr="008D2886" w:rsidRDefault="00B57279" w:rsidP="004E4801">
            <w:pPr>
              <w:pStyle w:val="-1"/>
            </w:pPr>
            <w:r w:rsidRPr="008D2886">
              <w:rPr>
                <w:rFonts w:eastAsia="Calibri"/>
              </w:rPr>
              <w:t>3GPP LTE-A</w:t>
            </w:r>
          </w:p>
        </w:tc>
        <w:tc>
          <w:tcPr>
            <w:tcW w:w="2174" w:type="dxa"/>
            <w:tcBorders>
              <w:top w:val="single" w:sz="3" w:space="0" w:color="000000"/>
              <w:left w:val="single" w:sz="6" w:space="0" w:color="000000"/>
              <w:bottom w:val="nil"/>
              <w:right w:val="single" w:sz="3" w:space="0" w:color="000000"/>
            </w:tcBorders>
          </w:tcPr>
          <w:p w14:paraId="392319AA" w14:textId="77777777" w:rsidR="00B57279" w:rsidRPr="008D2886" w:rsidRDefault="00B57279" w:rsidP="004E4801">
            <w:pPr>
              <w:pStyle w:val="-1"/>
            </w:pPr>
            <w:proofErr w:type="spellStart"/>
            <w:r w:rsidRPr="008D2886">
              <w:rPr>
                <w:rFonts w:eastAsia="Calibri"/>
              </w:rPr>
              <w:t>Description</w:t>
            </w:r>
            <w:proofErr w:type="spellEnd"/>
          </w:p>
        </w:tc>
      </w:tr>
      <w:tr w:rsidR="00B57279" w:rsidRPr="008D2886" w14:paraId="2DF06ABF" w14:textId="77777777" w:rsidTr="00E921AA">
        <w:trPr>
          <w:trHeight w:val="186"/>
        </w:trPr>
        <w:tc>
          <w:tcPr>
            <w:tcW w:w="1262" w:type="dxa"/>
            <w:tcBorders>
              <w:top w:val="nil"/>
              <w:left w:val="single" w:sz="3" w:space="0" w:color="000000"/>
              <w:bottom w:val="single" w:sz="3" w:space="0" w:color="000000"/>
              <w:right w:val="single" w:sz="6" w:space="0" w:color="000000"/>
            </w:tcBorders>
          </w:tcPr>
          <w:p w14:paraId="13F877AE" w14:textId="77777777" w:rsidR="00B57279" w:rsidRPr="008D2886" w:rsidRDefault="00B57279" w:rsidP="004E4801">
            <w:pPr>
              <w:pStyle w:val="-1"/>
            </w:pPr>
            <w:proofErr w:type="spellStart"/>
            <w:r w:rsidRPr="008D2886">
              <w:rPr>
                <w:rFonts w:eastAsia="Calibri"/>
              </w:rPr>
              <w:t>parameters</w:t>
            </w:r>
            <w:proofErr w:type="spellEnd"/>
          </w:p>
        </w:tc>
        <w:tc>
          <w:tcPr>
            <w:tcW w:w="1186" w:type="dxa"/>
            <w:tcBorders>
              <w:top w:val="nil"/>
              <w:left w:val="single" w:sz="6" w:space="0" w:color="000000"/>
              <w:bottom w:val="single" w:sz="3" w:space="0" w:color="000000"/>
              <w:right w:val="single" w:sz="6" w:space="0" w:color="000000"/>
            </w:tcBorders>
          </w:tcPr>
          <w:p w14:paraId="3E1419E4" w14:textId="77777777" w:rsidR="00B57279" w:rsidRPr="008D2886" w:rsidRDefault="00B57279" w:rsidP="004E4801">
            <w:pPr>
              <w:pStyle w:val="-1"/>
            </w:pPr>
            <w:proofErr w:type="spellStart"/>
            <w:r w:rsidRPr="008D2886">
              <w:rPr>
                <w:rFonts w:eastAsia="Calibri"/>
              </w:rPr>
              <w:t>parameters</w:t>
            </w:r>
            <w:proofErr w:type="spellEnd"/>
          </w:p>
        </w:tc>
        <w:tc>
          <w:tcPr>
            <w:tcW w:w="2174" w:type="dxa"/>
            <w:tcBorders>
              <w:top w:val="nil"/>
              <w:left w:val="single" w:sz="6" w:space="0" w:color="000000"/>
              <w:bottom w:val="single" w:sz="3" w:space="0" w:color="000000"/>
              <w:right w:val="single" w:sz="3" w:space="0" w:color="000000"/>
            </w:tcBorders>
          </w:tcPr>
          <w:p w14:paraId="243204D7" w14:textId="77777777" w:rsidR="00B57279" w:rsidRPr="008D2886" w:rsidRDefault="00B57279" w:rsidP="004E4801">
            <w:pPr>
              <w:pStyle w:val="-1"/>
            </w:pPr>
          </w:p>
        </w:tc>
      </w:tr>
      <w:tr w:rsidR="00B57279" w:rsidRPr="008D2886" w14:paraId="68CA6410" w14:textId="77777777" w:rsidTr="00E921AA">
        <w:trPr>
          <w:trHeight w:val="182"/>
        </w:trPr>
        <w:tc>
          <w:tcPr>
            <w:tcW w:w="1262" w:type="dxa"/>
            <w:tcBorders>
              <w:top w:val="single" w:sz="3" w:space="0" w:color="000000"/>
              <w:left w:val="single" w:sz="3" w:space="0" w:color="000000"/>
              <w:bottom w:val="nil"/>
              <w:right w:val="single" w:sz="3" w:space="0" w:color="000000"/>
            </w:tcBorders>
          </w:tcPr>
          <w:p w14:paraId="7B3BF587" w14:textId="77777777" w:rsidR="00B57279" w:rsidRPr="008D2886" w:rsidRDefault="00B57279" w:rsidP="004E4801">
            <w:pPr>
              <w:pStyle w:val="-1"/>
            </w:pPr>
            <w:proofErr w:type="spellStart"/>
            <w:r w:rsidRPr="008D2886">
              <w:t>Listening</w:t>
            </w:r>
            <w:proofErr w:type="spellEnd"/>
          </w:p>
        </w:tc>
        <w:tc>
          <w:tcPr>
            <w:tcW w:w="1186" w:type="dxa"/>
            <w:tcBorders>
              <w:top w:val="single" w:sz="3" w:space="0" w:color="000000"/>
              <w:left w:val="single" w:sz="3" w:space="0" w:color="000000"/>
              <w:bottom w:val="nil"/>
              <w:right w:val="single" w:sz="3" w:space="0" w:color="000000"/>
            </w:tcBorders>
          </w:tcPr>
          <w:p w14:paraId="46473B92" w14:textId="77777777" w:rsidR="00B57279" w:rsidRPr="008D2886" w:rsidRDefault="00B57279" w:rsidP="004E4801">
            <w:pPr>
              <w:pStyle w:val="-1"/>
            </w:pPr>
            <w:proofErr w:type="spellStart"/>
            <w:r w:rsidRPr="008D2886">
              <w:t>On</w:t>
            </w:r>
            <w:proofErr w:type="spellEnd"/>
          </w:p>
        </w:tc>
        <w:tc>
          <w:tcPr>
            <w:tcW w:w="2174" w:type="dxa"/>
            <w:tcBorders>
              <w:top w:val="single" w:sz="3" w:space="0" w:color="000000"/>
              <w:left w:val="single" w:sz="3" w:space="0" w:color="000000"/>
              <w:bottom w:val="nil"/>
              <w:right w:val="single" w:sz="3" w:space="0" w:color="000000"/>
            </w:tcBorders>
          </w:tcPr>
          <w:p w14:paraId="35C52FE0" w14:textId="77777777" w:rsidR="00B57279" w:rsidRPr="008D2886" w:rsidRDefault="00B57279" w:rsidP="004E4801">
            <w:pPr>
              <w:pStyle w:val="-1"/>
            </w:pPr>
            <w:proofErr w:type="spellStart"/>
            <w:r w:rsidRPr="008D2886">
              <w:t>Active</w:t>
            </w:r>
            <w:proofErr w:type="spellEnd"/>
            <w:r w:rsidRPr="008D2886">
              <w:t xml:space="preserve"> </w:t>
            </w:r>
            <w:proofErr w:type="spellStart"/>
            <w:r w:rsidRPr="008D2886">
              <w:t>period</w:t>
            </w:r>
            <w:proofErr w:type="spellEnd"/>
            <w:r w:rsidRPr="008D2886">
              <w:t xml:space="preserve"> </w:t>
            </w:r>
            <w:proofErr w:type="spellStart"/>
            <w:r w:rsidRPr="008D2886">
              <w:t>during</w:t>
            </w:r>
            <w:proofErr w:type="spellEnd"/>
            <w:r w:rsidRPr="008D2886">
              <w:t xml:space="preserve"> </w:t>
            </w:r>
            <w:proofErr w:type="spellStart"/>
            <w:r w:rsidRPr="008D2886">
              <w:t>which</w:t>
            </w:r>
            <w:proofErr w:type="spellEnd"/>
          </w:p>
        </w:tc>
      </w:tr>
      <w:tr w:rsidR="00B57279" w:rsidRPr="005D534C" w14:paraId="2787DED3" w14:textId="77777777" w:rsidTr="00E921AA">
        <w:trPr>
          <w:trHeight w:val="184"/>
        </w:trPr>
        <w:tc>
          <w:tcPr>
            <w:tcW w:w="1262" w:type="dxa"/>
            <w:tcBorders>
              <w:top w:val="nil"/>
              <w:left w:val="single" w:sz="3" w:space="0" w:color="000000"/>
              <w:bottom w:val="single" w:sz="3" w:space="0" w:color="000000"/>
              <w:right w:val="single" w:sz="3" w:space="0" w:color="000000"/>
            </w:tcBorders>
          </w:tcPr>
          <w:p w14:paraId="376DA2CA" w14:textId="77777777" w:rsidR="00B57279" w:rsidRPr="008D2886" w:rsidRDefault="00B57279" w:rsidP="004E4801">
            <w:pPr>
              <w:pStyle w:val="-1"/>
            </w:pPr>
            <w:proofErr w:type="spellStart"/>
            <w:r w:rsidRPr="008D2886">
              <w:t>interval</w:t>
            </w:r>
            <w:proofErr w:type="spellEnd"/>
          </w:p>
        </w:tc>
        <w:tc>
          <w:tcPr>
            <w:tcW w:w="1186" w:type="dxa"/>
            <w:tcBorders>
              <w:top w:val="nil"/>
              <w:left w:val="single" w:sz="3" w:space="0" w:color="000000"/>
              <w:bottom w:val="single" w:sz="3" w:space="0" w:color="000000"/>
              <w:right w:val="single" w:sz="3" w:space="0" w:color="000000"/>
            </w:tcBorders>
          </w:tcPr>
          <w:p w14:paraId="040AE538" w14:textId="77777777" w:rsidR="00B57279" w:rsidRPr="008D2886" w:rsidRDefault="00B57279" w:rsidP="004E4801">
            <w:pPr>
              <w:pStyle w:val="-1"/>
            </w:pPr>
            <w:proofErr w:type="spellStart"/>
            <w:r w:rsidRPr="008D2886">
              <w:t>duration</w:t>
            </w:r>
            <w:proofErr w:type="spellEnd"/>
          </w:p>
        </w:tc>
        <w:tc>
          <w:tcPr>
            <w:tcW w:w="2174" w:type="dxa"/>
            <w:tcBorders>
              <w:top w:val="nil"/>
              <w:left w:val="single" w:sz="3" w:space="0" w:color="000000"/>
              <w:bottom w:val="single" w:sz="3" w:space="0" w:color="000000"/>
              <w:right w:val="single" w:sz="3" w:space="0" w:color="000000"/>
            </w:tcBorders>
          </w:tcPr>
          <w:p w14:paraId="310853E9" w14:textId="77777777" w:rsidR="00B57279" w:rsidRPr="008D2886" w:rsidRDefault="00B57279" w:rsidP="004E4801">
            <w:pPr>
              <w:pStyle w:val="-1"/>
              <w:rPr>
                <w:lang w:val="en-US"/>
              </w:rPr>
            </w:pPr>
            <w:r w:rsidRPr="008D2886">
              <w:rPr>
                <w:lang w:val="en-US"/>
              </w:rPr>
              <w:t>MS listens to the channel</w:t>
            </w:r>
          </w:p>
        </w:tc>
      </w:tr>
      <w:tr w:rsidR="00B57279" w:rsidRPr="005D534C" w14:paraId="035C4593" w14:textId="77777777" w:rsidTr="00E921AA">
        <w:trPr>
          <w:trHeight w:val="182"/>
        </w:trPr>
        <w:tc>
          <w:tcPr>
            <w:tcW w:w="1262" w:type="dxa"/>
            <w:tcBorders>
              <w:top w:val="single" w:sz="3" w:space="0" w:color="000000"/>
              <w:left w:val="single" w:sz="3" w:space="0" w:color="000000"/>
              <w:bottom w:val="nil"/>
              <w:right w:val="single" w:sz="3" w:space="0" w:color="000000"/>
            </w:tcBorders>
          </w:tcPr>
          <w:p w14:paraId="227BFB94" w14:textId="77777777" w:rsidR="00B57279" w:rsidRPr="008D2886" w:rsidRDefault="00B57279" w:rsidP="004E4801">
            <w:pPr>
              <w:pStyle w:val="-1"/>
            </w:pPr>
            <w:proofErr w:type="spellStart"/>
            <w:r w:rsidRPr="008D2886">
              <w:t>Initial</w:t>
            </w:r>
            <w:proofErr w:type="spellEnd"/>
          </w:p>
        </w:tc>
        <w:tc>
          <w:tcPr>
            <w:tcW w:w="1186" w:type="dxa"/>
            <w:tcBorders>
              <w:top w:val="single" w:sz="3" w:space="0" w:color="000000"/>
              <w:left w:val="single" w:sz="3" w:space="0" w:color="000000"/>
              <w:bottom w:val="nil"/>
              <w:right w:val="single" w:sz="3" w:space="0" w:color="000000"/>
            </w:tcBorders>
          </w:tcPr>
          <w:p w14:paraId="096F15B7" w14:textId="77777777" w:rsidR="00B57279" w:rsidRPr="008D2886" w:rsidRDefault="00B57279" w:rsidP="004E4801">
            <w:pPr>
              <w:pStyle w:val="-1"/>
            </w:pPr>
            <w:r w:rsidRPr="008D2886">
              <w:t>Short</w:t>
            </w:r>
          </w:p>
        </w:tc>
        <w:tc>
          <w:tcPr>
            <w:tcW w:w="2174" w:type="dxa"/>
            <w:tcBorders>
              <w:top w:val="single" w:sz="3" w:space="0" w:color="000000"/>
              <w:left w:val="single" w:sz="3" w:space="0" w:color="000000"/>
              <w:bottom w:val="nil"/>
              <w:right w:val="single" w:sz="3" w:space="0" w:color="000000"/>
            </w:tcBorders>
          </w:tcPr>
          <w:p w14:paraId="05A0C2C2" w14:textId="77777777" w:rsidR="00B57279" w:rsidRPr="008D2886" w:rsidRDefault="00B57279" w:rsidP="004E4801">
            <w:pPr>
              <w:pStyle w:val="-1"/>
              <w:rPr>
                <w:lang w:val="en-US"/>
              </w:rPr>
            </w:pPr>
            <w:r w:rsidRPr="008D2886">
              <w:rPr>
                <w:lang w:val="en-US"/>
              </w:rPr>
              <w:t>Duration of the first sleep</w:t>
            </w:r>
          </w:p>
        </w:tc>
      </w:tr>
      <w:tr w:rsidR="00B57279" w:rsidRPr="008D2886" w14:paraId="45FEC993" w14:textId="77777777" w:rsidTr="00E921AA">
        <w:trPr>
          <w:trHeight w:val="184"/>
        </w:trPr>
        <w:tc>
          <w:tcPr>
            <w:tcW w:w="1262" w:type="dxa"/>
            <w:tcBorders>
              <w:top w:val="nil"/>
              <w:left w:val="single" w:sz="3" w:space="0" w:color="000000"/>
              <w:bottom w:val="single" w:sz="3" w:space="0" w:color="000000"/>
              <w:right w:val="single" w:sz="3" w:space="0" w:color="000000"/>
            </w:tcBorders>
          </w:tcPr>
          <w:p w14:paraId="05E5DB9E" w14:textId="77777777" w:rsidR="00B57279" w:rsidRPr="008D2886" w:rsidRDefault="00B57279" w:rsidP="004E4801">
            <w:pPr>
              <w:pStyle w:val="-1"/>
            </w:pPr>
            <w:proofErr w:type="spellStart"/>
            <w:r w:rsidRPr="008D2886">
              <w:t>sleep</w:t>
            </w:r>
            <w:proofErr w:type="spellEnd"/>
            <w:r w:rsidRPr="008D2886">
              <w:t xml:space="preserve"> </w:t>
            </w:r>
            <w:proofErr w:type="spellStart"/>
            <w:r w:rsidRPr="008D2886">
              <w:t>cycle</w:t>
            </w:r>
            <w:proofErr w:type="spellEnd"/>
          </w:p>
        </w:tc>
        <w:tc>
          <w:tcPr>
            <w:tcW w:w="1186" w:type="dxa"/>
            <w:tcBorders>
              <w:top w:val="nil"/>
              <w:left w:val="single" w:sz="3" w:space="0" w:color="000000"/>
              <w:bottom w:val="single" w:sz="3" w:space="0" w:color="000000"/>
              <w:right w:val="single" w:sz="3" w:space="0" w:color="000000"/>
            </w:tcBorders>
          </w:tcPr>
          <w:p w14:paraId="5E26ED40" w14:textId="77777777" w:rsidR="00B57279" w:rsidRPr="008D2886" w:rsidRDefault="00B57279" w:rsidP="004E4801">
            <w:pPr>
              <w:pStyle w:val="-1"/>
            </w:pPr>
            <w:r w:rsidRPr="008D2886">
              <w:t xml:space="preserve">DRX </w:t>
            </w:r>
            <w:proofErr w:type="spellStart"/>
            <w:r w:rsidRPr="008D2886">
              <w:t>cycle</w:t>
            </w:r>
            <w:proofErr w:type="spellEnd"/>
          </w:p>
        </w:tc>
        <w:tc>
          <w:tcPr>
            <w:tcW w:w="2174" w:type="dxa"/>
            <w:tcBorders>
              <w:top w:val="nil"/>
              <w:left w:val="single" w:sz="3" w:space="0" w:color="000000"/>
              <w:bottom w:val="single" w:sz="3" w:space="0" w:color="000000"/>
              <w:right w:val="single" w:sz="3" w:space="0" w:color="000000"/>
            </w:tcBorders>
          </w:tcPr>
          <w:p w14:paraId="16689A93" w14:textId="77777777" w:rsidR="00B57279" w:rsidRPr="008D2886" w:rsidRDefault="00B57279" w:rsidP="004E4801">
            <w:pPr>
              <w:pStyle w:val="-1"/>
            </w:pPr>
            <w:r w:rsidRPr="008D2886">
              <w:t xml:space="preserve">(DRX) </w:t>
            </w:r>
            <w:proofErr w:type="spellStart"/>
            <w:r w:rsidRPr="008D2886">
              <w:t>cycle</w:t>
            </w:r>
            <w:proofErr w:type="spellEnd"/>
          </w:p>
        </w:tc>
      </w:tr>
      <w:tr w:rsidR="00B57279" w:rsidRPr="008D2886" w14:paraId="4C102FB7" w14:textId="77777777" w:rsidTr="00E921AA">
        <w:trPr>
          <w:trHeight w:val="182"/>
        </w:trPr>
        <w:tc>
          <w:tcPr>
            <w:tcW w:w="1262" w:type="dxa"/>
            <w:tcBorders>
              <w:top w:val="single" w:sz="3" w:space="0" w:color="000000"/>
              <w:left w:val="single" w:sz="3" w:space="0" w:color="000000"/>
              <w:bottom w:val="nil"/>
              <w:right w:val="single" w:sz="3" w:space="0" w:color="000000"/>
            </w:tcBorders>
          </w:tcPr>
          <w:p w14:paraId="5A87F3E1" w14:textId="77777777" w:rsidR="00B57279" w:rsidRPr="008D2886" w:rsidRDefault="00B57279" w:rsidP="004E4801">
            <w:pPr>
              <w:pStyle w:val="-1"/>
            </w:pPr>
            <w:proofErr w:type="spellStart"/>
            <w:r w:rsidRPr="008D2886">
              <w:t>Maximum</w:t>
            </w:r>
            <w:proofErr w:type="spellEnd"/>
          </w:p>
        </w:tc>
        <w:tc>
          <w:tcPr>
            <w:tcW w:w="1186" w:type="dxa"/>
            <w:tcBorders>
              <w:top w:val="single" w:sz="3" w:space="0" w:color="000000"/>
              <w:left w:val="single" w:sz="3" w:space="0" w:color="000000"/>
              <w:bottom w:val="nil"/>
              <w:right w:val="single" w:sz="3" w:space="0" w:color="000000"/>
            </w:tcBorders>
          </w:tcPr>
          <w:p w14:paraId="2CA3D2A9" w14:textId="77777777" w:rsidR="00B57279" w:rsidRPr="008D2886" w:rsidRDefault="00B57279" w:rsidP="004E4801">
            <w:pPr>
              <w:pStyle w:val="-1"/>
            </w:pPr>
            <w:proofErr w:type="spellStart"/>
            <w:r w:rsidRPr="008D2886">
              <w:t>Long</w:t>
            </w:r>
            <w:proofErr w:type="spellEnd"/>
          </w:p>
        </w:tc>
        <w:tc>
          <w:tcPr>
            <w:tcW w:w="2174" w:type="dxa"/>
            <w:tcBorders>
              <w:top w:val="single" w:sz="3" w:space="0" w:color="000000"/>
              <w:left w:val="single" w:sz="3" w:space="0" w:color="000000"/>
              <w:bottom w:val="nil"/>
              <w:right w:val="single" w:sz="3" w:space="0" w:color="000000"/>
            </w:tcBorders>
          </w:tcPr>
          <w:p w14:paraId="23D561A8" w14:textId="77777777" w:rsidR="00B57279" w:rsidRPr="008D2886" w:rsidRDefault="00B57279" w:rsidP="004E4801">
            <w:pPr>
              <w:pStyle w:val="-1"/>
            </w:pPr>
            <w:proofErr w:type="spellStart"/>
            <w:r w:rsidRPr="008D2886">
              <w:t>Maximum</w:t>
            </w:r>
            <w:proofErr w:type="spellEnd"/>
            <w:r w:rsidRPr="008D2886">
              <w:t xml:space="preserve"> </w:t>
            </w:r>
            <w:proofErr w:type="spellStart"/>
            <w:r w:rsidRPr="008D2886">
              <w:t>allowed</w:t>
            </w:r>
            <w:proofErr w:type="spellEnd"/>
            <w:r w:rsidRPr="008D2886">
              <w:t xml:space="preserve"> </w:t>
            </w:r>
            <w:proofErr w:type="spellStart"/>
            <w:r w:rsidRPr="008D2886">
              <w:t>duration</w:t>
            </w:r>
            <w:proofErr w:type="spellEnd"/>
          </w:p>
        </w:tc>
      </w:tr>
      <w:tr w:rsidR="00B57279" w:rsidRPr="005D534C" w14:paraId="21482280" w14:textId="77777777" w:rsidTr="00E921AA">
        <w:trPr>
          <w:trHeight w:val="184"/>
        </w:trPr>
        <w:tc>
          <w:tcPr>
            <w:tcW w:w="1262" w:type="dxa"/>
            <w:tcBorders>
              <w:top w:val="nil"/>
              <w:left w:val="single" w:sz="3" w:space="0" w:color="000000"/>
              <w:bottom w:val="single" w:sz="3" w:space="0" w:color="000000"/>
              <w:right w:val="single" w:sz="3" w:space="0" w:color="000000"/>
            </w:tcBorders>
          </w:tcPr>
          <w:p w14:paraId="24035679" w14:textId="77777777" w:rsidR="00B57279" w:rsidRPr="008D2886" w:rsidRDefault="00B57279" w:rsidP="004E4801">
            <w:pPr>
              <w:pStyle w:val="-1"/>
            </w:pPr>
            <w:proofErr w:type="spellStart"/>
            <w:r w:rsidRPr="008D2886">
              <w:t>sleep</w:t>
            </w:r>
            <w:proofErr w:type="spellEnd"/>
            <w:r w:rsidRPr="008D2886">
              <w:t xml:space="preserve"> </w:t>
            </w:r>
            <w:proofErr w:type="spellStart"/>
            <w:r w:rsidRPr="008D2886">
              <w:t>cycle</w:t>
            </w:r>
            <w:proofErr w:type="spellEnd"/>
          </w:p>
        </w:tc>
        <w:tc>
          <w:tcPr>
            <w:tcW w:w="1186" w:type="dxa"/>
            <w:tcBorders>
              <w:top w:val="nil"/>
              <w:left w:val="single" w:sz="3" w:space="0" w:color="000000"/>
              <w:bottom w:val="single" w:sz="3" w:space="0" w:color="000000"/>
              <w:right w:val="single" w:sz="3" w:space="0" w:color="000000"/>
            </w:tcBorders>
          </w:tcPr>
          <w:p w14:paraId="2F193560" w14:textId="77777777" w:rsidR="00B57279" w:rsidRPr="008D2886" w:rsidRDefault="00B57279" w:rsidP="004E4801">
            <w:pPr>
              <w:pStyle w:val="-1"/>
            </w:pPr>
            <w:r w:rsidRPr="008D2886">
              <w:t xml:space="preserve">DRX </w:t>
            </w:r>
            <w:proofErr w:type="spellStart"/>
            <w:r w:rsidRPr="008D2886">
              <w:t>cycle</w:t>
            </w:r>
            <w:proofErr w:type="spellEnd"/>
          </w:p>
        </w:tc>
        <w:tc>
          <w:tcPr>
            <w:tcW w:w="2174" w:type="dxa"/>
            <w:tcBorders>
              <w:top w:val="nil"/>
              <w:left w:val="single" w:sz="3" w:space="0" w:color="000000"/>
              <w:bottom w:val="single" w:sz="3" w:space="0" w:color="000000"/>
              <w:right w:val="single" w:sz="3" w:space="0" w:color="000000"/>
            </w:tcBorders>
          </w:tcPr>
          <w:p w14:paraId="75218069" w14:textId="77777777" w:rsidR="00B57279" w:rsidRPr="008D2886" w:rsidRDefault="00B57279" w:rsidP="004E4801">
            <w:pPr>
              <w:pStyle w:val="-1"/>
              <w:rPr>
                <w:lang w:val="en-US"/>
              </w:rPr>
            </w:pPr>
            <w:r w:rsidRPr="008D2886">
              <w:rPr>
                <w:lang w:val="en-US"/>
              </w:rPr>
              <w:t>of a sleep (DRX) cycle</w:t>
            </w:r>
          </w:p>
        </w:tc>
      </w:tr>
      <w:tr w:rsidR="00B57279" w:rsidRPr="008D2886" w14:paraId="040BC48A" w14:textId="77777777" w:rsidTr="00E921AA">
        <w:trPr>
          <w:trHeight w:val="182"/>
        </w:trPr>
        <w:tc>
          <w:tcPr>
            <w:tcW w:w="1262" w:type="dxa"/>
            <w:tcBorders>
              <w:top w:val="single" w:sz="3" w:space="0" w:color="000000"/>
              <w:left w:val="single" w:sz="3" w:space="0" w:color="000000"/>
              <w:bottom w:val="nil"/>
              <w:right w:val="single" w:sz="3" w:space="0" w:color="000000"/>
            </w:tcBorders>
          </w:tcPr>
          <w:p w14:paraId="676040C5" w14:textId="77777777" w:rsidR="00B57279" w:rsidRPr="008D2886" w:rsidRDefault="00B57279" w:rsidP="004E4801">
            <w:pPr>
              <w:pStyle w:val="-1"/>
            </w:pPr>
            <w:proofErr w:type="spellStart"/>
            <w:r w:rsidRPr="008D2886">
              <w:t>Inactivity</w:t>
            </w:r>
            <w:proofErr w:type="spellEnd"/>
          </w:p>
        </w:tc>
        <w:tc>
          <w:tcPr>
            <w:tcW w:w="1186" w:type="dxa"/>
            <w:tcBorders>
              <w:top w:val="single" w:sz="3" w:space="0" w:color="000000"/>
              <w:left w:val="single" w:sz="3" w:space="0" w:color="000000"/>
              <w:bottom w:val="nil"/>
              <w:right w:val="single" w:sz="3" w:space="0" w:color="000000"/>
            </w:tcBorders>
          </w:tcPr>
          <w:p w14:paraId="72A1AF36" w14:textId="77777777" w:rsidR="00B57279" w:rsidRPr="008D2886" w:rsidRDefault="00B57279" w:rsidP="004E4801">
            <w:pPr>
              <w:pStyle w:val="-1"/>
            </w:pPr>
            <w:proofErr w:type="spellStart"/>
            <w:r w:rsidRPr="008D2886">
              <w:t>Inactivity</w:t>
            </w:r>
            <w:proofErr w:type="spellEnd"/>
          </w:p>
        </w:tc>
        <w:tc>
          <w:tcPr>
            <w:tcW w:w="2174" w:type="dxa"/>
            <w:tcBorders>
              <w:top w:val="single" w:sz="3" w:space="0" w:color="000000"/>
              <w:left w:val="single" w:sz="3" w:space="0" w:color="000000"/>
              <w:bottom w:val="nil"/>
              <w:right w:val="single" w:sz="3" w:space="0" w:color="000000"/>
            </w:tcBorders>
          </w:tcPr>
          <w:p w14:paraId="3FCBAF2A" w14:textId="77777777" w:rsidR="00B57279" w:rsidRPr="008D2886" w:rsidRDefault="00B57279" w:rsidP="004E4801">
            <w:pPr>
              <w:pStyle w:val="-1"/>
            </w:pPr>
            <w:proofErr w:type="spellStart"/>
            <w:r w:rsidRPr="008D2886">
              <w:t>Active</w:t>
            </w:r>
            <w:proofErr w:type="spellEnd"/>
            <w:r w:rsidRPr="008D2886">
              <w:t xml:space="preserve"> </w:t>
            </w:r>
            <w:proofErr w:type="spellStart"/>
            <w:r w:rsidRPr="008D2886">
              <w:t>period</w:t>
            </w:r>
            <w:proofErr w:type="spellEnd"/>
            <w:r w:rsidRPr="008D2886">
              <w:t xml:space="preserve"> </w:t>
            </w:r>
            <w:proofErr w:type="spellStart"/>
            <w:r w:rsidRPr="008D2886">
              <w:t>during</w:t>
            </w:r>
            <w:proofErr w:type="spellEnd"/>
            <w:r w:rsidRPr="008D2886">
              <w:t xml:space="preserve"> </w:t>
            </w:r>
            <w:proofErr w:type="spellStart"/>
            <w:r w:rsidRPr="008D2886">
              <w:t>which</w:t>
            </w:r>
            <w:proofErr w:type="spellEnd"/>
          </w:p>
        </w:tc>
      </w:tr>
      <w:tr w:rsidR="00B57279" w:rsidRPr="005D534C" w14:paraId="58E3515D" w14:textId="77777777" w:rsidTr="00E921AA">
        <w:trPr>
          <w:trHeight w:val="364"/>
        </w:trPr>
        <w:tc>
          <w:tcPr>
            <w:tcW w:w="1262" w:type="dxa"/>
            <w:tcBorders>
              <w:top w:val="nil"/>
              <w:left w:val="single" w:sz="3" w:space="0" w:color="000000"/>
              <w:bottom w:val="single" w:sz="3" w:space="0" w:color="000000"/>
              <w:right w:val="single" w:sz="3" w:space="0" w:color="000000"/>
            </w:tcBorders>
          </w:tcPr>
          <w:p w14:paraId="527F9349" w14:textId="77777777" w:rsidR="00B57279" w:rsidRPr="008D2886" w:rsidRDefault="00B57279" w:rsidP="004E4801">
            <w:pPr>
              <w:pStyle w:val="-1"/>
            </w:pPr>
            <w:proofErr w:type="spellStart"/>
            <w:r w:rsidRPr="008D2886">
              <w:t>timer</w:t>
            </w:r>
            <w:proofErr w:type="spellEnd"/>
          </w:p>
        </w:tc>
        <w:tc>
          <w:tcPr>
            <w:tcW w:w="1186" w:type="dxa"/>
            <w:tcBorders>
              <w:top w:val="nil"/>
              <w:left w:val="single" w:sz="3" w:space="0" w:color="000000"/>
              <w:bottom w:val="single" w:sz="3" w:space="0" w:color="000000"/>
              <w:right w:val="single" w:sz="3" w:space="0" w:color="000000"/>
            </w:tcBorders>
          </w:tcPr>
          <w:p w14:paraId="0342375B" w14:textId="77777777" w:rsidR="00B57279" w:rsidRPr="008D2886" w:rsidRDefault="00B57279" w:rsidP="004E4801">
            <w:pPr>
              <w:pStyle w:val="-1"/>
            </w:pPr>
            <w:proofErr w:type="spellStart"/>
            <w:r w:rsidRPr="008D2886">
              <w:t>timer</w:t>
            </w:r>
            <w:proofErr w:type="spellEnd"/>
          </w:p>
        </w:tc>
        <w:tc>
          <w:tcPr>
            <w:tcW w:w="2174" w:type="dxa"/>
            <w:tcBorders>
              <w:top w:val="nil"/>
              <w:left w:val="single" w:sz="3" w:space="0" w:color="000000"/>
              <w:bottom w:val="single" w:sz="3" w:space="0" w:color="000000"/>
              <w:right w:val="single" w:sz="3" w:space="0" w:color="000000"/>
            </w:tcBorders>
          </w:tcPr>
          <w:p w14:paraId="1E525DC0" w14:textId="77777777" w:rsidR="00B57279" w:rsidRPr="008D2886" w:rsidRDefault="00B57279" w:rsidP="004E4801">
            <w:pPr>
              <w:pStyle w:val="-1"/>
              <w:rPr>
                <w:lang w:val="en-US"/>
              </w:rPr>
            </w:pPr>
            <w:r w:rsidRPr="008D2886">
              <w:rPr>
                <w:lang w:val="en-US"/>
              </w:rPr>
              <w:t>MS continues to listen after data packet reception</w:t>
            </w:r>
          </w:p>
        </w:tc>
      </w:tr>
      <w:tr w:rsidR="00B57279" w:rsidRPr="005D534C" w14:paraId="2530D4EA" w14:textId="77777777" w:rsidTr="00E921AA">
        <w:trPr>
          <w:trHeight w:val="182"/>
        </w:trPr>
        <w:tc>
          <w:tcPr>
            <w:tcW w:w="1262" w:type="dxa"/>
            <w:tcBorders>
              <w:top w:val="single" w:sz="3" w:space="0" w:color="000000"/>
              <w:left w:val="single" w:sz="3" w:space="0" w:color="000000"/>
              <w:bottom w:val="nil"/>
              <w:right w:val="single" w:sz="3" w:space="0" w:color="000000"/>
            </w:tcBorders>
          </w:tcPr>
          <w:p w14:paraId="23B539A0" w14:textId="77777777" w:rsidR="00B57279" w:rsidRPr="008D2886" w:rsidRDefault="00B57279" w:rsidP="004E4801">
            <w:pPr>
              <w:pStyle w:val="-1"/>
              <w:rPr>
                <w:lang w:val="en-US"/>
              </w:rPr>
            </w:pPr>
          </w:p>
        </w:tc>
        <w:tc>
          <w:tcPr>
            <w:tcW w:w="1186" w:type="dxa"/>
            <w:tcBorders>
              <w:top w:val="single" w:sz="3" w:space="0" w:color="000000"/>
              <w:left w:val="single" w:sz="3" w:space="0" w:color="000000"/>
              <w:bottom w:val="nil"/>
              <w:right w:val="single" w:sz="3" w:space="0" w:color="000000"/>
            </w:tcBorders>
          </w:tcPr>
          <w:p w14:paraId="7A70649F" w14:textId="77777777" w:rsidR="00B57279" w:rsidRPr="008D2886" w:rsidRDefault="00B57279" w:rsidP="004E4801">
            <w:pPr>
              <w:pStyle w:val="-1"/>
            </w:pPr>
            <w:r w:rsidRPr="008D2886">
              <w:t>Short DRX</w:t>
            </w:r>
          </w:p>
        </w:tc>
        <w:tc>
          <w:tcPr>
            <w:tcW w:w="2174" w:type="dxa"/>
            <w:tcBorders>
              <w:top w:val="single" w:sz="3" w:space="0" w:color="000000"/>
              <w:left w:val="single" w:sz="3" w:space="0" w:color="000000"/>
              <w:bottom w:val="nil"/>
              <w:right w:val="single" w:sz="3" w:space="0" w:color="000000"/>
            </w:tcBorders>
          </w:tcPr>
          <w:p w14:paraId="44D11C20" w14:textId="77777777" w:rsidR="00B57279" w:rsidRPr="008D2886" w:rsidRDefault="00B57279" w:rsidP="004E4801">
            <w:pPr>
              <w:pStyle w:val="-1"/>
              <w:rPr>
                <w:lang w:val="en-US"/>
              </w:rPr>
            </w:pPr>
            <w:r w:rsidRPr="008D2886">
              <w:rPr>
                <w:lang w:val="en-US"/>
              </w:rPr>
              <w:t>Number of DRX short cycles</w:t>
            </w:r>
          </w:p>
        </w:tc>
      </w:tr>
      <w:tr w:rsidR="00B57279" w:rsidRPr="005D534C" w14:paraId="64BCE4F9" w14:textId="77777777" w:rsidTr="00E921AA">
        <w:trPr>
          <w:trHeight w:val="364"/>
        </w:trPr>
        <w:tc>
          <w:tcPr>
            <w:tcW w:w="1262" w:type="dxa"/>
            <w:tcBorders>
              <w:top w:val="nil"/>
              <w:left w:val="single" w:sz="3" w:space="0" w:color="000000"/>
              <w:bottom w:val="single" w:sz="3" w:space="0" w:color="000000"/>
              <w:right w:val="single" w:sz="3" w:space="0" w:color="000000"/>
            </w:tcBorders>
          </w:tcPr>
          <w:p w14:paraId="5D64CDF4" w14:textId="77777777" w:rsidR="00B57279" w:rsidRPr="008D2886" w:rsidRDefault="00B57279" w:rsidP="004E4801">
            <w:pPr>
              <w:pStyle w:val="-1"/>
            </w:pPr>
            <w:r w:rsidRPr="008D2886">
              <w:t>–</w:t>
            </w:r>
          </w:p>
        </w:tc>
        <w:tc>
          <w:tcPr>
            <w:tcW w:w="1186" w:type="dxa"/>
            <w:tcBorders>
              <w:top w:val="nil"/>
              <w:left w:val="single" w:sz="3" w:space="0" w:color="000000"/>
              <w:bottom w:val="single" w:sz="3" w:space="0" w:color="000000"/>
              <w:right w:val="single" w:sz="3" w:space="0" w:color="000000"/>
            </w:tcBorders>
          </w:tcPr>
          <w:p w14:paraId="7F3DE546" w14:textId="77777777" w:rsidR="00B57279" w:rsidRPr="008D2886" w:rsidRDefault="00B57279" w:rsidP="004E4801">
            <w:pPr>
              <w:pStyle w:val="-1"/>
            </w:pPr>
            <w:proofErr w:type="spellStart"/>
            <w:r w:rsidRPr="008D2886">
              <w:t>cycle</w:t>
            </w:r>
            <w:proofErr w:type="spellEnd"/>
            <w:r w:rsidRPr="008D2886">
              <w:t xml:space="preserve"> </w:t>
            </w:r>
            <w:proofErr w:type="spellStart"/>
            <w:r w:rsidRPr="008D2886">
              <w:t>timer</w:t>
            </w:r>
            <w:proofErr w:type="spellEnd"/>
          </w:p>
        </w:tc>
        <w:tc>
          <w:tcPr>
            <w:tcW w:w="2174" w:type="dxa"/>
            <w:tcBorders>
              <w:top w:val="nil"/>
              <w:left w:val="single" w:sz="3" w:space="0" w:color="000000"/>
              <w:bottom w:val="single" w:sz="3" w:space="0" w:color="000000"/>
              <w:right w:val="single" w:sz="3" w:space="0" w:color="000000"/>
            </w:tcBorders>
          </w:tcPr>
          <w:p w14:paraId="0491B441" w14:textId="77777777" w:rsidR="00B57279" w:rsidRPr="008D2886" w:rsidRDefault="00B57279" w:rsidP="004E4801">
            <w:pPr>
              <w:pStyle w:val="-1"/>
              <w:rPr>
                <w:lang w:val="en-US"/>
              </w:rPr>
            </w:pPr>
            <w:r w:rsidRPr="008D2886">
              <w:rPr>
                <w:lang w:val="en-US"/>
              </w:rPr>
              <w:t>which pass before switching to the DRX long cycle</w:t>
            </w:r>
          </w:p>
        </w:tc>
      </w:tr>
    </w:tbl>
    <w:p w14:paraId="3DA9099C" w14:textId="13C66298" w:rsidR="00B57279" w:rsidRPr="008D2886" w:rsidRDefault="00B57279" w:rsidP="005D534C">
      <w:pPr>
        <w:pStyle w:val="1"/>
        <w:rPr>
          <w:lang w:val="en-US"/>
        </w:rPr>
      </w:pPr>
      <w:r w:rsidRPr="008D2886">
        <w:rPr>
          <w:lang w:val="en-US"/>
        </w:rPr>
        <w:lastRenderedPageBreak/>
        <w:t>POWER SAVING ANALYSIS</w:t>
      </w:r>
    </w:p>
    <w:p w14:paraId="18E287C1" w14:textId="23601E67" w:rsidR="00B57279" w:rsidRDefault="00B57279" w:rsidP="00B57279">
      <w:pPr>
        <w:spacing w:after="96"/>
        <w:ind w:left="-15"/>
        <w:rPr>
          <w:lang w:val="en-US"/>
        </w:rPr>
      </w:pPr>
      <w:r w:rsidRPr="008D2886">
        <w:rPr>
          <w:lang w:val="en-US"/>
        </w:rPr>
        <w:t>In order to conclude on the efficiency of the power saving mechanisms, we exploit the so-called energy efficiency coefficient, which may be defined as in [14]:</w:t>
      </w:r>
    </w:p>
    <w:p w14:paraId="457EC809" w14:textId="06E336D8" w:rsidR="00B57279" w:rsidRPr="008D2886" w:rsidRDefault="00FA28BF" w:rsidP="00FA28BF">
      <w:pPr>
        <w:pStyle w:val="a8"/>
        <w:rPr>
          <w:lang w:val="en-US"/>
        </w:rPr>
      </w:pPr>
      <m:oMath>
        <m:r>
          <w:rPr>
            <w:rFonts w:ascii="Cambria Math" w:hAnsi="Cambria Math"/>
            <w:i/>
            <w:lang w:val="en-US"/>
          </w:rPr>
          <w:sym w:font="Symbol" w:char="F068"/>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E[</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m:t>
                </m:r>
              </m:sub>
            </m:sSub>
            <m:r>
              <m:rPr>
                <m:sty m:val="p"/>
              </m:rPr>
              <w:rPr>
                <w:rFonts w:ascii="Cambria Math" w:hAnsi="Cambria Math" w:cs="Cambria Math"/>
                <w:lang w:val="en-US"/>
              </w:rPr>
              <m:t>]</m:t>
            </m:r>
          </m:num>
          <m:den>
            <m:r>
              <m:rPr>
                <m:sty m:val="p"/>
              </m:rPr>
              <w:rPr>
                <w:rFonts w:ascii="Cambria Math" w:hAnsi="Cambria Math" w:cs="Cambria Math"/>
                <w:lang w:val="en-US"/>
              </w:rPr>
              <m:t>E</m:t>
            </m:r>
            <m:d>
              <m:dPr>
                <m:begChr m:val="["/>
                <m:endChr m:val="]"/>
                <m:ctrlPr>
                  <w:rPr>
                    <w:rFonts w:ascii="Cambria Math" w:hAnsi="Cambria Math" w:cs="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A</m:t>
                    </m:r>
                  </m:sub>
                </m:sSub>
                <m:ctrlPr>
                  <w:rPr>
                    <w:rFonts w:ascii="Cambria Math" w:hAnsi="Cambria Math"/>
                    <w:i/>
                    <w:lang w:val="en-US"/>
                  </w:rPr>
                </m:ctrlPr>
              </m:e>
            </m:d>
            <m:r>
              <w:rPr>
                <w:rFonts w:ascii="Cambria Math" w:hAnsi="Cambria Math"/>
                <w:lang w:val="en-US"/>
              </w:rPr>
              <m:t>+E[</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den>
        </m:f>
      </m:oMath>
      <w:r w:rsidR="00B57279" w:rsidRPr="008D2886">
        <w:rPr>
          <w:rFonts w:eastAsia="Cambria"/>
          <w:lang w:val="en-US"/>
        </w:rPr>
        <w:t>,</w:t>
      </w:r>
      <w:r w:rsidR="00B57279" w:rsidRPr="008D2886">
        <w:rPr>
          <w:rFonts w:eastAsia="Cambria"/>
          <w:lang w:val="en-US"/>
        </w:rPr>
        <w:tab/>
      </w:r>
      <w:r w:rsidR="00B57279" w:rsidRPr="008D2886">
        <w:rPr>
          <w:lang w:val="en-US"/>
        </w:rPr>
        <w:t>(2)</w:t>
      </w:r>
    </w:p>
    <w:p w14:paraId="2BCCE1B4" w14:textId="77777777" w:rsidR="00B57279" w:rsidRPr="008D2886" w:rsidRDefault="00B57279" w:rsidP="00B57279">
      <w:pPr>
        <w:ind w:left="-15" w:firstLine="0"/>
        <w:rPr>
          <w:lang w:val="en-US"/>
        </w:rPr>
      </w:pPr>
      <w:r w:rsidRPr="008D2886">
        <w:rPr>
          <w:lang w:val="en-US"/>
        </w:rPr>
        <w:t xml:space="preserve">where </w:t>
      </w:r>
      <w:r w:rsidRPr="008D2886">
        <w:rPr>
          <w:rFonts w:eastAsia="Cambria"/>
          <w:i/>
          <w:lang w:val="en-US"/>
        </w:rPr>
        <w:t>E</w:t>
      </w:r>
      <w:r w:rsidRPr="008D2886">
        <w:rPr>
          <w:rFonts w:eastAsia="Cambria"/>
          <w:lang w:val="en-US"/>
        </w:rPr>
        <w:t>[</w:t>
      </w:r>
      <w:r w:rsidRPr="008D2886">
        <w:rPr>
          <w:rFonts w:eastAsia="Cambria"/>
          <w:i/>
          <w:lang w:val="en-US"/>
        </w:rPr>
        <w:t>T</w:t>
      </w:r>
      <w:r w:rsidRPr="008D2886">
        <w:rPr>
          <w:rFonts w:eastAsia="Cambria"/>
          <w:i/>
          <w:vertAlign w:val="subscript"/>
          <w:lang w:val="en-US"/>
        </w:rPr>
        <w:t>S</w:t>
      </w:r>
      <w:r w:rsidRPr="008D2886">
        <w:rPr>
          <w:rFonts w:eastAsia="Cambria"/>
          <w:lang w:val="en-US"/>
        </w:rPr>
        <w:t xml:space="preserve">] </w:t>
      </w:r>
      <w:r w:rsidRPr="008D2886">
        <w:rPr>
          <w:lang w:val="en-US"/>
        </w:rPr>
        <w:t xml:space="preserve">is the mean </w:t>
      </w:r>
      <w:proofErr w:type="gramStart"/>
      <w:r w:rsidRPr="008D2886">
        <w:rPr>
          <w:lang w:val="en-US"/>
        </w:rPr>
        <w:t>time</w:t>
      </w:r>
      <w:proofErr w:type="gramEnd"/>
      <w:r w:rsidRPr="008D2886">
        <w:rPr>
          <w:lang w:val="en-US"/>
        </w:rPr>
        <w:t xml:space="preserve"> the MS spends in the sleep/inactive state; </w:t>
      </w:r>
      <w:r w:rsidRPr="008D2886">
        <w:rPr>
          <w:rFonts w:eastAsia="Cambria"/>
          <w:i/>
          <w:lang w:val="en-US"/>
        </w:rPr>
        <w:t>E</w:t>
      </w:r>
      <w:r w:rsidRPr="008D2886">
        <w:rPr>
          <w:rFonts w:eastAsia="Cambria"/>
          <w:lang w:val="en-US"/>
        </w:rPr>
        <w:t>[</w:t>
      </w:r>
      <w:r w:rsidRPr="008D2886">
        <w:rPr>
          <w:rFonts w:eastAsia="Cambria"/>
          <w:i/>
          <w:lang w:val="en-US"/>
        </w:rPr>
        <w:t>T</w:t>
      </w:r>
      <w:r w:rsidRPr="008D2886">
        <w:rPr>
          <w:rFonts w:eastAsia="Cambria"/>
          <w:i/>
          <w:vertAlign w:val="subscript"/>
          <w:lang w:val="en-US"/>
        </w:rPr>
        <w:t>A</w:t>
      </w:r>
      <w:r w:rsidRPr="008D2886">
        <w:rPr>
          <w:rFonts w:eastAsia="Cambria"/>
          <w:lang w:val="en-US"/>
        </w:rPr>
        <w:t xml:space="preserve">] </w:t>
      </w:r>
      <w:r w:rsidRPr="008D2886">
        <w:rPr>
          <w:lang w:val="en-US"/>
        </w:rPr>
        <w:t>is the mean time the MS spends in the active state. As such, the energy efficiency coefficient indicates the proportion of time an MS spends saving its power.</w:t>
      </w:r>
    </w:p>
    <w:p w14:paraId="6DFB8776" w14:textId="77777777" w:rsidR="00B57279" w:rsidRPr="008D2886" w:rsidRDefault="00B57279" w:rsidP="00B57279">
      <w:pPr>
        <w:ind w:left="-15"/>
        <w:rPr>
          <w:lang w:val="en-US"/>
        </w:rPr>
      </w:pPr>
      <w:r w:rsidRPr="008D2886">
        <w:rPr>
          <w:lang w:val="en-US"/>
        </w:rPr>
        <w:t>IEEE 802.16 and 3GPP LTE technologies are developed to support clients with diverse quality of service (QoS) requirements and restrictions on their arrival flows. QoS parameters may include packet delay and jitter, as well as minimum and maximum bandwidth. Clearly, power saving operation has a negative impact on packet delay and jitter. Consequently, both energy efficiency and delay-related metrics should be accounted for, when choosing the values of the power saving parameters. Importantly, various traffic types have different sensitivity to the above QoS parameters.</w:t>
      </w:r>
    </w:p>
    <w:p w14:paraId="6588A83C" w14:textId="77777777" w:rsidR="00B57279" w:rsidRPr="008D2886" w:rsidRDefault="00B57279" w:rsidP="00B57279">
      <w:pPr>
        <w:ind w:left="-15"/>
        <w:rPr>
          <w:lang w:val="en-US"/>
        </w:rPr>
      </w:pPr>
      <w:r w:rsidRPr="008D2886">
        <w:rPr>
          <w:lang w:val="en-US"/>
        </w:rPr>
        <w:t>In this work, we focus on two polar scenarios corresponding to practical arrival flows. Firstly, we consider VoIP traffic, which typically has a tight restriction on the maximum packet delay. Of practical interest is the proportion of packets, which delay exceeds the indicated threshold. In this case, the optimization problem may be formulated as:</w:t>
      </w:r>
    </w:p>
    <w:p w14:paraId="46AAF511" w14:textId="77777777" w:rsidR="00B57279" w:rsidRPr="008D2886" w:rsidRDefault="00B57279" w:rsidP="00B57279">
      <w:pPr>
        <w:spacing w:after="34"/>
        <w:ind w:left="199" w:firstLine="0"/>
        <w:rPr>
          <w:lang w:val="en-US"/>
        </w:rPr>
      </w:pPr>
      <w:r w:rsidRPr="008D2886">
        <w:rPr>
          <w:lang w:val="en-US"/>
        </w:rPr>
        <w:t>Maximize</w:t>
      </w:r>
    </w:p>
    <w:p w14:paraId="27885CE7" w14:textId="77777777" w:rsidR="00B57279" w:rsidRPr="008D2886" w:rsidRDefault="00B57279" w:rsidP="00B57279">
      <w:pPr>
        <w:spacing w:after="104" w:line="259" w:lineRule="auto"/>
        <w:ind w:left="10" w:right="15" w:hanging="10"/>
        <w:jc w:val="center"/>
        <w:rPr>
          <w:lang w:val="en-US"/>
        </w:rPr>
      </w:pPr>
      <w:r w:rsidRPr="008D2886">
        <w:rPr>
          <w:rFonts w:eastAsia="Cambria"/>
          <w:i/>
          <w:lang w:val="en-US"/>
        </w:rPr>
        <w:t>f</w:t>
      </w:r>
      <w:r w:rsidRPr="008D2886">
        <w:rPr>
          <w:rFonts w:eastAsia="Cambria"/>
          <w:i/>
          <w:vertAlign w:val="subscript"/>
        </w:rPr>
        <w:t>η</w:t>
      </w:r>
    </w:p>
    <w:p w14:paraId="3560C796" w14:textId="141906B8" w:rsidR="00B57279" w:rsidRDefault="00B57279" w:rsidP="00B57279">
      <w:pPr>
        <w:spacing w:after="25"/>
        <w:ind w:left="-15" w:firstLine="0"/>
        <w:rPr>
          <w:lang w:val="en-US"/>
        </w:rPr>
      </w:pPr>
      <w:r w:rsidRPr="008D2886">
        <w:rPr>
          <w:lang w:val="en-US"/>
        </w:rPr>
        <w:t>such that</w:t>
      </w:r>
    </w:p>
    <w:p w14:paraId="5CD58BC6" w14:textId="49A384AE" w:rsidR="00B57279" w:rsidRPr="008D2886" w:rsidRDefault="002605D2" w:rsidP="004E4801">
      <w:pPr>
        <w:pStyle w:val="a8"/>
        <w:rPr>
          <w:lang w:val="en-US"/>
        </w:rPr>
      </w:pPr>
      <w:proofErr w:type="spellStart"/>
      <w:proofErr w:type="gramStart"/>
      <w:r w:rsidRPr="005D534C">
        <w:rPr>
          <w:rFonts w:eastAsia="Cambria"/>
          <w:lang w:val="en-US"/>
        </w:rPr>
        <w:t>Pr</w:t>
      </w:r>
      <w:proofErr w:type="spellEnd"/>
      <w:r w:rsidRPr="005D534C">
        <w:rPr>
          <w:rFonts w:eastAsia="Cambria"/>
          <w:lang w:val="en-US"/>
        </w:rPr>
        <w:t>{</w:t>
      </w:r>
      <w:proofErr w:type="gramEnd"/>
      <w:r w:rsidRPr="005D534C">
        <w:rPr>
          <w:rFonts w:eastAsia="Cambria"/>
          <w:lang w:val="en-US"/>
        </w:rPr>
        <w:t xml:space="preserve">D &gt; </w:t>
      </w:r>
      <w:proofErr w:type="spellStart"/>
      <w:r w:rsidRPr="005D534C">
        <w:rPr>
          <w:rFonts w:eastAsia="Cambria"/>
          <w:lang w:val="en-US"/>
        </w:rPr>
        <w:t>dmax</w:t>
      </w:r>
      <w:proofErr w:type="spellEnd"/>
      <w:r w:rsidRPr="005D534C">
        <w:rPr>
          <w:rFonts w:eastAsia="Cambria"/>
          <w:lang w:val="en-US"/>
        </w:rPr>
        <w:t>} ≤ x</w:t>
      </w:r>
      <w:r w:rsidR="00B57279" w:rsidRPr="008D2886">
        <w:rPr>
          <w:rFonts w:eastAsia="Cambria"/>
          <w:lang w:val="en-US"/>
        </w:rPr>
        <w:t>,</w:t>
      </w:r>
    </w:p>
    <w:p w14:paraId="0760134F" w14:textId="77777777" w:rsidR="00B57279" w:rsidRPr="008D2886" w:rsidRDefault="00B57279" w:rsidP="00B57279">
      <w:pPr>
        <w:ind w:left="-15" w:firstLine="0"/>
        <w:rPr>
          <w:lang w:val="en-US"/>
        </w:rPr>
      </w:pPr>
      <w:r w:rsidRPr="008D2886">
        <w:rPr>
          <w:lang w:val="en-US"/>
        </w:rPr>
        <w:t xml:space="preserve">where </w:t>
      </w:r>
      <w:r w:rsidRPr="008D2886">
        <w:rPr>
          <w:rFonts w:eastAsia="Cambria"/>
          <w:i/>
          <w:lang w:val="en-US"/>
        </w:rPr>
        <w:t>f</w:t>
      </w:r>
      <w:r w:rsidRPr="008D2886">
        <w:rPr>
          <w:rFonts w:eastAsia="Cambria"/>
          <w:i/>
          <w:vertAlign w:val="subscript"/>
        </w:rPr>
        <w:t>η</w:t>
      </w:r>
      <w:r w:rsidRPr="008D2886">
        <w:rPr>
          <w:rFonts w:eastAsia="Cambria"/>
          <w:i/>
          <w:vertAlign w:val="subscript"/>
          <w:lang w:val="en-US"/>
        </w:rPr>
        <w:t xml:space="preserve"> </w:t>
      </w:r>
      <w:r w:rsidRPr="008D2886">
        <w:rPr>
          <w:lang w:val="en-US"/>
        </w:rPr>
        <w:t xml:space="preserve">is a function that describes the dependence of the energy efficiency coefficient on the power saving parameters (for the sake of brevity, we omit the list of such parameters in what follows); </w:t>
      </w:r>
      <w:r w:rsidRPr="008D2886">
        <w:rPr>
          <w:rFonts w:eastAsia="Cambria"/>
          <w:i/>
          <w:lang w:val="en-US"/>
        </w:rPr>
        <w:t xml:space="preserve">D </w:t>
      </w:r>
      <w:r w:rsidRPr="008D2886">
        <w:rPr>
          <w:lang w:val="en-US"/>
        </w:rPr>
        <w:t xml:space="preserve">is a packet delay value; </w:t>
      </w:r>
      <w:proofErr w:type="spellStart"/>
      <w:r w:rsidRPr="008D2886">
        <w:rPr>
          <w:rFonts w:eastAsia="Cambria"/>
          <w:i/>
          <w:lang w:val="en-US"/>
        </w:rPr>
        <w:t>d</w:t>
      </w:r>
      <w:r w:rsidRPr="008D2886">
        <w:rPr>
          <w:rFonts w:eastAsia="Cambria"/>
          <w:i/>
          <w:vertAlign w:val="subscript"/>
          <w:lang w:val="en-US"/>
        </w:rPr>
        <w:t>max</w:t>
      </w:r>
      <w:proofErr w:type="spellEnd"/>
      <w:r w:rsidRPr="008D2886">
        <w:rPr>
          <w:rFonts w:eastAsia="Cambria"/>
          <w:i/>
          <w:vertAlign w:val="subscript"/>
          <w:lang w:val="en-US"/>
        </w:rPr>
        <w:t xml:space="preserve"> </w:t>
      </w:r>
      <w:r w:rsidRPr="008D2886">
        <w:rPr>
          <w:lang w:val="en-US"/>
        </w:rPr>
        <w:t>is the maximum tolerable delay.</w:t>
      </w:r>
    </w:p>
    <w:p w14:paraId="0BD17227" w14:textId="77777777" w:rsidR="00B57279" w:rsidRPr="008D2886" w:rsidRDefault="00B57279" w:rsidP="00B57279">
      <w:pPr>
        <w:ind w:left="-15"/>
        <w:rPr>
          <w:lang w:val="en-US"/>
        </w:rPr>
      </w:pPr>
      <w:r w:rsidRPr="008D2886">
        <w:rPr>
          <w:lang w:val="en-US"/>
        </w:rPr>
        <w:t>Second practical scenario assumes the transmission of HTTP traffic. In this case, the mean packet delay itself may be subject to a restriction. Therefore, the optimization problem might be alternatively formulated as:</w:t>
      </w:r>
    </w:p>
    <w:p w14:paraId="7D14FB56" w14:textId="77777777" w:rsidR="00B57279" w:rsidRPr="008D2886" w:rsidRDefault="00B57279" w:rsidP="00B57279">
      <w:pPr>
        <w:spacing w:after="34"/>
        <w:ind w:left="199" w:firstLine="0"/>
        <w:rPr>
          <w:lang w:val="en-US"/>
        </w:rPr>
      </w:pPr>
      <w:r w:rsidRPr="008D2886">
        <w:rPr>
          <w:lang w:val="en-US"/>
        </w:rPr>
        <w:t>Maximize</w:t>
      </w:r>
    </w:p>
    <w:p w14:paraId="28FB02C9" w14:textId="77777777" w:rsidR="00B57279" w:rsidRPr="008D2886" w:rsidRDefault="00B57279" w:rsidP="00B57279">
      <w:pPr>
        <w:spacing w:after="104" w:line="259" w:lineRule="auto"/>
        <w:ind w:left="10" w:right="15" w:hanging="10"/>
        <w:jc w:val="center"/>
        <w:rPr>
          <w:lang w:val="en-US"/>
        </w:rPr>
      </w:pPr>
      <w:r w:rsidRPr="008D2886">
        <w:rPr>
          <w:rFonts w:eastAsia="Cambria"/>
          <w:i/>
          <w:lang w:val="en-US"/>
        </w:rPr>
        <w:t>f</w:t>
      </w:r>
      <w:r w:rsidRPr="008D2886">
        <w:rPr>
          <w:rFonts w:eastAsia="Cambria"/>
          <w:i/>
          <w:vertAlign w:val="subscript"/>
        </w:rPr>
        <w:t>η</w:t>
      </w:r>
    </w:p>
    <w:p w14:paraId="40A6AC44" w14:textId="77777777" w:rsidR="00B57279" w:rsidRPr="008D2886" w:rsidRDefault="00B57279" w:rsidP="00B57279">
      <w:pPr>
        <w:spacing w:after="60"/>
        <w:ind w:left="-15" w:firstLine="0"/>
        <w:rPr>
          <w:lang w:val="en-US"/>
        </w:rPr>
      </w:pPr>
      <w:r w:rsidRPr="008D2886">
        <w:rPr>
          <w:lang w:val="en-US"/>
        </w:rPr>
        <w:t>such that</w:t>
      </w:r>
    </w:p>
    <w:p w14:paraId="552B7EF9" w14:textId="77777777" w:rsidR="00B57279" w:rsidRPr="008D2886" w:rsidRDefault="00B57279" w:rsidP="004E4801">
      <w:pPr>
        <w:pStyle w:val="a8"/>
        <w:rPr>
          <w:lang w:val="en-US"/>
        </w:rPr>
      </w:pPr>
      <w:proofErr w:type="spellStart"/>
      <w:r w:rsidRPr="008D2886">
        <w:rPr>
          <w:rFonts w:eastAsia="Cambria"/>
          <w:lang w:val="en-US"/>
        </w:rPr>
        <w:lastRenderedPageBreak/>
        <w:t>fD</w:t>
      </w:r>
      <w:proofErr w:type="spellEnd"/>
      <w:r w:rsidRPr="008D2886">
        <w:rPr>
          <w:rFonts w:eastAsia="Cambria"/>
          <w:lang w:val="en-US"/>
        </w:rPr>
        <w:t xml:space="preserve"> ≤ </w:t>
      </w:r>
      <w:proofErr w:type="spellStart"/>
      <w:r w:rsidRPr="008D2886">
        <w:rPr>
          <w:rFonts w:eastAsia="Cambria"/>
          <w:lang w:val="en-US"/>
        </w:rPr>
        <w:t>dmean</w:t>
      </w:r>
      <w:proofErr w:type="spellEnd"/>
      <w:r w:rsidRPr="008D2886">
        <w:rPr>
          <w:rFonts w:eastAsia="Cambria"/>
          <w:lang w:val="en-US"/>
        </w:rPr>
        <w:t>,</w:t>
      </w:r>
    </w:p>
    <w:p w14:paraId="00B3013C" w14:textId="77777777" w:rsidR="00B57279" w:rsidRPr="008D2886" w:rsidRDefault="00B57279" w:rsidP="00B57279">
      <w:pPr>
        <w:spacing w:after="124"/>
        <w:ind w:left="-15" w:firstLine="0"/>
        <w:rPr>
          <w:lang w:val="en-US"/>
        </w:rPr>
      </w:pPr>
      <w:r w:rsidRPr="008D2886">
        <w:rPr>
          <w:lang w:val="en-US"/>
        </w:rPr>
        <w:t xml:space="preserve">where </w:t>
      </w:r>
      <w:proofErr w:type="spellStart"/>
      <w:r w:rsidRPr="008D2886">
        <w:rPr>
          <w:rFonts w:eastAsia="Cambria"/>
          <w:i/>
          <w:lang w:val="en-US"/>
        </w:rPr>
        <w:t>f</w:t>
      </w:r>
      <w:r w:rsidRPr="008D2886">
        <w:rPr>
          <w:rFonts w:eastAsia="Cambria"/>
          <w:i/>
          <w:vertAlign w:val="subscript"/>
          <w:lang w:val="en-US"/>
        </w:rPr>
        <w:t>D</w:t>
      </w:r>
      <w:proofErr w:type="spellEnd"/>
      <w:r w:rsidRPr="008D2886">
        <w:rPr>
          <w:rFonts w:eastAsia="Cambria"/>
          <w:i/>
          <w:vertAlign w:val="subscript"/>
          <w:lang w:val="en-US"/>
        </w:rPr>
        <w:t xml:space="preserve"> </w:t>
      </w:r>
      <w:r w:rsidRPr="008D2886">
        <w:rPr>
          <w:lang w:val="en-US"/>
        </w:rPr>
        <w:t xml:space="preserve">is a function that describes the dependence of the mean packet delay on the power saving parameters; </w:t>
      </w:r>
      <w:proofErr w:type="spellStart"/>
      <w:r w:rsidRPr="008D2886">
        <w:rPr>
          <w:rFonts w:eastAsia="Cambria"/>
          <w:i/>
          <w:lang w:val="en-US"/>
        </w:rPr>
        <w:t>d</w:t>
      </w:r>
      <w:r w:rsidRPr="008D2886">
        <w:rPr>
          <w:rFonts w:eastAsia="Cambria"/>
          <w:i/>
          <w:vertAlign w:val="subscript"/>
          <w:lang w:val="en-US"/>
        </w:rPr>
        <w:t>mean</w:t>
      </w:r>
      <w:proofErr w:type="spellEnd"/>
      <w:r w:rsidRPr="008D2886">
        <w:rPr>
          <w:rFonts w:eastAsia="Cambria"/>
          <w:i/>
          <w:vertAlign w:val="subscript"/>
          <w:lang w:val="en-US"/>
        </w:rPr>
        <w:t xml:space="preserve"> </w:t>
      </w:r>
      <w:r w:rsidRPr="008D2886">
        <w:rPr>
          <w:lang w:val="en-US"/>
        </w:rPr>
        <w:t>is the mean packet delay restriction.</w:t>
      </w:r>
    </w:p>
    <w:p w14:paraId="6E43080D" w14:textId="236A7A83" w:rsidR="00B57279" w:rsidRPr="008D2886" w:rsidRDefault="00B57279" w:rsidP="00AD2B39">
      <w:pPr>
        <w:pStyle w:val="2"/>
        <w:rPr>
          <w:lang w:val="en-US"/>
        </w:rPr>
      </w:pPr>
      <w:r w:rsidRPr="008D2886">
        <w:rPr>
          <w:lang w:val="en-US"/>
        </w:rPr>
        <w:t>WIRELESS SYSTEM MODEL</w:t>
      </w:r>
    </w:p>
    <w:p w14:paraId="1C98CFD7" w14:textId="242829B5" w:rsidR="00B57279" w:rsidRPr="008D2886" w:rsidRDefault="00B57279" w:rsidP="00AD2B39">
      <w:pPr>
        <w:pStyle w:val="3"/>
        <w:rPr>
          <w:lang w:val="en-US"/>
        </w:rPr>
      </w:pPr>
      <w:r w:rsidRPr="008D2886">
        <w:rPr>
          <w:lang w:val="en-US"/>
        </w:rPr>
        <w:t>Model Assumptions</w:t>
      </w:r>
    </w:p>
    <w:p w14:paraId="61B8251D" w14:textId="77777777" w:rsidR="008B6C74" w:rsidRDefault="00B57279" w:rsidP="008B6C74">
      <w:pPr>
        <w:ind w:left="-15"/>
        <w:rPr>
          <w:lang w:val="en-US"/>
        </w:rPr>
      </w:pPr>
      <w:r w:rsidRPr="008D2886">
        <w:rPr>
          <w:lang w:val="en-US"/>
        </w:rPr>
        <w:t>Below we introduce a wireless system model in order to assess the performance of the power saving mechanisms. We note that our model is reasonably simple, but at the same time makes a powerful tool to optimize client energy efficiency for various traffic types. The assumptions of the model may be summarized as follows.</w:t>
      </w:r>
    </w:p>
    <w:p w14:paraId="6A0BD29A" w14:textId="77777777" w:rsidR="008B6C74" w:rsidRDefault="00B57279" w:rsidP="008B6C74">
      <w:pPr>
        <w:ind w:left="-15"/>
        <w:rPr>
          <w:lang w:val="en-US"/>
        </w:rPr>
      </w:pPr>
      <w:r w:rsidRPr="008B6C74">
        <w:rPr>
          <w:rFonts w:eastAsia="Calibri"/>
          <w:lang w:val="en-US"/>
        </w:rPr>
        <w:t xml:space="preserve">1. </w:t>
      </w:r>
      <w:r w:rsidRPr="008B6C74">
        <w:rPr>
          <w:lang w:val="en-US"/>
        </w:rPr>
        <w:t>System topology comprises a BS and a single MS.</w:t>
      </w:r>
    </w:p>
    <w:p w14:paraId="3A0D6946" w14:textId="372037DC" w:rsidR="00B57279" w:rsidRPr="008D2886" w:rsidRDefault="00B57279" w:rsidP="008B6C74">
      <w:pPr>
        <w:ind w:left="-15"/>
        <w:rPr>
          <w:lang w:val="en-US"/>
        </w:rPr>
      </w:pPr>
      <w:r w:rsidRPr="008D2886">
        <w:rPr>
          <w:rFonts w:eastAsia="Calibri"/>
          <w:lang w:val="en-US"/>
        </w:rPr>
        <w:t>2.</w:t>
      </w:r>
      <w:r w:rsidR="008B6C74">
        <w:rPr>
          <w:rFonts w:eastAsia="Calibri"/>
          <w:lang w:val="en-US"/>
        </w:rPr>
        <w:t xml:space="preserve"> </w:t>
      </w:r>
      <w:r w:rsidRPr="008D2886">
        <w:rPr>
          <w:lang w:val="en-US"/>
        </w:rPr>
        <w:t>Only downlink channel (from BS to an MS) is considered.</w:t>
      </w:r>
    </w:p>
    <w:p w14:paraId="2F8C7201" w14:textId="60E5981D" w:rsidR="00B57279" w:rsidRPr="008D2886" w:rsidRDefault="00B57279" w:rsidP="00B57279">
      <w:pPr>
        <w:ind w:left="-15"/>
        <w:rPr>
          <w:lang w:val="en-US"/>
        </w:rPr>
      </w:pPr>
      <w:r w:rsidRPr="008D2886">
        <w:rPr>
          <w:rFonts w:eastAsia="Calibri"/>
          <w:lang w:val="en-US"/>
        </w:rPr>
        <w:t xml:space="preserve">3. </w:t>
      </w:r>
      <w:r w:rsidRPr="008D2886">
        <w:rPr>
          <w:lang w:val="en-US"/>
        </w:rPr>
        <w:t>During a frame, the MS may receive at most one data packet.</w:t>
      </w:r>
    </w:p>
    <w:p w14:paraId="39FE6675" w14:textId="63097636" w:rsidR="00B57279" w:rsidRPr="008D2886" w:rsidRDefault="00B57279" w:rsidP="00B57279">
      <w:pPr>
        <w:ind w:left="-15"/>
        <w:rPr>
          <w:lang w:val="en-US"/>
        </w:rPr>
      </w:pPr>
      <w:r w:rsidRPr="008D2886">
        <w:rPr>
          <w:rFonts w:eastAsia="Calibri"/>
          <w:lang w:val="en-US"/>
        </w:rPr>
        <w:t xml:space="preserve">4. </w:t>
      </w:r>
      <w:r w:rsidRPr="008D2886">
        <w:rPr>
          <w:lang w:val="en-US"/>
        </w:rPr>
        <w:t>Data packets are served by the BS in the order of their arrival, without extra delays due to scheduling.</w:t>
      </w:r>
    </w:p>
    <w:p w14:paraId="42978893" w14:textId="77777777" w:rsidR="008B6C74" w:rsidRDefault="00B57279" w:rsidP="008B6C74">
      <w:pPr>
        <w:ind w:left="-15"/>
        <w:rPr>
          <w:lang w:val="en-US"/>
        </w:rPr>
      </w:pPr>
      <w:r w:rsidRPr="008D2886">
        <w:rPr>
          <w:rFonts w:eastAsia="Calibri"/>
          <w:lang w:val="en-US"/>
        </w:rPr>
        <w:t xml:space="preserve">5. </w:t>
      </w:r>
      <w:r w:rsidRPr="008D2886">
        <w:rPr>
          <w:lang w:val="en-US"/>
        </w:rPr>
        <w:t xml:space="preserve">If a packet arrives at the BS during the frame </w:t>
      </w:r>
      <w:r w:rsidRPr="008D2886">
        <w:rPr>
          <w:rFonts w:eastAsia="Cambria"/>
          <w:i/>
          <w:lang w:val="en-US"/>
        </w:rPr>
        <w:t>k</w:t>
      </w:r>
      <w:r w:rsidRPr="008D2886">
        <w:rPr>
          <w:lang w:val="en-US"/>
        </w:rPr>
        <w:t xml:space="preserve">, it may be sent to the MS not earlier than in the following frame </w:t>
      </w:r>
      <w:r w:rsidRPr="008D2886">
        <w:rPr>
          <w:rFonts w:eastAsia="Cambria"/>
          <w:i/>
          <w:lang w:val="en-US"/>
        </w:rPr>
        <w:t xml:space="preserve">k </w:t>
      </w:r>
      <w:r w:rsidRPr="008D2886">
        <w:rPr>
          <w:rFonts w:eastAsia="Cambria"/>
          <w:lang w:val="en-US"/>
        </w:rPr>
        <w:t>+ 1</w:t>
      </w:r>
      <w:r w:rsidRPr="008D2886">
        <w:rPr>
          <w:lang w:val="en-US"/>
        </w:rPr>
        <w:t>.</w:t>
      </w:r>
    </w:p>
    <w:p w14:paraId="6A09A52B" w14:textId="621B0B90" w:rsidR="00B57279" w:rsidRPr="008D2886" w:rsidRDefault="00B57279" w:rsidP="008B6C74">
      <w:pPr>
        <w:ind w:left="-15"/>
        <w:rPr>
          <w:lang w:val="en-US"/>
        </w:rPr>
      </w:pPr>
      <w:r w:rsidRPr="008D2886">
        <w:rPr>
          <w:rFonts w:eastAsia="Calibri"/>
          <w:lang w:val="en-US"/>
        </w:rPr>
        <w:t xml:space="preserve">6. </w:t>
      </w:r>
      <w:r w:rsidRPr="008D2886">
        <w:rPr>
          <w:lang w:val="en-US"/>
        </w:rPr>
        <w:t>Data packet errors are not considered.</w:t>
      </w:r>
    </w:p>
    <w:p w14:paraId="0F12448E" w14:textId="77777777" w:rsidR="00B57279" w:rsidRPr="008D2886" w:rsidRDefault="00B57279" w:rsidP="00B57279">
      <w:pPr>
        <w:ind w:left="-15"/>
        <w:rPr>
          <w:lang w:val="en-US"/>
        </w:rPr>
      </w:pPr>
      <w:r w:rsidRPr="008D2886">
        <w:rPr>
          <w:lang w:val="en-US"/>
        </w:rPr>
        <w:t>Here we discuss the limitations of the above system model. Assumption 1 is realistic due to the fact that an MS influences the other MSs in the system only via the packet scheduler at the BS. However, scheduling algorithms are not included into IEEE 802.16m and 3GPP LTE-Advanced standards, as well as left out of scope of this paper. As the result, we concentrate on the interactions between a single MS and the respective BS to abstract from possible inter-relations between the MSs in the system.</w:t>
      </w:r>
    </w:p>
    <w:p w14:paraId="4ADCBE92" w14:textId="77777777" w:rsidR="00B57279" w:rsidRPr="008D2886" w:rsidRDefault="00B57279" w:rsidP="00B57279">
      <w:pPr>
        <w:spacing w:after="127"/>
        <w:ind w:left="-15"/>
        <w:rPr>
          <w:lang w:val="en-US"/>
        </w:rPr>
      </w:pPr>
      <w:r w:rsidRPr="008D2886">
        <w:rPr>
          <w:lang w:val="en-US"/>
        </w:rPr>
        <w:t>Additionally, we focus only on the downlink packet transmissions, as downlink data is known to dominate (up to 50:1) in the cellular deployment [15]. As the packet scheduler is not considered, the downlink packet transmissions are reasonably assumed to follow a FCFS discipline, where a packet takes one frame to be transmitted. Assumption 5 highlights the fact that due to the schedule management the immediate packet transmissions are not possible.</w:t>
      </w:r>
    </w:p>
    <w:p w14:paraId="1187CFB8" w14:textId="0EE237AB" w:rsidR="00B57279" w:rsidRPr="008D2886" w:rsidRDefault="00B57279" w:rsidP="00AD2B39">
      <w:pPr>
        <w:pStyle w:val="3"/>
        <w:rPr>
          <w:lang w:val="en-US"/>
        </w:rPr>
      </w:pPr>
      <w:r w:rsidRPr="008D2886">
        <w:rPr>
          <w:lang w:val="en-US"/>
        </w:rPr>
        <w:t>Traffic Arrival Patterns</w:t>
      </w:r>
    </w:p>
    <w:p w14:paraId="22386FCE" w14:textId="77777777" w:rsidR="00B57279" w:rsidRPr="008D2886" w:rsidRDefault="00B57279" w:rsidP="00B57279">
      <w:pPr>
        <w:ind w:left="-15"/>
        <w:rPr>
          <w:lang w:val="en-US"/>
        </w:rPr>
      </w:pPr>
      <w:r w:rsidRPr="008D2886">
        <w:rPr>
          <w:lang w:val="en-US"/>
        </w:rPr>
        <w:t xml:space="preserve">As we discussed above, this work compares HTTP and VoIP traffic. Both packet arrival flows belong to ON-OFF models [16], where each model has two states: an active (ON) state and </w:t>
      </w:r>
      <w:r w:rsidRPr="008D2886">
        <w:rPr>
          <w:lang w:val="en-US"/>
        </w:rPr>
        <w:lastRenderedPageBreak/>
        <w:t>a passive (OFF) state [17] (see Figure 3). If a model is currently in the ON state, it generates new data packets. Otherwise, in the OFF state there are no new arrivals.</w:t>
      </w:r>
    </w:p>
    <w:p w14:paraId="6A2600E2" w14:textId="77777777" w:rsidR="00B57279" w:rsidRPr="008D2886" w:rsidRDefault="00B57279" w:rsidP="00B57279">
      <w:pPr>
        <w:spacing w:after="259" w:line="259" w:lineRule="auto"/>
        <w:ind w:left="1392" w:firstLine="0"/>
        <w:jc w:val="left"/>
      </w:pPr>
      <w:r w:rsidRPr="008D2886">
        <w:rPr>
          <w:noProof/>
        </w:rPr>
        <mc:AlternateContent>
          <mc:Choice Requires="wpg">
            <w:drawing>
              <wp:inline distT="0" distB="0" distL="0" distR="0" wp14:anchorId="1F4EB56B" wp14:editId="29928E5B">
                <wp:extent cx="1420715" cy="882447"/>
                <wp:effectExtent l="0" t="0" r="0" b="0"/>
                <wp:docPr id="11422" name="Group 11422"/>
                <wp:cNvGraphicFramePr/>
                <a:graphic xmlns:a="http://schemas.openxmlformats.org/drawingml/2006/main">
                  <a:graphicData uri="http://schemas.microsoft.com/office/word/2010/wordprocessingGroup">
                    <wpg:wgp>
                      <wpg:cNvGrpSpPr/>
                      <wpg:grpSpPr>
                        <a:xfrm>
                          <a:off x="0" y="0"/>
                          <a:ext cx="1420715" cy="882447"/>
                          <a:chOff x="0" y="0"/>
                          <a:chExt cx="1420715" cy="882447"/>
                        </a:xfrm>
                      </wpg:grpSpPr>
                      <wps:wsp>
                        <wps:cNvPr id="974" name="Shape 974"/>
                        <wps:cNvSpPr/>
                        <wps:spPr>
                          <a:xfrm>
                            <a:off x="0" y="298969"/>
                            <a:ext cx="523353" cy="298752"/>
                          </a:xfrm>
                          <a:custGeom>
                            <a:avLst/>
                            <a:gdLst/>
                            <a:ahLst/>
                            <a:cxnLst/>
                            <a:rect l="0" t="0" r="0" b="0"/>
                            <a:pathLst>
                              <a:path w="523353" h="298752">
                                <a:moveTo>
                                  <a:pt x="523353" y="149373"/>
                                </a:moveTo>
                                <a:cubicBezTo>
                                  <a:pt x="523353" y="66834"/>
                                  <a:pt x="406094" y="0"/>
                                  <a:pt x="261572" y="0"/>
                                </a:cubicBezTo>
                                <a:cubicBezTo>
                                  <a:pt x="117045" y="0"/>
                                  <a:pt x="0" y="66834"/>
                                  <a:pt x="0" y="149373"/>
                                </a:cubicBezTo>
                                <a:cubicBezTo>
                                  <a:pt x="0" y="231717"/>
                                  <a:pt x="117045" y="298752"/>
                                  <a:pt x="261572" y="298752"/>
                                </a:cubicBezTo>
                                <a:cubicBezTo>
                                  <a:pt x="406094" y="298752"/>
                                  <a:pt x="523353" y="231717"/>
                                  <a:pt x="523353" y="149373"/>
                                </a:cubicBezTo>
                              </a:path>
                            </a:pathLst>
                          </a:custGeom>
                          <a:ln w="14037" cap="rnd">
                            <a:round/>
                          </a:ln>
                        </wps:spPr>
                        <wps:style>
                          <a:lnRef idx="1">
                            <a:srgbClr val="221F1F"/>
                          </a:lnRef>
                          <a:fillRef idx="0">
                            <a:srgbClr val="000000">
                              <a:alpha val="0"/>
                            </a:srgbClr>
                          </a:fillRef>
                          <a:effectRef idx="0">
                            <a:scrgbClr r="0" g="0" b="0"/>
                          </a:effectRef>
                          <a:fontRef idx="none"/>
                        </wps:style>
                        <wps:bodyPr/>
                      </wps:wsp>
                      <wps:wsp>
                        <wps:cNvPr id="975" name="Rectangle 975"/>
                        <wps:cNvSpPr/>
                        <wps:spPr>
                          <a:xfrm>
                            <a:off x="162396" y="342525"/>
                            <a:ext cx="243934" cy="248418"/>
                          </a:xfrm>
                          <a:prstGeom prst="rect">
                            <a:avLst/>
                          </a:prstGeom>
                          <a:ln>
                            <a:noFill/>
                          </a:ln>
                        </wps:spPr>
                        <wps:txbx>
                          <w:txbxContent>
                            <w:p w14:paraId="7BD841AF" w14:textId="77777777" w:rsidR="00B57279" w:rsidRDefault="00B57279" w:rsidP="004E4801">
                              <w:pPr>
                                <w:pStyle w:val="af"/>
                              </w:pPr>
                              <w:r>
                                <w:rPr>
                                  <w:rFonts w:eastAsia="Arial"/>
                                </w:rPr>
                                <w:t>ON</w:t>
                              </w:r>
                            </w:p>
                          </w:txbxContent>
                        </wps:txbx>
                        <wps:bodyPr horzOverflow="overflow" vert="horz" lIns="0" tIns="0" rIns="0" bIns="0" rtlCol="0">
                          <a:noAutofit/>
                        </wps:bodyPr>
                      </wps:wsp>
                      <wps:wsp>
                        <wps:cNvPr id="977" name="Shape 977"/>
                        <wps:cNvSpPr/>
                        <wps:spPr>
                          <a:xfrm>
                            <a:off x="897148" y="298969"/>
                            <a:ext cx="523567" cy="298752"/>
                          </a:xfrm>
                          <a:custGeom>
                            <a:avLst/>
                            <a:gdLst/>
                            <a:ahLst/>
                            <a:cxnLst/>
                            <a:rect l="0" t="0" r="0" b="0"/>
                            <a:pathLst>
                              <a:path w="523567" h="298752">
                                <a:moveTo>
                                  <a:pt x="523567" y="149373"/>
                                </a:moveTo>
                                <a:cubicBezTo>
                                  <a:pt x="523567" y="66834"/>
                                  <a:pt x="406308" y="0"/>
                                  <a:pt x="261786" y="0"/>
                                </a:cubicBezTo>
                                <a:cubicBezTo>
                                  <a:pt x="117259" y="0"/>
                                  <a:pt x="0" y="66834"/>
                                  <a:pt x="0" y="149373"/>
                                </a:cubicBezTo>
                                <a:cubicBezTo>
                                  <a:pt x="0" y="231717"/>
                                  <a:pt x="117259" y="298752"/>
                                  <a:pt x="261786" y="298752"/>
                                </a:cubicBezTo>
                                <a:cubicBezTo>
                                  <a:pt x="406308" y="298752"/>
                                  <a:pt x="523567" y="231717"/>
                                  <a:pt x="523567" y="149373"/>
                                </a:cubicBezTo>
                              </a:path>
                            </a:pathLst>
                          </a:custGeom>
                          <a:ln w="14037" cap="rnd">
                            <a:round/>
                          </a:ln>
                        </wps:spPr>
                        <wps:style>
                          <a:lnRef idx="1">
                            <a:srgbClr val="221F1F"/>
                          </a:lnRef>
                          <a:fillRef idx="0">
                            <a:srgbClr val="000000">
                              <a:alpha val="0"/>
                            </a:srgbClr>
                          </a:fillRef>
                          <a:effectRef idx="0">
                            <a:scrgbClr r="0" g="0" b="0"/>
                          </a:effectRef>
                          <a:fontRef idx="none"/>
                        </wps:style>
                        <wps:bodyPr/>
                      </wps:wsp>
                      <wps:wsp>
                        <wps:cNvPr id="978" name="Shape 978"/>
                        <wps:cNvSpPr/>
                        <wps:spPr>
                          <a:xfrm>
                            <a:off x="271223" y="0"/>
                            <a:ext cx="856454" cy="298969"/>
                          </a:xfrm>
                          <a:custGeom>
                            <a:avLst/>
                            <a:gdLst/>
                            <a:ahLst/>
                            <a:cxnLst/>
                            <a:rect l="0" t="0" r="0" b="0"/>
                            <a:pathLst>
                              <a:path w="856454" h="298969">
                                <a:moveTo>
                                  <a:pt x="0" y="298969"/>
                                </a:moveTo>
                                <a:cubicBezTo>
                                  <a:pt x="194658" y="46932"/>
                                  <a:pt x="556704" y="0"/>
                                  <a:pt x="809258" y="194425"/>
                                </a:cubicBezTo>
                                <a:cubicBezTo>
                                  <a:pt x="825620" y="206996"/>
                                  <a:pt x="841352" y="220614"/>
                                  <a:pt x="856454" y="234858"/>
                                </a:cubicBezTo>
                              </a:path>
                            </a:pathLst>
                          </a:custGeom>
                          <a:ln w="14037" cap="rnd">
                            <a:round/>
                          </a:ln>
                        </wps:spPr>
                        <wps:style>
                          <a:lnRef idx="1">
                            <a:srgbClr val="221F1F"/>
                          </a:lnRef>
                          <a:fillRef idx="0">
                            <a:srgbClr val="000000">
                              <a:alpha val="0"/>
                            </a:srgbClr>
                          </a:fillRef>
                          <a:effectRef idx="0">
                            <a:scrgbClr r="0" g="0" b="0"/>
                          </a:effectRef>
                          <a:fontRef idx="none"/>
                        </wps:style>
                        <wps:bodyPr/>
                      </wps:wsp>
                      <wps:wsp>
                        <wps:cNvPr id="979" name="Shape 979"/>
                        <wps:cNvSpPr/>
                        <wps:spPr>
                          <a:xfrm>
                            <a:off x="1098729" y="207832"/>
                            <a:ext cx="87050" cy="91762"/>
                          </a:xfrm>
                          <a:custGeom>
                            <a:avLst/>
                            <a:gdLst/>
                            <a:ahLst/>
                            <a:cxnLst/>
                            <a:rect l="0" t="0" r="0" b="0"/>
                            <a:pathLst>
                              <a:path w="87050" h="91762">
                                <a:moveTo>
                                  <a:pt x="47196" y="0"/>
                                </a:moveTo>
                                <a:lnTo>
                                  <a:pt x="87050" y="91762"/>
                                </a:lnTo>
                                <a:lnTo>
                                  <a:pt x="0" y="42319"/>
                                </a:lnTo>
                                <a:lnTo>
                                  <a:pt x="47196" y="0"/>
                                </a:lnTo>
                                <a:close/>
                              </a:path>
                            </a:pathLst>
                          </a:custGeom>
                          <a:ln w="0" cap="rnd">
                            <a:round/>
                          </a:ln>
                        </wps:spPr>
                        <wps:style>
                          <a:lnRef idx="0">
                            <a:srgbClr val="000000">
                              <a:alpha val="0"/>
                            </a:srgbClr>
                          </a:lnRef>
                          <a:fillRef idx="1">
                            <a:srgbClr val="221F1F"/>
                          </a:fillRef>
                          <a:effectRef idx="0">
                            <a:scrgbClr r="0" g="0" b="0"/>
                          </a:effectRef>
                          <a:fontRef idx="none"/>
                        </wps:style>
                        <wps:bodyPr/>
                      </wps:wsp>
                      <wps:wsp>
                        <wps:cNvPr id="980" name="Shape 980"/>
                        <wps:cNvSpPr/>
                        <wps:spPr>
                          <a:xfrm>
                            <a:off x="342541" y="598351"/>
                            <a:ext cx="856035" cy="284095"/>
                          </a:xfrm>
                          <a:custGeom>
                            <a:avLst/>
                            <a:gdLst/>
                            <a:ahLst/>
                            <a:cxnLst/>
                            <a:rect l="0" t="0" r="0" b="0"/>
                            <a:pathLst>
                              <a:path w="856035" h="284095">
                                <a:moveTo>
                                  <a:pt x="0" y="63899"/>
                                </a:moveTo>
                                <a:cubicBezTo>
                                  <a:pt x="231154" y="284095"/>
                                  <a:pt x="597401" y="275296"/>
                                  <a:pt x="817860" y="44210"/>
                                </a:cubicBezTo>
                                <a:cubicBezTo>
                                  <a:pt x="831283" y="30173"/>
                                  <a:pt x="844080" y="15293"/>
                                  <a:pt x="856035" y="0"/>
                                </a:cubicBezTo>
                              </a:path>
                            </a:pathLst>
                          </a:custGeom>
                          <a:ln w="14037" cap="rnd">
                            <a:round/>
                          </a:ln>
                        </wps:spPr>
                        <wps:style>
                          <a:lnRef idx="1">
                            <a:srgbClr val="221F1F"/>
                          </a:lnRef>
                          <a:fillRef idx="0">
                            <a:srgbClr val="000000">
                              <a:alpha val="0"/>
                            </a:srgbClr>
                          </a:fillRef>
                          <a:effectRef idx="0">
                            <a:scrgbClr r="0" g="0" b="0"/>
                          </a:effectRef>
                          <a:fontRef idx="none"/>
                        </wps:style>
                        <wps:bodyPr/>
                      </wps:wsp>
                      <wps:wsp>
                        <wps:cNvPr id="981" name="Shape 981"/>
                        <wps:cNvSpPr/>
                        <wps:spPr>
                          <a:xfrm>
                            <a:off x="284015" y="597721"/>
                            <a:ext cx="87262" cy="91561"/>
                          </a:xfrm>
                          <a:custGeom>
                            <a:avLst/>
                            <a:gdLst/>
                            <a:ahLst/>
                            <a:cxnLst/>
                            <a:rect l="0" t="0" r="0" b="0"/>
                            <a:pathLst>
                              <a:path w="87262" h="91561">
                                <a:moveTo>
                                  <a:pt x="0" y="0"/>
                                </a:moveTo>
                                <a:lnTo>
                                  <a:pt x="87262" y="49242"/>
                                </a:lnTo>
                                <a:lnTo>
                                  <a:pt x="40278" y="91561"/>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982" name="Rectangle 982"/>
                        <wps:cNvSpPr/>
                        <wps:spPr>
                          <a:xfrm>
                            <a:off x="1024936" y="342525"/>
                            <a:ext cx="334815" cy="248418"/>
                          </a:xfrm>
                          <a:prstGeom prst="rect">
                            <a:avLst/>
                          </a:prstGeom>
                          <a:ln>
                            <a:noFill/>
                          </a:ln>
                        </wps:spPr>
                        <wps:txbx>
                          <w:txbxContent>
                            <w:p w14:paraId="2BD402A2" w14:textId="77777777" w:rsidR="00B57279" w:rsidRDefault="00B57279" w:rsidP="004E4801">
                              <w:pPr>
                                <w:pStyle w:val="af"/>
                              </w:pPr>
                              <w:r>
                                <w:rPr>
                                  <w:rFonts w:eastAsia="Arial"/>
                                </w:rPr>
                                <w:t>OFF</w:t>
                              </w:r>
                            </w:p>
                          </w:txbxContent>
                        </wps:txbx>
                        <wps:bodyPr horzOverflow="overflow" vert="horz" lIns="0" tIns="0" rIns="0" bIns="0" rtlCol="0">
                          <a:noAutofit/>
                        </wps:bodyPr>
                      </wps:wsp>
                      <wps:wsp>
                        <wps:cNvPr id="983" name="Rectangle 983"/>
                        <wps:cNvSpPr/>
                        <wps:spPr>
                          <a:xfrm>
                            <a:off x="712710" y="80988"/>
                            <a:ext cx="63706" cy="163494"/>
                          </a:xfrm>
                          <a:prstGeom prst="rect">
                            <a:avLst/>
                          </a:prstGeom>
                          <a:ln>
                            <a:noFill/>
                          </a:ln>
                        </wps:spPr>
                        <wps:txbx>
                          <w:txbxContent>
                            <w:p w14:paraId="62F55C47" w14:textId="77777777" w:rsidR="00B57279" w:rsidRDefault="00B57279" w:rsidP="004E4801">
                              <w:pPr>
                                <w:pStyle w:val="af"/>
                              </w:pPr>
                              <w:r>
                                <w:rPr>
                                  <w:rFonts w:eastAsia="Calibri"/>
                                </w:rPr>
                                <w:t>γ</w:t>
                              </w:r>
                            </w:p>
                          </w:txbxContent>
                        </wps:txbx>
                        <wps:bodyPr horzOverflow="overflow" vert="horz" lIns="0" tIns="0" rIns="0" bIns="0" rtlCol="0">
                          <a:noAutofit/>
                        </wps:bodyPr>
                      </wps:wsp>
                      <wps:wsp>
                        <wps:cNvPr id="984" name="Rectangle 984"/>
                        <wps:cNvSpPr/>
                        <wps:spPr>
                          <a:xfrm>
                            <a:off x="759761" y="120076"/>
                            <a:ext cx="42745" cy="130419"/>
                          </a:xfrm>
                          <a:prstGeom prst="rect">
                            <a:avLst/>
                          </a:prstGeom>
                          <a:ln>
                            <a:noFill/>
                          </a:ln>
                        </wps:spPr>
                        <wps:txbx>
                          <w:txbxContent>
                            <w:p w14:paraId="6F44CA0D" w14:textId="77777777" w:rsidR="00B57279" w:rsidRDefault="00B57279" w:rsidP="004E4801">
                              <w:pPr>
                                <w:pStyle w:val="af"/>
                              </w:pPr>
                              <w:r>
                                <w:rPr>
                                  <w:rFonts w:eastAsia="Arial"/>
                                </w:rPr>
                                <w:t>1</w:t>
                              </w:r>
                            </w:p>
                          </w:txbxContent>
                        </wps:txbx>
                        <wps:bodyPr horzOverflow="overflow" vert="horz" lIns="0" tIns="0" rIns="0" bIns="0" rtlCol="0">
                          <a:noAutofit/>
                        </wps:bodyPr>
                      </wps:wsp>
                      <wps:wsp>
                        <wps:cNvPr id="985" name="Rectangle 985"/>
                        <wps:cNvSpPr/>
                        <wps:spPr>
                          <a:xfrm>
                            <a:off x="702733" y="677633"/>
                            <a:ext cx="63706" cy="163495"/>
                          </a:xfrm>
                          <a:prstGeom prst="rect">
                            <a:avLst/>
                          </a:prstGeom>
                          <a:ln>
                            <a:noFill/>
                          </a:ln>
                        </wps:spPr>
                        <wps:txbx>
                          <w:txbxContent>
                            <w:p w14:paraId="7F480C89" w14:textId="77777777" w:rsidR="00B57279" w:rsidRDefault="00B57279" w:rsidP="004E4801">
                              <w:pPr>
                                <w:pStyle w:val="af"/>
                              </w:pPr>
                              <w:r>
                                <w:rPr>
                                  <w:rFonts w:eastAsia="Calibri"/>
                                </w:rPr>
                                <w:t>γ</w:t>
                              </w:r>
                            </w:p>
                          </w:txbxContent>
                        </wps:txbx>
                        <wps:bodyPr horzOverflow="overflow" vert="horz" lIns="0" tIns="0" rIns="0" bIns="0" rtlCol="0">
                          <a:noAutofit/>
                        </wps:bodyPr>
                      </wps:wsp>
                      <wps:wsp>
                        <wps:cNvPr id="986" name="Rectangle 986"/>
                        <wps:cNvSpPr/>
                        <wps:spPr>
                          <a:xfrm>
                            <a:off x="753024" y="716752"/>
                            <a:ext cx="42745" cy="130419"/>
                          </a:xfrm>
                          <a:prstGeom prst="rect">
                            <a:avLst/>
                          </a:prstGeom>
                          <a:ln>
                            <a:noFill/>
                          </a:ln>
                        </wps:spPr>
                        <wps:txbx>
                          <w:txbxContent>
                            <w:p w14:paraId="0672A6CA" w14:textId="77777777" w:rsidR="00B57279" w:rsidRDefault="00B57279" w:rsidP="004E4801">
                              <w:pPr>
                                <w:pStyle w:val="af"/>
                              </w:pPr>
                              <w:r>
                                <w:rPr>
                                  <w:rFonts w:eastAsia="Arial"/>
                                </w:rPr>
                                <w:t>2</w:t>
                              </w:r>
                            </w:p>
                          </w:txbxContent>
                        </wps:txbx>
                        <wps:bodyPr horzOverflow="overflow" vert="horz" lIns="0" tIns="0" rIns="0" bIns="0" rtlCol="0">
                          <a:noAutofit/>
                        </wps:bodyPr>
                      </wps:wsp>
                    </wpg:wgp>
                  </a:graphicData>
                </a:graphic>
              </wp:inline>
            </w:drawing>
          </mc:Choice>
          <mc:Fallback>
            <w:pict>
              <v:group w14:anchorId="1F4EB56B" id="Group 11422" o:spid="_x0000_s1096" style="width:111.85pt;height:69.5pt;mso-position-horizontal-relative:char;mso-position-vertical-relative:line" coordsize="14207,88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">
                <v:shape id="Shape 974" o:spid="_x0000_s1097" style="position:absolute;top:2989;width:5233;height:2988;visibility:visible;mso-wrap-style:square;v-text-anchor:top" coordsize="523353,2987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" path="m523353,149373c523353,66834,406094,,261572,,117045,,,66834,,149373v,82344,117045,149379,261572,149379c406094,298752,523353,231717,523353,149373e" filled="f" strokecolor="#211e1e" strokeweight=".38992mm">
                  <v:stroke endcap="round"/>
                  <v:path arrowok="t" textboxrect="0,0,523353,298752"/>
                </v:shape>
                <v:rect id="Rectangle 975" o:spid="_x0000_s1098" style="position:absolute;left:1623;top:3425;width:2440;height:24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snB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" filled="f" stroked="f">
                  <v:textbox inset="0,0,0,0">
                    <w:txbxContent>
                      <w:p w14:paraId="7BD841AF" w14:textId="77777777" w:rsidR="00B57279" w:rsidRDefault="00B57279" w:rsidP="004E4801">
                        <w:pPr>
                          <w:pStyle w:val="af"/>
                        </w:pPr>
                        <w:r>
                          <w:rPr>
                            <w:rFonts w:eastAsia="Arial"/>
                          </w:rPr>
                          <w:t>ON</w:t>
                        </w:r>
                      </w:p>
                    </w:txbxContent>
                  </v:textbox>
                </v:rect>
                <v:shape id="Shape 977" o:spid="_x0000_s1099" style="position:absolute;left:8971;top:2989;width:5236;height:2988;visibility:visible;mso-wrap-style:square;v-text-anchor:top" coordsize="523567,2987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" path="m523567,149373c523567,66834,406308,,261786,,117259,,,66834,,149373v,82344,117259,149379,261786,149379c406308,298752,523567,231717,523567,149373e" filled="f" strokecolor="#211e1e" strokeweight=".38992mm">
                  <v:stroke endcap="round"/>
                  <v:path arrowok="t" textboxrect="0,0,523567,298752"/>
                </v:shape>
                <v:shape id="Shape 978" o:spid="_x0000_s1100" style="position:absolute;left:2712;width:8564;height:2989;visibility:visible;mso-wrap-style:square;v-text-anchor:top" coordsize="856454,2989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" path="m,298969c194658,46932,556704,,809258,194425v16362,12571,32094,26189,47196,40433e" filled="f" strokecolor="#211e1e" strokeweight=".38992mm">
                  <v:stroke endcap="round"/>
                  <v:path arrowok="t" textboxrect="0,0,856454,298969"/>
                </v:shape>
                <v:shape id="Shape 979" o:spid="_x0000_s1101" style="position:absolute;left:10987;top:2078;width:870;height:917;visibility:visible;mso-wrap-style:square;v-text-anchor:top" coordsize="87050,917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" path="m47196,l87050,91762,,42319,47196,xe" fillcolor="#221f1f" stroked="f" strokeweight="0">
                  <v:stroke endcap="round"/>
                  <v:path arrowok="t" textboxrect="0,0,87050,91762"/>
                </v:shape>
                <v:shape id="Shape 980" o:spid="_x0000_s1102" style="position:absolute;left:3425;top:5983;width:8560;height:2841;visibility:visible;mso-wrap-style:square;v-text-anchor:top" coordsize="856035,284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" path="m,63899c231154,284095,597401,275296,817860,44210,831283,30173,844080,15293,856035,e" filled="f" strokecolor="#211e1e" strokeweight=".38992mm">
                  <v:stroke endcap="round"/>
                  <v:path arrowok="t" textboxrect="0,0,856035,284095"/>
                </v:shape>
                <v:shape id="Shape 981" o:spid="_x0000_s1103" style="position:absolute;left:2840;top:5977;width:872;height:915;visibility:visible;mso-wrap-style:square;v-text-anchor:top" coordsize="87262,91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" path="m,l87262,49242,40278,91561,,xe" fillcolor="#221f1f" stroked="f" strokeweight="0">
                  <v:stroke miterlimit="83231f" joinstyle="miter"/>
                  <v:path arrowok="t" textboxrect="0,0,87262,91561"/>
                </v:shape>
                <v:rect id="Rectangle 982" o:spid="_x0000_s1104" style="position:absolute;left:10249;top:3425;width:3348;height:24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" filled="f" stroked="f">
                  <v:textbox inset="0,0,0,0">
                    <w:txbxContent>
                      <w:p w14:paraId="2BD402A2" w14:textId="77777777" w:rsidR="00B57279" w:rsidRDefault="00B57279" w:rsidP="004E4801">
                        <w:pPr>
                          <w:pStyle w:val="af"/>
                        </w:pPr>
                        <w:r>
                          <w:rPr>
                            <w:rFonts w:eastAsia="Arial"/>
                          </w:rPr>
                          <w:t>OFF</w:t>
                        </w:r>
                      </w:p>
                    </w:txbxContent>
                  </v:textbox>
                </v:rect>
                <v:rect id="Rectangle 983" o:spid="_x0000_s1105" style="position:absolute;left:7127;top:809;width:637;height:1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" filled="f" stroked="f">
                  <v:textbox inset="0,0,0,0">
                    <w:txbxContent>
                      <w:p w14:paraId="62F55C47" w14:textId="77777777" w:rsidR="00B57279" w:rsidRDefault="00B57279" w:rsidP="004E4801">
                        <w:pPr>
                          <w:pStyle w:val="af"/>
                        </w:pPr>
                        <w:r>
                          <w:rPr>
                            <w:rFonts w:eastAsia="Calibri"/>
                          </w:rPr>
                          <w:t>γ</w:t>
                        </w:r>
                      </w:p>
                    </w:txbxContent>
                  </v:textbox>
                </v:rect>
                <v:rect id="Rectangle 984" o:spid="_x0000_s1106" style="position:absolute;left:7597;top:1200;width:428;height:13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" filled="f" stroked="f">
                  <v:textbox inset="0,0,0,0">
                    <w:txbxContent>
                      <w:p w14:paraId="6F44CA0D" w14:textId="77777777" w:rsidR="00B57279" w:rsidRDefault="00B57279" w:rsidP="004E4801">
                        <w:pPr>
                          <w:pStyle w:val="af"/>
                        </w:pPr>
                        <w:r>
                          <w:rPr>
                            <w:rFonts w:eastAsia="Arial"/>
                          </w:rPr>
                          <w:t>1</w:t>
                        </w:r>
                      </w:p>
                    </w:txbxContent>
                  </v:textbox>
                </v:rect>
                <v:rect id="Rectangle 985" o:spid="_x0000_s1107" style="position:absolute;left:7027;top:6776;width:637;height:1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" filled="f" stroked="f">
                  <v:textbox inset="0,0,0,0">
                    <w:txbxContent>
                      <w:p w14:paraId="7F480C89" w14:textId="77777777" w:rsidR="00B57279" w:rsidRDefault="00B57279" w:rsidP="004E4801">
                        <w:pPr>
                          <w:pStyle w:val="af"/>
                        </w:pPr>
                        <w:r>
                          <w:rPr>
                            <w:rFonts w:eastAsia="Calibri"/>
                          </w:rPr>
                          <w:t>γ</w:t>
                        </w:r>
                      </w:p>
                    </w:txbxContent>
                  </v:textbox>
                </v:rect>
                <v:rect id="Rectangle 986" o:spid="_x0000_s1108" style="position:absolute;left:7530;top:7167;width:427;height:13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" filled="f" stroked="f">
                  <v:textbox inset="0,0,0,0">
                    <w:txbxContent>
                      <w:p w14:paraId="0672A6CA" w14:textId="77777777" w:rsidR="00B57279" w:rsidRDefault="00B57279" w:rsidP="004E4801">
                        <w:pPr>
                          <w:pStyle w:val="af"/>
                        </w:pPr>
                        <w:r>
                          <w:rPr>
                            <w:rFonts w:eastAsia="Arial"/>
                          </w:rPr>
                          <w:t>2</w:t>
                        </w:r>
                      </w:p>
                    </w:txbxContent>
                  </v:textbox>
                </v:rect>
                <w10:anchorlock/>
              </v:group>
            </w:pict>
          </mc:Fallback>
        </mc:AlternateContent>
      </w:r>
    </w:p>
    <w:p w14:paraId="4EFCD024" w14:textId="77777777" w:rsidR="00B57279" w:rsidRPr="008D2886" w:rsidRDefault="00B57279" w:rsidP="004E4801">
      <w:pPr>
        <w:pStyle w:val="-0"/>
        <w:rPr>
          <w:lang w:val="en-US"/>
        </w:rPr>
      </w:pPr>
      <w:r w:rsidRPr="008D2886">
        <w:rPr>
          <w:lang w:val="en-US"/>
        </w:rPr>
        <w:t>Fig. 3: Example of an ON-OFF model</w:t>
      </w:r>
    </w:p>
    <w:p w14:paraId="53C9E073" w14:textId="77777777" w:rsidR="00B57279" w:rsidRPr="008D2886" w:rsidRDefault="00B57279" w:rsidP="00B57279">
      <w:pPr>
        <w:spacing w:after="145"/>
        <w:ind w:left="-15"/>
        <w:rPr>
          <w:lang w:val="en-US"/>
        </w:rPr>
      </w:pPr>
      <w:r w:rsidRPr="008D2886">
        <w:rPr>
          <w:lang w:val="en-US"/>
        </w:rPr>
        <w:t xml:space="preserve">There are two important differences between existing VoIP and HTTP traffic arrival models [18]. Firstly, packet interarrival times in the ON state are assumed to have different properties. In case of HTTP traffic, packet inter-arrival times are distributed exponentially with the parameter </w:t>
      </w:r>
      <w:r w:rsidRPr="008D2886">
        <w:rPr>
          <w:rFonts w:eastAsia="Cambria"/>
          <w:i/>
        </w:rPr>
        <w:t>λ</w:t>
      </w:r>
      <w:r w:rsidRPr="008D2886">
        <w:rPr>
          <w:rFonts w:eastAsia="Cambria"/>
          <w:i/>
          <w:vertAlign w:val="subscript"/>
          <w:lang w:val="en-US"/>
        </w:rPr>
        <w:t xml:space="preserve">ON </w:t>
      </w:r>
      <w:r w:rsidRPr="008D2886">
        <w:rPr>
          <w:lang w:val="en-US"/>
        </w:rPr>
        <w:t xml:space="preserve">(as such, HTTP traffic model is also known as interrupted Poisson process, IPP [16]). In case of VoIP traffic, packet inter-arrival times are deterministic and all equal to </w:t>
      </w:r>
      <w:r w:rsidRPr="008D2886">
        <w:rPr>
          <w:rFonts w:eastAsia="Cambria"/>
          <w:lang w:val="en-US"/>
        </w:rPr>
        <w:t xml:space="preserve">20 </w:t>
      </w:r>
      <w:proofErr w:type="spellStart"/>
      <w:r w:rsidRPr="008D2886">
        <w:rPr>
          <w:lang w:val="en-US"/>
        </w:rPr>
        <w:t>ms.</w:t>
      </w:r>
      <w:proofErr w:type="spellEnd"/>
      <w:r w:rsidRPr="008D2886">
        <w:rPr>
          <w:lang w:val="en-US"/>
        </w:rPr>
        <w:t xml:space="preserve"> Secondly, the two traffic arrival patterns demonstrate different steady-state behavior. Whereas ON and OFF dwell times have exponential distribution with parameters </w:t>
      </w:r>
      <w:r w:rsidRPr="008D2886">
        <w:rPr>
          <w:rFonts w:eastAsia="Cambria"/>
          <w:i/>
        </w:rPr>
        <w:t>γ</w:t>
      </w:r>
      <w:r w:rsidRPr="008D2886">
        <w:rPr>
          <w:rFonts w:eastAsia="Cambria"/>
          <w:vertAlign w:val="subscript"/>
          <w:lang w:val="en-US"/>
        </w:rPr>
        <w:t xml:space="preserve">1 </w:t>
      </w:r>
      <w:r w:rsidRPr="008D2886">
        <w:rPr>
          <w:lang w:val="en-US"/>
        </w:rPr>
        <w:t xml:space="preserve">and </w:t>
      </w:r>
      <w:r w:rsidRPr="008D2886">
        <w:rPr>
          <w:rFonts w:eastAsia="Cambria"/>
          <w:i/>
        </w:rPr>
        <w:t>γ</w:t>
      </w:r>
      <w:r w:rsidRPr="008D2886">
        <w:rPr>
          <w:rFonts w:eastAsia="Cambria"/>
          <w:vertAlign w:val="subscript"/>
          <w:lang w:val="en-US"/>
        </w:rPr>
        <w:t xml:space="preserve">2 </w:t>
      </w:r>
      <w:r w:rsidRPr="008D2886">
        <w:rPr>
          <w:lang w:val="en-US"/>
        </w:rPr>
        <w:t>for both models, the values of these parameters are different.</w:t>
      </w:r>
    </w:p>
    <w:p w14:paraId="4A1D055E" w14:textId="77777777" w:rsidR="00B57279" w:rsidRPr="00AD2B39" w:rsidRDefault="00B57279" w:rsidP="00AD2B39">
      <w:pPr>
        <w:pStyle w:val="13"/>
        <w:rPr>
          <w:lang w:val="en-US"/>
        </w:rPr>
      </w:pPr>
      <w:r w:rsidRPr="00AD2B39">
        <w:rPr>
          <w:lang w:val="en-US"/>
        </w:rPr>
        <w:lastRenderedPageBreak/>
        <w:t>REFERENCES</w:t>
      </w:r>
    </w:p>
    <w:p w14:paraId="5663BB5E" w14:textId="77777777" w:rsidR="00B57279" w:rsidRPr="00AD2B39" w:rsidRDefault="00B57279" w:rsidP="00B57279">
      <w:pPr>
        <w:numPr>
          <w:ilvl w:val="0"/>
          <w:numId w:val="21"/>
        </w:numPr>
        <w:spacing w:after="20" w:line="233" w:lineRule="auto"/>
        <w:ind w:left="397" w:hanging="365"/>
        <w:rPr>
          <w:lang w:val="en-US"/>
        </w:rPr>
      </w:pPr>
      <w:r w:rsidRPr="008D2886">
        <w:rPr>
          <w:rFonts w:eastAsia="Calibri"/>
          <w:i/>
          <w:lang w:val="en-US"/>
        </w:rPr>
        <w:t xml:space="preserve">IEEE Std 802.16m-2011, Air Interface for Broadband Wireless Access Systems. </w:t>
      </w:r>
      <w:r w:rsidRPr="00AD2B39">
        <w:rPr>
          <w:rFonts w:eastAsia="Calibri"/>
          <w:i/>
          <w:lang w:val="en-US"/>
        </w:rPr>
        <w:t>Advanced Air Interface, May 2011</w:t>
      </w:r>
      <w:r w:rsidRPr="00AD2B39">
        <w:rPr>
          <w:lang w:val="en-US"/>
        </w:rPr>
        <w:t>.</w:t>
      </w:r>
    </w:p>
    <w:p w14:paraId="4B17E548" w14:textId="77777777" w:rsidR="00B57279" w:rsidRPr="008D2886" w:rsidRDefault="00B57279" w:rsidP="00B57279">
      <w:pPr>
        <w:numPr>
          <w:ilvl w:val="0"/>
          <w:numId w:val="21"/>
        </w:numPr>
        <w:spacing w:after="20" w:line="233" w:lineRule="auto"/>
        <w:ind w:left="397" w:hanging="365"/>
        <w:rPr>
          <w:lang w:val="en-US"/>
        </w:rPr>
      </w:pPr>
      <w:r w:rsidRPr="008D2886">
        <w:rPr>
          <w:rFonts w:eastAsia="Calibri"/>
          <w:i/>
          <w:lang w:val="en-US"/>
        </w:rPr>
        <w:t>LTE Release 10 &amp; beyond (LTE-Advanced)</w:t>
      </w:r>
      <w:r w:rsidRPr="008D2886">
        <w:rPr>
          <w:lang w:val="en-US"/>
        </w:rPr>
        <w:t>.</w:t>
      </w:r>
    </w:p>
    <w:p w14:paraId="6EC3D6B7" w14:textId="77777777" w:rsidR="00B57279" w:rsidRPr="008D2886" w:rsidRDefault="00B57279" w:rsidP="00B57279">
      <w:pPr>
        <w:numPr>
          <w:ilvl w:val="0"/>
          <w:numId w:val="21"/>
        </w:numPr>
        <w:spacing w:after="20" w:line="233" w:lineRule="auto"/>
        <w:ind w:left="397" w:hanging="365"/>
        <w:rPr>
          <w:lang w:val="en-US"/>
        </w:rPr>
      </w:pPr>
      <w:r w:rsidRPr="008D2886">
        <w:rPr>
          <w:rFonts w:eastAsia="Calibri"/>
          <w:i/>
          <w:lang w:val="en-US"/>
        </w:rPr>
        <w:t>IEEE Std 802.16-2004, Air Interface for Broadband Wireless Access Systems, October 2004</w:t>
      </w:r>
      <w:r w:rsidRPr="008D2886">
        <w:rPr>
          <w:lang w:val="en-US"/>
        </w:rPr>
        <w:t>.</w:t>
      </w:r>
    </w:p>
    <w:p w14:paraId="6A112955" w14:textId="77777777" w:rsidR="00B57279" w:rsidRPr="008D2886" w:rsidRDefault="00B57279" w:rsidP="00B57279">
      <w:pPr>
        <w:numPr>
          <w:ilvl w:val="0"/>
          <w:numId w:val="21"/>
        </w:numPr>
        <w:spacing w:after="14" w:line="233" w:lineRule="auto"/>
        <w:ind w:left="397" w:hanging="365"/>
        <w:rPr>
          <w:lang w:val="en-US"/>
        </w:rPr>
      </w:pPr>
      <w:r w:rsidRPr="008D2886">
        <w:rPr>
          <w:lang w:val="en-US"/>
        </w:rPr>
        <w:t xml:space="preserve">Y. Park and G. Hwang, “Performance modelling and analysis of the sleep-mode in IEEE 802.16e WMAN,” in </w:t>
      </w:r>
      <w:r w:rsidRPr="008D2886">
        <w:rPr>
          <w:rFonts w:eastAsia="Calibri"/>
          <w:i/>
          <w:lang w:val="en-US"/>
        </w:rPr>
        <w:t>Proc. of the 65th IEEE Vehicular Technology Conference</w:t>
      </w:r>
      <w:r w:rsidRPr="008D2886">
        <w:rPr>
          <w:lang w:val="en-US"/>
        </w:rPr>
        <w:t>, pp. 2801–2806, 2007.</w:t>
      </w:r>
    </w:p>
    <w:p w14:paraId="2F6B8FA6" w14:textId="77777777" w:rsidR="00B57279" w:rsidRPr="008D2886" w:rsidRDefault="00B57279" w:rsidP="00B57279">
      <w:pPr>
        <w:numPr>
          <w:ilvl w:val="0"/>
          <w:numId w:val="21"/>
        </w:numPr>
        <w:spacing w:after="14" w:line="233" w:lineRule="auto"/>
        <w:ind w:left="397" w:hanging="365"/>
      </w:pPr>
      <w:r w:rsidRPr="008D2886">
        <w:rPr>
          <w:lang w:val="en-US"/>
        </w:rPr>
        <w:t xml:space="preserve">Y. Park and G. Hwang, “An efficient power saving mechanism for delay-guaranteed services in IEEE 802.16e,” </w:t>
      </w:r>
      <w:r w:rsidRPr="008D2886">
        <w:rPr>
          <w:rFonts w:eastAsia="Calibri"/>
          <w:i/>
          <w:lang w:val="en-US"/>
        </w:rPr>
        <w:t>IEICE Transactions on Communications</w:t>
      </w:r>
      <w:r w:rsidRPr="008D2886">
        <w:rPr>
          <w:lang w:val="en-US"/>
        </w:rPr>
        <w:t xml:space="preserve">, vol. </w:t>
      </w:r>
      <w:r w:rsidRPr="008D2886">
        <w:t xml:space="preserve">E92-B, </w:t>
      </w:r>
      <w:proofErr w:type="spellStart"/>
      <w:r w:rsidRPr="008D2886">
        <w:t>pp</w:t>
      </w:r>
      <w:proofErr w:type="spellEnd"/>
      <w:r w:rsidRPr="008D2886">
        <w:t>. 277–287, 2009.</w:t>
      </w:r>
    </w:p>
    <w:p w14:paraId="4C72B11D" w14:textId="77777777" w:rsidR="00B57279" w:rsidRPr="008D2886" w:rsidRDefault="00B57279" w:rsidP="00B57279">
      <w:pPr>
        <w:numPr>
          <w:ilvl w:val="0"/>
          <w:numId w:val="21"/>
        </w:numPr>
        <w:spacing w:after="14" w:line="233" w:lineRule="auto"/>
        <w:ind w:left="397" w:hanging="365"/>
        <w:rPr>
          <w:lang w:val="en-US"/>
        </w:rPr>
      </w:pPr>
      <w:r w:rsidRPr="008D2886">
        <w:rPr>
          <w:lang w:val="en-US"/>
        </w:rPr>
        <w:t xml:space="preserve">S. </w:t>
      </w:r>
      <w:proofErr w:type="spellStart"/>
      <w:r w:rsidRPr="008D2886">
        <w:rPr>
          <w:lang w:val="en-US"/>
        </w:rPr>
        <w:t>Alouf</w:t>
      </w:r>
      <w:proofErr w:type="spellEnd"/>
      <w:r w:rsidRPr="008D2886">
        <w:rPr>
          <w:lang w:val="en-US"/>
        </w:rPr>
        <w:t xml:space="preserve">, E. Altman, and A. Azad, “Analysis of an M/G/1 queue with repeated inhomogeneous vacations with application to IEEE 802.16e power saving mechanism,” in </w:t>
      </w:r>
      <w:r w:rsidRPr="008D2886">
        <w:rPr>
          <w:rFonts w:eastAsia="Calibri"/>
          <w:i/>
          <w:lang w:val="en-US"/>
        </w:rPr>
        <w:t>Proc. of the 5th International Conference on Quantitative Evaluation of Systems</w:t>
      </w:r>
      <w:r w:rsidRPr="008D2886">
        <w:rPr>
          <w:lang w:val="en-US"/>
        </w:rPr>
        <w:t>, pp. 27–36, 2008.</w:t>
      </w:r>
    </w:p>
    <w:p w14:paraId="67018F42" w14:textId="77777777" w:rsidR="00B57279" w:rsidRPr="008D2886" w:rsidRDefault="00B57279" w:rsidP="00B57279">
      <w:pPr>
        <w:numPr>
          <w:ilvl w:val="0"/>
          <w:numId w:val="21"/>
        </w:numPr>
        <w:spacing w:after="14" w:line="233" w:lineRule="auto"/>
        <w:ind w:left="397" w:hanging="365"/>
        <w:rPr>
          <w:lang w:val="en-US"/>
        </w:rPr>
      </w:pPr>
      <w:r w:rsidRPr="008D2886">
        <w:rPr>
          <w:lang w:val="en-US"/>
        </w:rPr>
        <w:t xml:space="preserve">K. de </w:t>
      </w:r>
      <w:proofErr w:type="spellStart"/>
      <w:r w:rsidRPr="008D2886">
        <w:rPr>
          <w:lang w:val="en-US"/>
        </w:rPr>
        <w:t>Turck</w:t>
      </w:r>
      <w:proofErr w:type="spellEnd"/>
      <w:r w:rsidRPr="008D2886">
        <w:rPr>
          <w:lang w:val="en-US"/>
        </w:rPr>
        <w:t xml:space="preserve">, S. de </w:t>
      </w:r>
      <w:proofErr w:type="spellStart"/>
      <w:r w:rsidRPr="008D2886">
        <w:rPr>
          <w:lang w:val="en-US"/>
        </w:rPr>
        <w:t>Vuyst</w:t>
      </w:r>
      <w:proofErr w:type="spellEnd"/>
      <w:r w:rsidRPr="008D2886">
        <w:rPr>
          <w:lang w:val="en-US"/>
        </w:rPr>
        <w:t xml:space="preserve">, D. </w:t>
      </w:r>
      <w:proofErr w:type="spellStart"/>
      <w:r w:rsidRPr="008D2886">
        <w:rPr>
          <w:lang w:val="en-US"/>
        </w:rPr>
        <w:t>Fiems</w:t>
      </w:r>
      <w:proofErr w:type="spellEnd"/>
      <w:r w:rsidRPr="008D2886">
        <w:rPr>
          <w:lang w:val="en-US"/>
        </w:rPr>
        <w:t xml:space="preserve">, and S. </w:t>
      </w:r>
      <w:proofErr w:type="spellStart"/>
      <w:r w:rsidRPr="008D2886">
        <w:rPr>
          <w:lang w:val="en-US"/>
        </w:rPr>
        <w:t>Wittevrongel</w:t>
      </w:r>
      <w:proofErr w:type="spellEnd"/>
      <w:r w:rsidRPr="008D2886">
        <w:rPr>
          <w:lang w:val="en-US"/>
        </w:rPr>
        <w:t xml:space="preserve">, “Performance analysis of the IEEE 802.16e sleep mode for correlated downlink traffic,” </w:t>
      </w:r>
      <w:r w:rsidRPr="008D2886">
        <w:rPr>
          <w:rFonts w:eastAsia="Calibri"/>
          <w:i/>
          <w:lang w:val="en-US"/>
        </w:rPr>
        <w:t>Telecommunication Systems</w:t>
      </w:r>
      <w:r w:rsidRPr="008D2886">
        <w:rPr>
          <w:lang w:val="en-US"/>
        </w:rPr>
        <w:t>, vol. 39, no. 2, pp. 145–156, 2008.</w:t>
      </w:r>
    </w:p>
    <w:p w14:paraId="41E1BC21" w14:textId="77777777" w:rsidR="00B57279" w:rsidRPr="008D2886" w:rsidRDefault="00B57279" w:rsidP="00B57279">
      <w:pPr>
        <w:numPr>
          <w:ilvl w:val="0"/>
          <w:numId w:val="21"/>
        </w:numPr>
        <w:spacing w:after="14" w:line="233" w:lineRule="auto"/>
        <w:ind w:left="397" w:hanging="365"/>
        <w:rPr>
          <w:lang w:val="en-US"/>
        </w:rPr>
      </w:pPr>
      <w:r w:rsidRPr="008D2886">
        <w:rPr>
          <w:lang w:val="en-US"/>
        </w:rPr>
        <w:t xml:space="preserve">K. de </w:t>
      </w:r>
      <w:proofErr w:type="spellStart"/>
      <w:r w:rsidRPr="008D2886">
        <w:rPr>
          <w:lang w:val="en-US"/>
        </w:rPr>
        <w:t>Turck</w:t>
      </w:r>
      <w:proofErr w:type="spellEnd"/>
      <w:r w:rsidRPr="008D2886">
        <w:rPr>
          <w:lang w:val="en-US"/>
        </w:rPr>
        <w:t xml:space="preserve">, S. Andreev, S. de </w:t>
      </w:r>
      <w:proofErr w:type="spellStart"/>
      <w:r w:rsidRPr="008D2886">
        <w:rPr>
          <w:lang w:val="en-US"/>
        </w:rPr>
        <w:t>Vuyst</w:t>
      </w:r>
      <w:proofErr w:type="spellEnd"/>
      <w:r w:rsidRPr="008D2886">
        <w:rPr>
          <w:lang w:val="en-US"/>
        </w:rPr>
        <w:t xml:space="preserve">, D. </w:t>
      </w:r>
      <w:proofErr w:type="spellStart"/>
      <w:r w:rsidRPr="008D2886">
        <w:rPr>
          <w:lang w:val="en-US"/>
        </w:rPr>
        <w:t>Fiems</w:t>
      </w:r>
      <w:proofErr w:type="spellEnd"/>
      <w:r w:rsidRPr="008D2886">
        <w:rPr>
          <w:lang w:val="en-US"/>
        </w:rPr>
        <w:t xml:space="preserve">, S. </w:t>
      </w:r>
      <w:proofErr w:type="spellStart"/>
      <w:r w:rsidRPr="008D2886">
        <w:rPr>
          <w:lang w:val="en-US"/>
        </w:rPr>
        <w:t>Wittevrongel</w:t>
      </w:r>
      <w:proofErr w:type="spellEnd"/>
      <w:r w:rsidRPr="008D2886">
        <w:rPr>
          <w:lang w:val="en-US"/>
        </w:rPr>
        <w:t xml:space="preserve">, and H. </w:t>
      </w:r>
      <w:proofErr w:type="spellStart"/>
      <w:r w:rsidRPr="008D2886">
        <w:rPr>
          <w:lang w:val="en-US"/>
        </w:rPr>
        <w:t>Bruneel</w:t>
      </w:r>
      <w:proofErr w:type="spellEnd"/>
      <w:r w:rsidRPr="008D2886">
        <w:rPr>
          <w:lang w:val="en-US"/>
        </w:rPr>
        <w:t xml:space="preserve">, “Performance of the IEEE 802.16e sleep mode mechanism in the presence of bidirectional traffic,” in </w:t>
      </w:r>
      <w:r w:rsidRPr="008D2886">
        <w:rPr>
          <w:rFonts w:eastAsia="Calibri"/>
          <w:i/>
          <w:lang w:val="en-US"/>
        </w:rPr>
        <w:t>Proc. of the IEEE International Conference on Communications</w:t>
      </w:r>
      <w:r w:rsidRPr="008D2886">
        <w:rPr>
          <w:lang w:val="en-US"/>
        </w:rPr>
        <w:t>, 2009.</w:t>
      </w:r>
    </w:p>
    <w:p w14:paraId="0BFB2013" w14:textId="77777777" w:rsidR="00B57279" w:rsidRPr="008D2886" w:rsidRDefault="00B57279" w:rsidP="00B57279">
      <w:pPr>
        <w:numPr>
          <w:ilvl w:val="0"/>
          <w:numId w:val="21"/>
        </w:numPr>
        <w:spacing w:after="14" w:line="233" w:lineRule="auto"/>
        <w:ind w:left="397" w:hanging="365"/>
        <w:rPr>
          <w:lang w:val="en-US"/>
        </w:rPr>
      </w:pPr>
      <w:r w:rsidRPr="008D2886">
        <w:rPr>
          <w:lang w:val="en-US"/>
        </w:rPr>
        <w:t xml:space="preserve">K. de </w:t>
      </w:r>
      <w:proofErr w:type="spellStart"/>
      <w:r w:rsidRPr="008D2886">
        <w:rPr>
          <w:lang w:val="en-US"/>
        </w:rPr>
        <w:t>Turck</w:t>
      </w:r>
      <w:proofErr w:type="spellEnd"/>
      <w:r w:rsidRPr="008D2886">
        <w:rPr>
          <w:lang w:val="en-US"/>
        </w:rPr>
        <w:t xml:space="preserve">, S. de </w:t>
      </w:r>
      <w:proofErr w:type="spellStart"/>
      <w:r w:rsidRPr="008D2886">
        <w:rPr>
          <w:lang w:val="en-US"/>
        </w:rPr>
        <w:t>Vuyst</w:t>
      </w:r>
      <w:proofErr w:type="spellEnd"/>
      <w:r w:rsidRPr="008D2886">
        <w:rPr>
          <w:lang w:val="en-US"/>
        </w:rPr>
        <w:t xml:space="preserve">, D. </w:t>
      </w:r>
      <w:proofErr w:type="spellStart"/>
      <w:r w:rsidRPr="008D2886">
        <w:rPr>
          <w:lang w:val="en-US"/>
        </w:rPr>
        <w:t>Fiems</w:t>
      </w:r>
      <w:proofErr w:type="spellEnd"/>
      <w:r w:rsidRPr="008D2886">
        <w:rPr>
          <w:lang w:val="en-US"/>
        </w:rPr>
        <w:t xml:space="preserve">, S. </w:t>
      </w:r>
      <w:proofErr w:type="spellStart"/>
      <w:r w:rsidRPr="008D2886">
        <w:rPr>
          <w:lang w:val="en-US"/>
        </w:rPr>
        <w:t>Wittevrongel</w:t>
      </w:r>
      <w:proofErr w:type="spellEnd"/>
      <w:r w:rsidRPr="008D2886">
        <w:rPr>
          <w:lang w:val="en-US"/>
        </w:rPr>
        <w:t xml:space="preserve">, and H. </w:t>
      </w:r>
      <w:proofErr w:type="spellStart"/>
      <w:r w:rsidRPr="008D2886">
        <w:rPr>
          <w:lang w:val="en-US"/>
        </w:rPr>
        <w:t>Bruneel</w:t>
      </w:r>
      <w:proofErr w:type="spellEnd"/>
      <w:r w:rsidRPr="008D2886">
        <w:rPr>
          <w:lang w:val="en-US"/>
        </w:rPr>
        <w:t xml:space="preserve">, “Performance of the sleep-mode mechanism of the new IEEE 802.16m proposal for correlated downlink traffic,” in </w:t>
      </w:r>
      <w:r w:rsidRPr="008D2886">
        <w:rPr>
          <w:rFonts w:eastAsia="Calibri"/>
          <w:i/>
          <w:lang w:val="en-US"/>
        </w:rPr>
        <w:t>Proc. of the 3rd Euro-NF Conference on Network Control and Optimization</w:t>
      </w:r>
      <w:r w:rsidRPr="008D2886">
        <w:rPr>
          <w:lang w:val="en-US"/>
        </w:rPr>
        <w:t>, pp. 152–165, 2009.</w:t>
      </w:r>
    </w:p>
    <w:p w14:paraId="3C0A2376" w14:textId="77777777" w:rsidR="00B57279" w:rsidRPr="008D2886" w:rsidRDefault="00B57279" w:rsidP="00B57279">
      <w:pPr>
        <w:numPr>
          <w:ilvl w:val="0"/>
          <w:numId w:val="21"/>
        </w:numPr>
        <w:spacing w:after="14" w:line="233" w:lineRule="auto"/>
        <w:ind w:left="397" w:hanging="365"/>
        <w:rPr>
          <w:lang w:val="en-US"/>
        </w:rPr>
      </w:pPr>
      <w:r w:rsidRPr="008D2886">
        <w:rPr>
          <w:lang w:val="en-US"/>
        </w:rPr>
        <w:t xml:space="preserve">R. </w:t>
      </w:r>
      <w:proofErr w:type="spellStart"/>
      <w:r w:rsidRPr="008D2886">
        <w:rPr>
          <w:lang w:val="en-US"/>
        </w:rPr>
        <w:t>Kalle</w:t>
      </w:r>
      <w:proofErr w:type="spellEnd"/>
      <w:r w:rsidRPr="008D2886">
        <w:rPr>
          <w:lang w:val="en-US"/>
        </w:rPr>
        <w:t xml:space="preserve">, M. Gupta, A. Bergman, E. Levy, S. Mohanty, M. Venkatachalam, and D. Das, “Advanced mechanisms for sleep mode optimization of VoIP traffic over IEEE 802.16m,” in </w:t>
      </w:r>
      <w:r w:rsidRPr="008D2886">
        <w:rPr>
          <w:rFonts w:eastAsia="Calibri"/>
          <w:i/>
          <w:lang w:val="en-US"/>
        </w:rPr>
        <w:t>Proc. of the IEEE Global Telecommunications Conference</w:t>
      </w:r>
      <w:r w:rsidRPr="008D2886">
        <w:rPr>
          <w:lang w:val="en-US"/>
        </w:rPr>
        <w:t>, 2010.</w:t>
      </w:r>
    </w:p>
    <w:p w14:paraId="6BFF464C" w14:textId="77777777" w:rsidR="00B57279" w:rsidRPr="008D2886" w:rsidRDefault="00B57279" w:rsidP="00B57279">
      <w:pPr>
        <w:numPr>
          <w:ilvl w:val="0"/>
          <w:numId w:val="21"/>
        </w:numPr>
        <w:spacing w:after="14" w:line="233" w:lineRule="auto"/>
        <w:ind w:left="397" w:hanging="365"/>
        <w:rPr>
          <w:lang w:val="en-US"/>
        </w:rPr>
      </w:pPr>
      <w:r w:rsidRPr="008D2886">
        <w:rPr>
          <w:lang w:val="en-US"/>
        </w:rPr>
        <w:t xml:space="preserve">C. </w:t>
      </w:r>
      <w:proofErr w:type="spellStart"/>
      <w:r w:rsidRPr="008D2886">
        <w:rPr>
          <w:lang w:val="en-US"/>
        </w:rPr>
        <w:t>Bontu</w:t>
      </w:r>
      <w:proofErr w:type="spellEnd"/>
      <w:r w:rsidRPr="008D2886">
        <w:rPr>
          <w:lang w:val="en-US"/>
        </w:rPr>
        <w:t xml:space="preserve"> and E. </w:t>
      </w:r>
      <w:proofErr w:type="spellStart"/>
      <w:r w:rsidRPr="008D2886">
        <w:rPr>
          <w:lang w:val="en-US"/>
        </w:rPr>
        <w:t>Illidge</w:t>
      </w:r>
      <w:proofErr w:type="spellEnd"/>
      <w:r w:rsidRPr="008D2886">
        <w:rPr>
          <w:lang w:val="en-US"/>
        </w:rPr>
        <w:t xml:space="preserve">, “DRX mechanism for power saving in LTE,” </w:t>
      </w:r>
      <w:r w:rsidRPr="008D2886">
        <w:rPr>
          <w:rFonts w:eastAsia="Calibri"/>
          <w:i/>
          <w:lang w:val="en-US"/>
        </w:rPr>
        <w:t>IEEE Communications Magazine</w:t>
      </w:r>
      <w:r w:rsidRPr="008D2886">
        <w:rPr>
          <w:lang w:val="en-US"/>
        </w:rPr>
        <w:t>, vol. 47, no. 6, pp. 48–55, 2009.</w:t>
      </w:r>
    </w:p>
    <w:p w14:paraId="3B38C90C" w14:textId="77777777" w:rsidR="00B57279" w:rsidRPr="008D2886" w:rsidRDefault="00B57279" w:rsidP="00B57279">
      <w:pPr>
        <w:numPr>
          <w:ilvl w:val="0"/>
          <w:numId w:val="21"/>
        </w:numPr>
        <w:spacing w:after="14" w:line="233" w:lineRule="auto"/>
        <w:ind w:left="397" w:hanging="365"/>
        <w:rPr>
          <w:lang w:val="en-US"/>
        </w:rPr>
      </w:pPr>
      <w:r w:rsidRPr="008D2886">
        <w:rPr>
          <w:lang w:val="en-US"/>
        </w:rPr>
        <w:t xml:space="preserve">T. Kolding, J. </w:t>
      </w:r>
      <w:proofErr w:type="spellStart"/>
      <w:r w:rsidRPr="008D2886">
        <w:rPr>
          <w:lang w:val="en-US"/>
        </w:rPr>
        <w:t>Wigard</w:t>
      </w:r>
      <w:proofErr w:type="spellEnd"/>
      <w:r w:rsidRPr="008D2886">
        <w:rPr>
          <w:lang w:val="en-US"/>
        </w:rPr>
        <w:t xml:space="preserve">, and L. Dalsgaard, “Balancing power saving and single user experience with discontinuous reception in LTE,” in </w:t>
      </w:r>
      <w:r w:rsidRPr="008D2886">
        <w:rPr>
          <w:rFonts w:eastAsia="Calibri"/>
          <w:i/>
          <w:lang w:val="en-US"/>
        </w:rPr>
        <w:t>Proc. of the IEEE International Symposium on Wireless Communication Systems</w:t>
      </w:r>
      <w:r w:rsidRPr="008D2886">
        <w:rPr>
          <w:lang w:val="en-US"/>
        </w:rPr>
        <w:t>, pp. 713–717, 2008.</w:t>
      </w:r>
    </w:p>
    <w:p w14:paraId="0C859985" w14:textId="77777777" w:rsidR="00B57279" w:rsidRPr="008D2886" w:rsidRDefault="00B57279" w:rsidP="00B57279">
      <w:pPr>
        <w:numPr>
          <w:ilvl w:val="0"/>
          <w:numId w:val="21"/>
        </w:numPr>
        <w:spacing w:after="14" w:line="233" w:lineRule="auto"/>
        <w:ind w:left="397" w:hanging="365"/>
        <w:rPr>
          <w:lang w:val="en-US"/>
        </w:rPr>
      </w:pPr>
      <w:r w:rsidRPr="008D2886">
        <w:rPr>
          <w:lang w:val="en-US"/>
        </w:rPr>
        <w:t xml:space="preserve">L. Zhou, H. Xu, H. Tian, Y. Gao, L. Du, and L. Chen, “Performance analysis of power saving mechanism with adjustable DRX cycles in 3GPP LTE,” in </w:t>
      </w:r>
      <w:r w:rsidRPr="008D2886">
        <w:rPr>
          <w:rFonts w:eastAsia="Calibri"/>
          <w:i/>
          <w:lang w:val="en-US"/>
        </w:rPr>
        <w:t>Proc. of the 68th IEEE Vehicular Technology Conference</w:t>
      </w:r>
      <w:r w:rsidRPr="008D2886">
        <w:rPr>
          <w:lang w:val="en-US"/>
        </w:rPr>
        <w:t>, 2008.</w:t>
      </w:r>
    </w:p>
    <w:p w14:paraId="7C5F33B7" w14:textId="77777777" w:rsidR="00B57279" w:rsidRPr="008D2886" w:rsidRDefault="00B57279" w:rsidP="00B57279">
      <w:pPr>
        <w:numPr>
          <w:ilvl w:val="0"/>
          <w:numId w:val="21"/>
        </w:numPr>
        <w:spacing w:after="20" w:line="233" w:lineRule="auto"/>
        <w:ind w:left="397" w:hanging="365"/>
        <w:rPr>
          <w:lang w:val="en-US"/>
        </w:rPr>
      </w:pPr>
      <w:r w:rsidRPr="008D2886">
        <w:rPr>
          <w:rFonts w:eastAsia="Calibri"/>
          <w:i/>
          <w:lang w:val="en-US"/>
        </w:rPr>
        <w:t>WiMAX Forum, K. Ramadas, and R. Jain</w:t>
      </w:r>
      <w:proofErr w:type="gramStart"/>
      <w:r w:rsidRPr="008D2886">
        <w:rPr>
          <w:rFonts w:eastAsia="Calibri"/>
          <w:i/>
          <w:lang w:val="en-US"/>
        </w:rPr>
        <w:t>, ”WiMAX</w:t>
      </w:r>
      <w:proofErr w:type="gramEnd"/>
      <w:r w:rsidRPr="008D2886">
        <w:rPr>
          <w:rFonts w:eastAsia="Calibri"/>
          <w:i/>
          <w:lang w:val="en-US"/>
        </w:rPr>
        <w:t xml:space="preserve"> System Evaluation Methodology,” version 2.1, July 2008</w:t>
      </w:r>
      <w:r w:rsidRPr="008D2886">
        <w:rPr>
          <w:lang w:val="en-US"/>
        </w:rPr>
        <w:t>.</w:t>
      </w:r>
    </w:p>
    <w:p w14:paraId="6B5000B8" w14:textId="77777777" w:rsidR="00B57279" w:rsidRPr="008D2886" w:rsidRDefault="00B57279" w:rsidP="00B57279">
      <w:pPr>
        <w:numPr>
          <w:ilvl w:val="0"/>
          <w:numId w:val="21"/>
        </w:numPr>
        <w:spacing w:after="14" w:line="233" w:lineRule="auto"/>
        <w:ind w:left="397" w:hanging="365"/>
        <w:rPr>
          <w:lang w:val="en-US"/>
        </w:rPr>
      </w:pPr>
      <w:r w:rsidRPr="008D2886">
        <w:rPr>
          <w:lang w:val="en-US"/>
        </w:rPr>
        <w:t xml:space="preserve">M. </w:t>
      </w:r>
      <w:proofErr w:type="spellStart"/>
      <w:r w:rsidRPr="008D2886">
        <w:rPr>
          <w:lang w:val="en-US"/>
        </w:rPr>
        <w:t>Flament</w:t>
      </w:r>
      <w:proofErr w:type="spellEnd"/>
      <w:r w:rsidRPr="008D2886">
        <w:rPr>
          <w:lang w:val="en-US"/>
        </w:rPr>
        <w:t xml:space="preserve">, F. Gessler, F. </w:t>
      </w:r>
      <w:proofErr w:type="spellStart"/>
      <w:r w:rsidRPr="008D2886">
        <w:rPr>
          <w:lang w:val="en-US"/>
        </w:rPr>
        <w:t>Lagergren</w:t>
      </w:r>
      <w:proofErr w:type="spellEnd"/>
      <w:r w:rsidRPr="008D2886">
        <w:rPr>
          <w:lang w:val="en-US"/>
        </w:rPr>
        <w:t xml:space="preserve">, O. </w:t>
      </w:r>
      <w:proofErr w:type="spellStart"/>
      <w:r w:rsidRPr="008D2886">
        <w:rPr>
          <w:lang w:val="en-US"/>
        </w:rPr>
        <w:t>Queseth</w:t>
      </w:r>
      <w:proofErr w:type="spellEnd"/>
      <w:r w:rsidRPr="008D2886">
        <w:rPr>
          <w:lang w:val="en-US"/>
        </w:rPr>
        <w:t xml:space="preserve">, R. </w:t>
      </w:r>
      <w:proofErr w:type="spellStart"/>
      <w:r w:rsidRPr="008D2886">
        <w:rPr>
          <w:lang w:val="en-US"/>
        </w:rPr>
        <w:t>Stridh</w:t>
      </w:r>
      <w:proofErr w:type="spellEnd"/>
      <w:r w:rsidRPr="008D2886">
        <w:rPr>
          <w:lang w:val="en-US"/>
        </w:rPr>
        <w:t xml:space="preserve">, M. </w:t>
      </w:r>
      <w:proofErr w:type="spellStart"/>
      <w:r w:rsidRPr="008D2886">
        <w:rPr>
          <w:lang w:val="en-US"/>
        </w:rPr>
        <w:t>Unbedaun</w:t>
      </w:r>
      <w:proofErr w:type="spellEnd"/>
      <w:r w:rsidRPr="008D2886">
        <w:rPr>
          <w:lang w:val="en-US"/>
        </w:rPr>
        <w:t xml:space="preserve">, J. Wu, and J. Zander, “An approach to 4th generation wireless infrastructures: Scenarios and key research issues,” in </w:t>
      </w:r>
      <w:r w:rsidRPr="008D2886">
        <w:rPr>
          <w:rFonts w:eastAsia="Calibri"/>
          <w:i/>
          <w:lang w:val="en-US"/>
        </w:rPr>
        <w:t>Proc. of the 49th IEEE Vehicular Technology Conference</w:t>
      </w:r>
      <w:r w:rsidRPr="008D2886">
        <w:rPr>
          <w:lang w:val="en-US"/>
        </w:rPr>
        <w:t>, vol. 2, pp. 1742–1746, 1999.</w:t>
      </w:r>
    </w:p>
    <w:p w14:paraId="77387BD1" w14:textId="77777777" w:rsidR="00B57279" w:rsidRPr="008D2886" w:rsidRDefault="00B57279" w:rsidP="00B57279">
      <w:pPr>
        <w:numPr>
          <w:ilvl w:val="0"/>
          <w:numId w:val="21"/>
        </w:numPr>
        <w:spacing w:after="14" w:line="233" w:lineRule="auto"/>
        <w:ind w:left="397" w:hanging="365"/>
        <w:rPr>
          <w:lang w:val="en-US"/>
        </w:rPr>
      </w:pPr>
      <w:r w:rsidRPr="008D2886">
        <w:rPr>
          <w:lang w:val="en-US"/>
        </w:rPr>
        <w:t xml:space="preserve">A. </w:t>
      </w:r>
      <w:proofErr w:type="spellStart"/>
      <w:r w:rsidRPr="008D2886">
        <w:rPr>
          <w:lang w:val="en-US"/>
        </w:rPr>
        <w:t>Adas</w:t>
      </w:r>
      <w:proofErr w:type="spellEnd"/>
      <w:r w:rsidRPr="008D2886">
        <w:rPr>
          <w:lang w:val="en-US"/>
        </w:rPr>
        <w:t xml:space="preserve">, “Traffic models in broadband networks,” </w:t>
      </w:r>
      <w:r w:rsidRPr="008D2886">
        <w:rPr>
          <w:rFonts w:eastAsia="Calibri"/>
          <w:i/>
          <w:lang w:val="en-US"/>
        </w:rPr>
        <w:t>IEEE Communications Magazine</w:t>
      </w:r>
      <w:r w:rsidRPr="008D2886">
        <w:rPr>
          <w:lang w:val="en-US"/>
        </w:rPr>
        <w:t>, vol. 35, no. 7, pp. 82–89, 1997.</w:t>
      </w:r>
    </w:p>
    <w:p w14:paraId="4CF2ED32" w14:textId="77777777" w:rsidR="00B57279" w:rsidRPr="008D2886" w:rsidRDefault="00B57279" w:rsidP="00B57279">
      <w:pPr>
        <w:numPr>
          <w:ilvl w:val="0"/>
          <w:numId w:val="21"/>
        </w:numPr>
        <w:spacing w:after="20" w:line="233" w:lineRule="auto"/>
        <w:ind w:left="397" w:hanging="365"/>
        <w:rPr>
          <w:lang w:val="en-US"/>
        </w:rPr>
      </w:pPr>
      <w:proofErr w:type="gramStart"/>
      <w:r w:rsidRPr="008D2886">
        <w:rPr>
          <w:rFonts w:eastAsia="Calibri"/>
          <w:i/>
          <w:lang w:val="en-US"/>
        </w:rPr>
        <w:t>”Traffic</w:t>
      </w:r>
      <w:proofErr w:type="gramEnd"/>
      <w:r w:rsidRPr="008D2886">
        <w:rPr>
          <w:rFonts w:eastAsia="Calibri"/>
          <w:i/>
          <w:lang w:val="en-US"/>
        </w:rPr>
        <w:tab/>
        <w:t>Model</w:t>
      </w:r>
      <w:r w:rsidRPr="008D2886">
        <w:rPr>
          <w:rFonts w:eastAsia="Calibri"/>
          <w:i/>
          <w:lang w:val="en-US"/>
        </w:rPr>
        <w:tab/>
        <w:t>for</w:t>
      </w:r>
      <w:r w:rsidRPr="008D2886">
        <w:rPr>
          <w:rFonts w:eastAsia="Calibri"/>
          <w:i/>
          <w:lang w:val="en-US"/>
        </w:rPr>
        <w:tab/>
        <w:t>802.16</w:t>
      </w:r>
      <w:r w:rsidRPr="008D2886">
        <w:rPr>
          <w:rFonts w:eastAsia="Calibri"/>
          <w:i/>
          <w:lang w:val="en-US"/>
        </w:rPr>
        <w:tab/>
        <w:t>TG3</w:t>
      </w:r>
      <w:r w:rsidRPr="008D2886">
        <w:rPr>
          <w:rFonts w:eastAsia="Calibri"/>
          <w:i/>
          <w:lang w:val="en-US"/>
        </w:rPr>
        <w:tab/>
        <w:t>MAC-PHY</w:t>
      </w:r>
      <w:r w:rsidRPr="008D2886">
        <w:rPr>
          <w:rFonts w:eastAsia="Calibri"/>
          <w:i/>
          <w:lang w:val="en-US"/>
        </w:rPr>
        <w:tab/>
        <w:t>Simulations,”</w:t>
      </w:r>
      <w:r w:rsidRPr="008D2886">
        <w:rPr>
          <w:rFonts w:eastAsia="Calibri"/>
          <w:i/>
          <w:lang w:val="en-US"/>
        </w:rPr>
        <w:tab/>
        <w:t>IEEE</w:t>
      </w:r>
    </w:p>
    <w:p w14:paraId="1E828323" w14:textId="77777777" w:rsidR="00B57279" w:rsidRPr="008D2886" w:rsidRDefault="00B57279" w:rsidP="00B57279">
      <w:pPr>
        <w:spacing w:after="20" w:line="233" w:lineRule="auto"/>
        <w:ind w:left="375" w:hanging="10"/>
        <w:jc w:val="left"/>
      </w:pPr>
      <w:r w:rsidRPr="008D2886">
        <w:rPr>
          <w:rFonts w:eastAsia="Calibri"/>
          <w:i/>
        </w:rPr>
        <w:t xml:space="preserve">802.16.3c-01/30r1, </w:t>
      </w:r>
      <w:proofErr w:type="spellStart"/>
      <w:r w:rsidRPr="008D2886">
        <w:rPr>
          <w:rFonts w:eastAsia="Calibri"/>
          <w:i/>
        </w:rPr>
        <w:t>March</w:t>
      </w:r>
      <w:proofErr w:type="spellEnd"/>
      <w:r w:rsidRPr="008D2886">
        <w:rPr>
          <w:rFonts w:eastAsia="Calibri"/>
          <w:i/>
        </w:rPr>
        <w:t xml:space="preserve"> 2001</w:t>
      </w:r>
      <w:r w:rsidRPr="008D2886">
        <w:t>.</w:t>
      </w:r>
    </w:p>
    <w:p w14:paraId="0FEDA5BE" w14:textId="77777777" w:rsidR="00B57279" w:rsidRPr="008D2886" w:rsidRDefault="00B57279" w:rsidP="00B57279">
      <w:pPr>
        <w:numPr>
          <w:ilvl w:val="0"/>
          <w:numId w:val="21"/>
        </w:numPr>
        <w:spacing w:after="20" w:line="233" w:lineRule="auto"/>
        <w:ind w:left="397" w:hanging="365"/>
        <w:rPr>
          <w:lang w:val="en-US"/>
        </w:rPr>
      </w:pPr>
      <w:proofErr w:type="gramStart"/>
      <w:r w:rsidRPr="008D2886">
        <w:rPr>
          <w:rFonts w:eastAsia="Calibri"/>
          <w:i/>
          <w:lang w:val="en-US"/>
        </w:rPr>
        <w:t>”Mean</w:t>
      </w:r>
      <w:proofErr w:type="gramEnd"/>
      <w:r w:rsidRPr="008D2886">
        <w:rPr>
          <w:rFonts w:eastAsia="Calibri"/>
          <w:i/>
          <w:lang w:val="en-US"/>
        </w:rPr>
        <w:t xml:space="preserve"> Traffic Bit Rate with ON-SID Modeling of VoIP Traffic,” IEEE C802.16m-07/123, July 2007</w:t>
      </w:r>
      <w:r w:rsidRPr="008D2886">
        <w:rPr>
          <w:lang w:val="en-US"/>
        </w:rPr>
        <w:t>.</w:t>
      </w:r>
    </w:p>
    <w:p w14:paraId="0DB4B236" w14:textId="076006D7" w:rsidR="00BF3639" w:rsidRPr="00B57279" w:rsidRDefault="00BF3639" w:rsidP="00B57279">
      <w:pPr>
        <w:rPr>
          <w:lang w:val="en-US"/>
        </w:rPr>
      </w:pPr>
    </w:p>
    <w:sectPr w:rsidR="00BF3639" w:rsidRPr="00B57279" w:rsidSect="002A267C">
      <w:footerReference w:type="default" r:id="rId9"/>
      <w:footerReference w:type="first" r:id="rId10"/>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E15D5" w14:textId="77777777" w:rsidR="00B543A9" w:rsidRDefault="00B543A9" w:rsidP="00CE1201">
      <w:r>
        <w:separator/>
      </w:r>
    </w:p>
  </w:endnote>
  <w:endnote w:type="continuationSeparator" w:id="0">
    <w:p w14:paraId="4401B4D8" w14:textId="77777777" w:rsidR="00B543A9" w:rsidRDefault="00B543A9"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6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92436"/>
      <w:docPartObj>
        <w:docPartGallery w:val="Page Numbers (Bottom of Page)"/>
        <w:docPartUnique/>
      </w:docPartObj>
    </w:sdtPr>
    <w:sdtEndPr/>
    <w:sdtContent>
      <w:p w14:paraId="44D4E3AD" w14:textId="77777777" w:rsidR="002D5057" w:rsidRDefault="002D5057">
        <w:pPr>
          <w:pStyle w:val="afb"/>
          <w:jc w:val="center"/>
        </w:pPr>
        <w:r>
          <w:fldChar w:fldCharType="begin"/>
        </w:r>
        <w:r>
          <w:instrText>PAGE   \* MERGEFORMAT</w:instrText>
        </w:r>
        <w:r>
          <w:fldChar w:fldCharType="separate"/>
        </w:r>
        <w:r w:rsidR="00927085">
          <w:rPr>
            <w:noProof/>
          </w:rPr>
          <w:t>6</w:t>
        </w:r>
        <w:r>
          <w:fldChar w:fldCharType="end"/>
        </w:r>
      </w:p>
    </w:sdtContent>
  </w:sdt>
  <w:p w14:paraId="362F49C0" w14:textId="77777777" w:rsidR="002D5057" w:rsidRDefault="002D5057">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120F8476" w14:textId="77777777" w:rsidR="002D5057" w:rsidRDefault="00B543A9">
        <w:pPr>
          <w:pStyle w:val="afb"/>
          <w:jc w:val="center"/>
        </w:pPr>
      </w:p>
    </w:sdtContent>
  </w:sdt>
  <w:p w14:paraId="785960AE" w14:textId="77777777" w:rsidR="002D5057" w:rsidRDefault="002D5057">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E14CC" w14:textId="77777777" w:rsidR="00B543A9" w:rsidRDefault="00B543A9" w:rsidP="00CE1201">
      <w:r>
        <w:separator/>
      </w:r>
    </w:p>
  </w:footnote>
  <w:footnote w:type="continuationSeparator" w:id="0">
    <w:p w14:paraId="7E6FE0B9" w14:textId="77777777" w:rsidR="00B543A9" w:rsidRDefault="00B543A9"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5448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3E10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07463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DA2C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F6F3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68B0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B2E1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726C4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4454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FAD1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0D053C51"/>
    <w:multiLevelType w:val="hybridMultilevel"/>
    <w:tmpl w:val="67488C58"/>
    <w:lvl w:ilvl="0" w:tplc="5B1A8478">
      <w:start w:val="1"/>
      <w:numFmt w:val="decimal"/>
      <w:lvlText w:val="%1)"/>
      <w:lvlJc w:val="left"/>
      <w:pPr>
        <w:ind w:left="1054" w:hanging="360"/>
      </w:pPr>
      <w:rPr>
        <w:rFonts w:eastAsia="Calibri" w:hint="default"/>
      </w:rPr>
    </w:lvl>
    <w:lvl w:ilvl="1" w:tplc="04190019" w:tentative="1">
      <w:start w:val="1"/>
      <w:numFmt w:val="lowerLetter"/>
      <w:lvlText w:val="%2."/>
      <w:lvlJc w:val="left"/>
      <w:pPr>
        <w:ind w:left="1774" w:hanging="360"/>
      </w:pPr>
    </w:lvl>
    <w:lvl w:ilvl="2" w:tplc="0419001B" w:tentative="1">
      <w:start w:val="1"/>
      <w:numFmt w:val="lowerRoman"/>
      <w:lvlText w:val="%3."/>
      <w:lvlJc w:val="right"/>
      <w:pPr>
        <w:ind w:left="2494" w:hanging="180"/>
      </w:pPr>
    </w:lvl>
    <w:lvl w:ilvl="3" w:tplc="0419000F" w:tentative="1">
      <w:start w:val="1"/>
      <w:numFmt w:val="decimal"/>
      <w:lvlText w:val="%4."/>
      <w:lvlJc w:val="left"/>
      <w:pPr>
        <w:ind w:left="3214" w:hanging="360"/>
      </w:pPr>
    </w:lvl>
    <w:lvl w:ilvl="4" w:tplc="04190019" w:tentative="1">
      <w:start w:val="1"/>
      <w:numFmt w:val="lowerLetter"/>
      <w:lvlText w:val="%5."/>
      <w:lvlJc w:val="left"/>
      <w:pPr>
        <w:ind w:left="3934" w:hanging="360"/>
      </w:pPr>
    </w:lvl>
    <w:lvl w:ilvl="5" w:tplc="0419001B" w:tentative="1">
      <w:start w:val="1"/>
      <w:numFmt w:val="lowerRoman"/>
      <w:lvlText w:val="%6."/>
      <w:lvlJc w:val="right"/>
      <w:pPr>
        <w:ind w:left="4654" w:hanging="180"/>
      </w:pPr>
    </w:lvl>
    <w:lvl w:ilvl="6" w:tplc="0419000F" w:tentative="1">
      <w:start w:val="1"/>
      <w:numFmt w:val="decimal"/>
      <w:lvlText w:val="%7."/>
      <w:lvlJc w:val="left"/>
      <w:pPr>
        <w:ind w:left="5374" w:hanging="360"/>
      </w:pPr>
    </w:lvl>
    <w:lvl w:ilvl="7" w:tplc="04190019" w:tentative="1">
      <w:start w:val="1"/>
      <w:numFmt w:val="lowerLetter"/>
      <w:lvlText w:val="%8."/>
      <w:lvlJc w:val="left"/>
      <w:pPr>
        <w:ind w:left="6094" w:hanging="360"/>
      </w:pPr>
    </w:lvl>
    <w:lvl w:ilvl="8" w:tplc="0419001B" w:tentative="1">
      <w:start w:val="1"/>
      <w:numFmt w:val="lowerRoman"/>
      <w:lvlText w:val="%9."/>
      <w:lvlJc w:val="right"/>
      <w:pPr>
        <w:ind w:left="6814" w:hanging="180"/>
      </w:pPr>
    </w:lvl>
  </w:abstractNum>
  <w:abstractNum w:abstractNumId="12"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3"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3A6531"/>
    <w:multiLevelType w:val="hybridMultilevel"/>
    <w:tmpl w:val="8CBCAFFA"/>
    <w:lvl w:ilvl="0" w:tplc="99280024">
      <w:start w:val="5"/>
      <w:numFmt w:val="upperRoman"/>
      <w:lvlText w:val="%1."/>
      <w:lvlJc w:val="left"/>
      <w:pPr>
        <w:ind w:left="5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9F06688">
      <w:start w:val="1"/>
      <w:numFmt w:val="lowerLetter"/>
      <w:lvlText w:val="%2"/>
      <w:lvlJc w:val="left"/>
      <w:pPr>
        <w:ind w:left="12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D6CC586">
      <w:start w:val="1"/>
      <w:numFmt w:val="lowerRoman"/>
      <w:lvlText w:val="%3"/>
      <w:lvlJc w:val="left"/>
      <w:pPr>
        <w:ind w:left="19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CE67D5A">
      <w:start w:val="1"/>
      <w:numFmt w:val="decimal"/>
      <w:lvlText w:val="%4"/>
      <w:lvlJc w:val="left"/>
      <w:pPr>
        <w:ind w:left="26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6627118">
      <w:start w:val="1"/>
      <w:numFmt w:val="lowerLetter"/>
      <w:lvlText w:val="%5"/>
      <w:lvlJc w:val="left"/>
      <w:pPr>
        <w:ind w:left="33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5EA9C80">
      <w:start w:val="1"/>
      <w:numFmt w:val="lowerRoman"/>
      <w:lvlText w:val="%6"/>
      <w:lvlJc w:val="left"/>
      <w:pPr>
        <w:ind w:left="40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81E51A6">
      <w:start w:val="1"/>
      <w:numFmt w:val="decimal"/>
      <w:lvlText w:val="%7"/>
      <w:lvlJc w:val="left"/>
      <w:pPr>
        <w:ind w:left="4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2400BF8">
      <w:start w:val="1"/>
      <w:numFmt w:val="lowerLetter"/>
      <w:lvlText w:val="%8"/>
      <w:lvlJc w:val="left"/>
      <w:pPr>
        <w:ind w:left="5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8644254">
      <w:start w:val="1"/>
      <w:numFmt w:val="lowerRoman"/>
      <w:lvlText w:val="%9"/>
      <w:lvlJc w:val="left"/>
      <w:pPr>
        <w:ind w:left="6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96A29DA"/>
    <w:multiLevelType w:val="multilevel"/>
    <w:tmpl w:val="EF5E7E76"/>
    <w:lvl w:ilvl="0">
      <w:start w:val="1"/>
      <w:numFmt w:val="decimal"/>
      <w:pStyle w:val="1"/>
      <w:lvlText w:val="%1"/>
      <w:lvlJc w:val="left"/>
      <w:pPr>
        <w:ind w:left="432" w:hanging="432"/>
      </w:pPr>
    </w:lvl>
    <w:lvl w:ilvl="1">
      <w:start w:val="1"/>
      <w:numFmt w:val="decimal"/>
      <w:pStyle w:val="2"/>
      <w:lvlText w:val="%1.%2"/>
      <w:lvlJc w:val="left"/>
      <w:pPr>
        <w:ind w:left="497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1"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2" w15:restartNumberingAfterBreak="0">
    <w:nsid w:val="59C9450D"/>
    <w:multiLevelType w:val="hybridMultilevel"/>
    <w:tmpl w:val="6832C8E8"/>
    <w:lvl w:ilvl="0" w:tplc="234A1CD6">
      <w:start w:val="1"/>
      <w:numFmt w:val="decimal"/>
      <w:lvlText w:val="[%1]"/>
      <w:lvlJc w:val="left"/>
      <w:pPr>
        <w:ind w:left="39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76E7FA2">
      <w:start w:val="1"/>
      <w:numFmt w:val="lowerLetter"/>
      <w:lvlText w:val="%2"/>
      <w:lvlJc w:val="left"/>
      <w:pPr>
        <w:ind w:left="1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356364A">
      <w:start w:val="1"/>
      <w:numFmt w:val="lowerRoman"/>
      <w:lvlText w:val="%3"/>
      <w:lvlJc w:val="left"/>
      <w:pPr>
        <w:ind w:left="18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4F21868">
      <w:start w:val="1"/>
      <w:numFmt w:val="decimal"/>
      <w:lvlText w:val="%4"/>
      <w:lvlJc w:val="left"/>
      <w:pPr>
        <w:ind w:left="25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1722CD8">
      <w:start w:val="1"/>
      <w:numFmt w:val="lowerLetter"/>
      <w:lvlText w:val="%5"/>
      <w:lvlJc w:val="left"/>
      <w:pPr>
        <w:ind w:left="32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94480F4">
      <w:start w:val="1"/>
      <w:numFmt w:val="lowerRoman"/>
      <w:lvlText w:val="%6"/>
      <w:lvlJc w:val="left"/>
      <w:pPr>
        <w:ind w:left="40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3CC954C">
      <w:start w:val="1"/>
      <w:numFmt w:val="decimal"/>
      <w:lvlText w:val="%7"/>
      <w:lvlJc w:val="left"/>
      <w:pPr>
        <w:ind w:left="47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D3A5ABA">
      <w:start w:val="1"/>
      <w:numFmt w:val="lowerLetter"/>
      <w:lvlText w:val="%8"/>
      <w:lvlJc w:val="left"/>
      <w:pPr>
        <w:ind w:left="54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AE2E1C2">
      <w:start w:val="1"/>
      <w:numFmt w:val="lowerRoman"/>
      <w:lvlText w:val="%9"/>
      <w:lvlJc w:val="left"/>
      <w:pPr>
        <w:ind w:left="6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3"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7D673278"/>
    <w:multiLevelType w:val="multilevel"/>
    <w:tmpl w:val="A98ABBE0"/>
    <w:lvl w:ilvl="0">
      <w:start w:val="1"/>
      <w:numFmt w:val="russianLower"/>
      <w:pStyle w:val="a1"/>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346400986">
    <w:abstractNumId w:val="25"/>
  </w:num>
  <w:num w:numId="2" w16cid:durableId="1837528806">
    <w:abstractNumId w:val="13"/>
  </w:num>
  <w:num w:numId="3" w16cid:durableId="1943566582">
    <w:abstractNumId w:val="14"/>
  </w:num>
  <w:num w:numId="4" w16cid:durableId="2146042835">
    <w:abstractNumId w:val="16"/>
  </w:num>
  <w:num w:numId="5" w16cid:durableId="400835484">
    <w:abstractNumId w:val="21"/>
  </w:num>
  <w:num w:numId="6" w16cid:durableId="350841510">
    <w:abstractNumId w:val="20"/>
  </w:num>
  <w:num w:numId="7" w16cid:durableId="2103985859">
    <w:abstractNumId w:val="23"/>
  </w:num>
  <w:num w:numId="8" w16cid:durableId="174075031">
    <w:abstractNumId w:val="12"/>
  </w:num>
  <w:num w:numId="9" w16cid:durableId="275259661">
    <w:abstractNumId w:val="18"/>
  </w:num>
  <w:num w:numId="10" w16cid:durableId="687486212">
    <w:abstractNumId w:val="19"/>
  </w:num>
  <w:num w:numId="11" w16cid:durableId="1040058493">
    <w:abstractNumId w:val="19"/>
  </w:num>
  <w:num w:numId="12" w16cid:durableId="668411983">
    <w:abstractNumId w:val="17"/>
  </w:num>
  <w:num w:numId="13" w16cid:durableId="186409055">
    <w:abstractNumId w:val="10"/>
  </w:num>
  <w:num w:numId="14" w16cid:durableId="2071809630">
    <w:abstractNumId w:val="10"/>
    <w:lvlOverride w:ilvl="0">
      <w:startOverride w:val="1"/>
    </w:lvlOverride>
  </w:num>
  <w:num w:numId="15" w16cid:durableId="1368876313">
    <w:abstractNumId w:val="1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16cid:durableId="209848642">
    <w:abstractNumId w:val="1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16cid:durableId="1287857521">
    <w:abstractNumId w:val="1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16cid:durableId="1107891522">
    <w:abstractNumId w:val="24"/>
  </w:num>
  <w:num w:numId="19" w16cid:durableId="425155394">
    <w:abstractNumId w:val="1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16cid:durableId="454951967">
    <w:abstractNumId w:val="15"/>
  </w:num>
  <w:num w:numId="21" w16cid:durableId="1172723046">
    <w:abstractNumId w:val="22"/>
  </w:num>
  <w:num w:numId="22" w16cid:durableId="1704406867">
    <w:abstractNumId w:val="0"/>
  </w:num>
  <w:num w:numId="23" w16cid:durableId="1439832218">
    <w:abstractNumId w:val="1"/>
  </w:num>
  <w:num w:numId="24" w16cid:durableId="600188035">
    <w:abstractNumId w:val="2"/>
  </w:num>
  <w:num w:numId="25" w16cid:durableId="1465927657">
    <w:abstractNumId w:val="3"/>
  </w:num>
  <w:num w:numId="26" w16cid:durableId="69081549">
    <w:abstractNumId w:val="8"/>
  </w:num>
  <w:num w:numId="27" w16cid:durableId="1109854597">
    <w:abstractNumId w:val="4"/>
  </w:num>
  <w:num w:numId="28" w16cid:durableId="485248521">
    <w:abstractNumId w:val="5"/>
  </w:num>
  <w:num w:numId="29" w16cid:durableId="1858348502">
    <w:abstractNumId w:val="6"/>
  </w:num>
  <w:num w:numId="30" w16cid:durableId="266155238">
    <w:abstractNumId w:val="7"/>
  </w:num>
  <w:num w:numId="31" w16cid:durableId="247617565">
    <w:abstractNumId w:val="9"/>
  </w:num>
  <w:num w:numId="32" w16cid:durableId="634484444">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E4A90"/>
    <w:rsid w:val="00103D07"/>
    <w:rsid w:val="00107ED6"/>
    <w:rsid w:val="00114E2E"/>
    <w:rsid w:val="00150EBD"/>
    <w:rsid w:val="00162877"/>
    <w:rsid w:val="001B33F9"/>
    <w:rsid w:val="001B6CCA"/>
    <w:rsid w:val="001F638D"/>
    <w:rsid w:val="001F6B38"/>
    <w:rsid w:val="00204989"/>
    <w:rsid w:val="0022642D"/>
    <w:rsid w:val="00241D6A"/>
    <w:rsid w:val="002605D2"/>
    <w:rsid w:val="0027253E"/>
    <w:rsid w:val="002725F2"/>
    <w:rsid w:val="002900AA"/>
    <w:rsid w:val="002A267C"/>
    <w:rsid w:val="002D5057"/>
    <w:rsid w:val="002F1E24"/>
    <w:rsid w:val="002F63BF"/>
    <w:rsid w:val="00305747"/>
    <w:rsid w:val="00324425"/>
    <w:rsid w:val="00390916"/>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E4801"/>
    <w:rsid w:val="00506AA0"/>
    <w:rsid w:val="00511867"/>
    <w:rsid w:val="00521C5D"/>
    <w:rsid w:val="00522630"/>
    <w:rsid w:val="00543E51"/>
    <w:rsid w:val="00550CD3"/>
    <w:rsid w:val="00564C3C"/>
    <w:rsid w:val="00581DA4"/>
    <w:rsid w:val="005A2849"/>
    <w:rsid w:val="005D534C"/>
    <w:rsid w:val="005F56D4"/>
    <w:rsid w:val="00640C56"/>
    <w:rsid w:val="0064694D"/>
    <w:rsid w:val="00655455"/>
    <w:rsid w:val="00660B1D"/>
    <w:rsid w:val="006B5A3B"/>
    <w:rsid w:val="006D1868"/>
    <w:rsid w:val="006D24B8"/>
    <w:rsid w:val="006E1A7C"/>
    <w:rsid w:val="006E1DFC"/>
    <w:rsid w:val="006F3662"/>
    <w:rsid w:val="006F5CF2"/>
    <w:rsid w:val="006F7AF9"/>
    <w:rsid w:val="007064D8"/>
    <w:rsid w:val="0073532B"/>
    <w:rsid w:val="007415E1"/>
    <w:rsid w:val="00745D71"/>
    <w:rsid w:val="00760102"/>
    <w:rsid w:val="007A0369"/>
    <w:rsid w:val="007D5650"/>
    <w:rsid w:val="007E5FDB"/>
    <w:rsid w:val="00817DE9"/>
    <w:rsid w:val="00820CA0"/>
    <w:rsid w:val="00826D10"/>
    <w:rsid w:val="00830553"/>
    <w:rsid w:val="0084017D"/>
    <w:rsid w:val="00850BAB"/>
    <w:rsid w:val="0086725F"/>
    <w:rsid w:val="008A55C3"/>
    <w:rsid w:val="008B3F6B"/>
    <w:rsid w:val="008B6C74"/>
    <w:rsid w:val="008C2841"/>
    <w:rsid w:val="00900E44"/>
    <w:rsid w:val="00913393"/>
    <w:rsid w:val="00927085"/>
    <w:rsid w:val="00927D24"/>
    <w:rsid w:val="0094143C"/>
    <w:rsid w:val="00942FCB"/>
    <w:rsid w:val="00944AB4"/>
    <w:rsid w:val="00947C12"/>
    <w:rsid w:val="00967CB7"/>
    <w:rsid w:val="009767BB"/>
    <w:rsid w:val="00990BB6"/>
    <w:rsid w:val="00992115"/>
    <w:rsid w:val="00993A0D"/>
    <w:rsid w:val="009D0887"/>
    <w:rsid w:val="009D35F1"/>
    <w:rsid w:val="00A02407"/>
    <w:rsid w:val="00A06D6E"/>
    <w:rsid w:val="00A121C5"/>
    <w:rsid w:val="00A44FCA"/>
    <w:rsid w:val="00A65A8E"/>
    <w:rsid w:val="00A86F3F"/>
    <w:rsid w:val="00A929FA"/>
    <w:rsid w:val="00A95B69"/>
    <w:rsid w:val="00AA124B"/>
    <w:rsid w:val="00AB563E"/>
    <w:rsid w:val="00AC7F0A"/>
    <w:rsid w:val="00AD2B39"/>
    <w:rsid w:val="00AD33C5"/>
    <w:rsid w:val="00AE1580"/>
    <w:rsid w:val="00AE5ECF"/>
    <w:rsid w:val="00AF3BCB"/>
    <w:rsid w:val="00AF5AFC"/>
    <w:rsid w:val="00B13B7E"/>
    <w:rsid w:val="00B17EDF"/>
    <w:rsid w:val="00B22A55"/>
    <w:rsid w:val="00B36C9C"/>
    <w:rsid w:val="00B4705F"/>
    <w:rsid w:val="00B543A9"/>
    <w:rsid w:val="00B57279"/>
    <w:rsid w:val="00B574D3"/>
    <w:rsid w:val="00B6792A"/>
    <w:rsid w:val="00B84496"/>
    <w:rsid w:val="00BA3540"/>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43CC2"/>
    <w:rsid w:val="00D43F3B"/>
    <w:rsid w:val="00D44E9C"/>
    <w:rsid w:val="00D567FD"/>
    <w:rsid w:val="00D65AA3"/>
    <w:rsid w:val="00D74E03"/>
    <w:rsid w:val="00D76928"/>
    <w:rsid w:val="00D822C6"/>
    <w:rsid w:val="00D9279F"/>
    <w:rsid w:val="00D937A0"/>
    <w:rsid w:val="00DA1528"/>
    <w:rsid w:val="00DA43F6"/>
    <w:rsid w:val="00DB1570"/>
    <w:rsid w:val="00DD7AF0"/>
    <w:rsid w:val="00E222BA"/>
    <w:rsid w:val="00E22CD2"/>
    <w:rsid w:val="00E2710E"/>
    <w:rsid w:val="00E30CE6"/>
    <w:rsid w:val="00E32A80"/>
    <w:rsid w:val="00E4410E"/>
    <w:rsid w:val="00E50333"/>
    <w:rsid w:val="00E8679E"/>
    <w:rsid w:val="00EA76F5"/>
    <w:rsid w:val="00EF050E"/>
    <w:rsid w:val="00EF439B"/>
    <w:rsid w:val="00F01044"/>
    <w:rsid w:val="00F12337"/>
    <w:rsid w:val="00F16106"/>
    <w:rsid w:val="00F168D9"/>
    <w:rsid w:val="00F43A84"/>
    <w:rsid w:val="00F54DD9"/>
    <w:rsid w:val="00F668C6"/>
    <w:rsid w:val="00F82014"/>
    <w:rsid w:val="00F82D30"/>
    <w:rsid w:val="00FA28BF"/>
    <w:rsid w:val="00FA316C"/>
    <w:rsid w:val="00FB0217"/>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4D77"/>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2"/>
    <w:next w:val="a2"/>
    <w:link w:val="10"/>
    <w:qFormat/>
    <w:rsid w:val="000E4A90"/>
    <w:pPr>
      <w:pageBreakBefore/>
      <w:numPr>
        <w:numId w:val="10"/>
      </w:numPr>
      <w:tabs>
        <w:tab w:val="left" w:pos="426"/>
      </w:tabs>
      <w:suppressAutoHyphens/>
      <w:spacing w:after="360"/>
      <w:ind w:left="1140" w:hanging="431"/>
      <w:contextualSpacing/>
      <w:jc w:val="left"/>
      <w:outlineLvl w:val="0"/>
    </w:pPr>
    <w:rPr>
      <w:caps/>
      <w:sz w:val="28"/>
      <w:szCs w:val="28"/>
    </w:rPr>
  </w:style>
  <w:style w:type="paragraph" w:styleId="2">
    <w:name w:val="heading 2"/>
    <w:basedOn w:val="a2"/>
    <w:next w:val="a2"/>
    <w:link w:val="20"/>
    <w:qFormat/>
    <w:rsid w:val="000E4A90"/>
    <w:pPr>
      <w:keepNext/>
      <w:keepLines/>
      <w:widowControl w:val="0"/>
      <w:numPr>
        <w:ilvl w:val="1"/>
        <w:numId w:val="10"/>
      </w:numPr>
      <w:tabs>
        <w:tab w:val="left" w:pos="567"/>
      </w:tabs>
      <w:suppressAutoHyphens/>
      <w:spacing w:before="340" w:after="220"/>
      <w:ind w:left="1287" w:hanging="578"/>
      <w:contextualSpacing/>
      <w:outlineLvl w:val="1"/>
    </w:pPr>
  </w:style>
  <w:style w:type="paragraph" w:styleId="3">
    <w:name w:val="heading 3"/>
    <w:basedOn w:val="a2"/>
    <w:next w:val="a2"/>
    <w:link w:val="30"/>
    <w:uiPriority w:val="9"/>
    <w:qFormat/>
    <w:rsid w:val="000E4A90"/>
    <w:pPr>
      <w:keepNext/>
      <w:numPr>
        <w:ilvl w:val="2"/>
        <w:numId w:val="10"/>
      </w:numPr>
      <w:tabs>
        <w:tab w:val="left" w:pos="709"/>
      </w:tabs>
      <w:spacing w:before="120" w:after="120"/>
      <w:ind w:left="1429"/>
      <w:outlineLvl w:val="2"/>
    </w:pPr>
  </w:style>
  <w:style w:type="paragraph" w:styleId="4">
    <w:name w:val="heading 4"/>
    <w:basedOn w:val="a2"/>
    <w:next w:val="a2"/>
    <w:link w:val="40"/>
    <w:uiPriority w:val="9"/>
    <w:qFormat/>
    <w:rsid w:val="000E4A90"/>
    <w:pPr>
      <w:keepNext/>
      <w:widowControl w:val="0"/>
      <w:numPr>
        <w:ilvl w:val="3"/>
        <w:numId w:val="10"/>
      </w:numPr>
      <w:spacing w:before="240" w:after="120"/>
      <w:ind w:left="1571" w:hanging="862"/>
      <w:jc w:val="left"/>
      <w:outlineLvl w:val="3"/>
    </w:pPr>
  </w:style>
  <w:style w:type="paragraph" w:styleId="5">
    <w:name w:val="heading 5"/>
    <w:basedOn w:val="a2"/>
    <w:next w:val="a2"/>
    <w:link w:val="50"/>
    <w:unhideWhenUsed/>
    <w:qFormat/>
    <w:rsid w:val="00CE1201"/>
    <w:pPr>
      <w:keepNext/>
      <w:spacing w:before="180" w:after="60"/>
      <w:ind w:firstLine="0"/>
      <w:jc w:val="left"/>
      <w:outlineLvl w:val="4"/>
    </w:pPr>
    <w:rPr>
      <w:rFonts w:cs="Arial"/>
      <w:u w:val="single"/>
    </w:rPr>
  </w:style>
  <w:style w:type="paragraph" w:styleId="6">
    <w:name w:val="heading 6"/>
    <w:basedOn w:val="a2"/>
    <w:next w:val="a2"/>
    <w:link w:val="60"/>
    <w:unhideWhenUsed/>
    <w:rsid w:val="00640C56"/>
    <w:pPr>
      <w:numPr>
        <w:ilvl w:val="5"/>
        <w:numId w:val="10"/>
      </w:numPr>
      <w:spacing w:before="240" w:after="60"/>
      <w:outlineLvl w:val="5"/>
    </w:pPr>
    <w:rPr>
      <w:rFonts w:ascii="Arial" w:hAnsi="Arial"/>
      <w:i/>
      <w:sz w:val="22"/>
    </w:rPr>
  </w:style>
  <w:style w:type="paragraph" w:styleId="7">
    <w:name w:val="heading 7"/>
    <w:basedOn w:val="a2"/>
    <w:next w:val="a2"/>
    <w:link w:val="70"/>
    <w:unhideWhenUsed/>
    <w:rsid w:val="00640C56"/>
    <w:pPr>
      <w:numPr>
        <w:ilvl w:val="6"/>
        <w:numId w:val="10"/>
      </w:numPr>
      <w:spacing w:before="240" w:after="60"/>
      <w:outlineLvl w:val="6"/>
    </w:pPr>
    <w:rPr>
      <w:rFonts w:ascii="Arial" w:hAnsi="Arial"/>
      <w:sz w:val="20"/>
    </w:rPr>
  </w:style>
  <w:style w:type="paragraph" w:styleId="8">
    <w:name w:val="heading 8"/>
    <w:basedOn w:val="a2"/>
    <w:next w:val="a2"/>
    <w:link w:val="80"/>
    <w:unhideWhenUsed/>
    <w:rsid w:val="00640C56"/>
    <w:pPr>
      <w:numPr>
        <w:ilvl w:val="7"/>
        <w:numId w:val="10"/>
      </w:numPr>
      <w:spacing w:before="240" w:after="60"/>
      <w:outlineLvl w:val="7"/>
    </w:pPr>
    <w:rPr>
      <w:rFonts w:ascii="Arial" w:hAnsi="Arial"/>
      <w:i/>
      <w:sz w:val="20"/>
    </w:rPr>
  </w:style>
  <w:style w:type="paragraph" w:styleId="9">
    <w:name w:val="heading 9"/>
    <w:basedOn w:val="a2"/>
    <w:next w:val="a2"/>
    <w:link w:val="90"/>
    <w:unhideWhenUsed/>
    <w:rsid w:val="00640C56"/>
    <w:pPr>
      <w:numPr>
        <w:ilvl w:val="8"/>
        <w:numId w:val="10"/>
      </w:numPr>
      <w:spacing w:after="360"/>
      <w:jc w:val="center"/>
      <w:outlineLvl w:val="8"/>
    </w:pPr>
    <w:rPr>
      <w:b/>
      <w:caps/>
      <w:sz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0E4A90"/>
    <w:rPr>
      <w:rFonts w:ascii="Times New Roman" w:eastAsia="Times New Roman" w:hAnsi="Times New Roman"/>
      <w:caps/>
      <w:sz w:val="28"/>
      <w:szCs w:val="28"/>
    </w:rPr>
  </w:style>
  <w:style w:type="character" w:customStyle="1" w:styleId="20">
    <w:name w:val="Заголовок 2 Знак"/>
    <w:basedOn w:val="a3"/>
    <w:link w:val="2"/>
    <w:rsid w:val="000E4A90"/>
    <w:rPr>
      <w:rFonts w:ascii="Times New Roman" w:eastAsia="Times New Roman" w:hAnsi="Times New Roman"/>
      <w:sz w:val="24"/>
      <w:szCs w:val="24"/>
    </w:rPr>
  </w:style>
  <w:style w:type="character" w:customStyle="1" w:styleId="30">
    <w:name w:val="Заголовок 3 Знак"/>
    <w:basedOn w:val="a3"/>
    <w:link w:val="3"/>
    <w:uiPriority w:val="9"/>
    <w:rsid w:val="000E4A90"/>
    <w:rPr>
      <w:rFonts w:ascii="Times New Roman" w:eastAsia="Times New Roman" w:hAnsi="Times New Roman"/>
      <w:sz w:val="24"/>
      <w:szCs w:val="24"/>
    </w:rPr>
  </w:style>
  <w:style w:type="character" w:customStyle="1" w:styleId="40">
    <w:name w:val="Заголовок 4 Знак"/>
    <w:basedOn w:val="a3"/>
    <w:link w:val="4"/>
    <w:uiPriority w:val="9"/>
    <w:rsid w:val="000E4A90"/>
    <w:rPr>
      <w:rFonts w:ascii="Times New Roman" w:eastAsia="Times New Roman" w:hAnsi="Times New Roman"/>
      <w:sz w:val="24"/>
      <w:szCs w:val="24"/>
    </w:rPr>
  </w:style>
  <w:style w:type="character" w:customStyle="1" w:styleId="50">
    <w:name w:val="Заголовок 5 Знак"/>
    <w:basedOn w:val="a3"/>
    <w:link w:val="5"/>
    <w:rsid w:val="00CE1201"/>
    <w:rPr>
      <w:rFonts w:ascii="Times New Roman" w:eastAsia="Times New Roman" w:hAnsi="Times New Roman" w:cs="Arial"/>
      <w:sz w:val="24"/>
      <w:szCs w:val="24"/>
      <w:u w:val="single"/>
    </w:rPr>
  </w:style>
  <w:style w:type="character" w:customStyle="1" w:styleId="60">
    <w:name w:val="Заголовок 6 Знак"/>
    <w:basedOn w:val="a3"/>
    <w:link w:val="6"/>
    <w:rsid w:val="00640C56"/>
    <w:rPr>
      <w:rFonts w:ascii="Arial" w:eastAsia="Times New Roman" w:hAnsi="Arial"/>
      <w:i/>
      <w:sz w:val="22"/>
      <w:szCs w:val="24"/>
    </w:rPr>
  </w:style>
  <w:style w:type="character" w:customStyle="1" w:styleId="70">
    <w:name w:val="Заголовок 7 Знак"/>
    <w:basedOn w:val="a3"/>
    <w:link w:val="7"/>
    <w:rsid w:val="00640C56"/>
    <w:rPr>
      <w:rFonts w:ascii="Arial" w:eastAsia="Times New Roman" w:hAnsi="Arial"/>
      <w:szCs w:val="24"/>
    </w:rPr>
  </w:style>
  <w:style w:type="character" w:customStyle="1" w:styleId="80">
    <w:name w:val="Заголовок 8 Знак"/>
    <w:basedOn w:val="a3"/>
    <w:link w:val="8"/>
    <w:rsid w:val="00640C56"/>
    <w:rPr>
      <w:rFonts w:ascii="Arial" w:eastAsia="Times New Roman" w:hAnsi="Arial"/>
      <w:i/>
      <w:szCs w:val="24"/>
    </w:rPr>
  </w:style>
  <w:style w:type="character" w:customStyle="1" w:styleId="90">
    <w:name w:val="Заголовок 9 Знак"/>
    <w:basedOn w:val="a3"/>
    <w:link w:val="9"/>
    <w:rsid w:val="00640C56"/>
    <w:rPr>
      <w:rFonts w:ascii="Times New Roman" w:eastAsia="Times New Roman" w:hAnsi="Times New Roman"/>
      <w:b/>
      <w:caps/>
      <w:sz w:val="28"/>
      <w:szCs w:val="24"/>
    </w:rPr>
  </w:style>
  <w:style w:type="paragraph" w:styleId="a6">
    <w:name w:val="Document Map"/>
    <w:basedOn w:val="a2"/>
    <w:link w:val="a7"/>
    <w:uiPriority w:val="99"/>
    <w:semiHidden/>
    <w:unhideWhenUsed/>
    <w:rsid w:val="00E30CE6"/>
    <w:rPr>
      <w:rFonts w:ascii="Tahoma" w:hAnsi="Tahoma" w:cs="Tahoma"/>
      <w:sz w:val="16"/>
      <w:szCs w:val="16"/>
    </w:rPr>
  </w:style>
  <w:style w:type="character" w:customStyle="1" w:styleId="a7">
    <w:name w:val="Схема документа Знак"/>
    <w:basedOn w:val="a3"/>
    <w:link w:val="a6"/>
    <w:uiPriority w:val="99"/>
    <w:semiHidden/>
    <w:rsid w:val="00E30CE6"/>
    <w:rPr>
      <w:rFonts w:ascii="Tahoma" w:eastAsia="Times New Roman" w:hAnsi="Tahoma" w:cs="Tahoma"/>
      <w:sz w:val="16"/>
      <w:szCs w:val="16"/>
    </w:rPr>
  </w:style>
  <w:style w:type="paragraph" w:customStyle="1" w:styleId="a8">
    <w:name w:val="Формула"/>
    <w:basedOn w:val="a2"/>
    <w:next w:val="a2"/>
    <w:qFormat/>
    <w:rsid w:val="00BF60C0"/>
    <w:pPr>
      <w:widowControl w:val="0"/>
      <w:spacing w:before="240" w:after="240"/>
      <w:ind w:firstLine="0"/>
      <w:contextualSpacing/>
      <w:jc w:val="center"/>
    </w:pPr>
  </w:style>
  <w:style w:type="paragraph" w:customStyle="1" w:styleId="a9">
    <w:name w:val="Листинг"/>
    <w:basedOn w:val="a2"/>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2"/>
    <w:next w:val="a2"/>
    <w:link w:val="12"/>
    <w:autoRedefine/>
    <w:uiPriority w:val="39"/>
    <w:rsid w:val="00640C56"/>
    <w:pPr>
      <w:tabs>
        <w:tab w:val="left" w:pos="284"/>
        <w:tab w:val="right" w:leader="dot" w:pos="9639"/>
      </w:tabs>
      <w:ind w:left="284" w:right="567" w:hanging="284"/>
    </w:pPr>
    <w:rPr>
      <w:noProof/>
    </w:rPr>
  </w:style>
  <w:style w:type="character" w:customStyle="1" w:styleId="12">
    <w:name w:val="Оглавление 1 Знак"/>
    <w:basedOn w:val="a3"/>
    <w:link w:val="11"/>
    <w:uiPriority w:val="39"/>
    <w:rsid w:val="00640C56"/>
    <w:rPr>
      <w:rFonts w:ascii="Times New Roman" w:eastAsia="Times New Roman" w:hAnsi="Times New Roman"/>
      <w:noProof/>
      <w:sz w:val="24"/>
      <w:szCs w:val="24"/>
    </w:rPr>
  </w:style>
  <w:style w:type="paragraph" w:styleId="21">
    <w:name w:val="toc 2"/>
    <w:basedOn w:val="a2"/>
    <w:next w:val="a2"/>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3"/>
    <w:link w:val="21"/>
    <w:uiPriority w:val="39"/>
    <w:rsid w:val="00640C56"/>
    <w:rPr>
      <w:rFonts w:ascii="Times New Roman" w:eastAsia="Times New Roman" w:hAnsi="Times New Roman"/>
      <w:noProof/>
      <w:sz w:val="24"/>
      <w:szCs w:val="24"/>
    </w:rPr>
  </w:style>
  <w:style w:type="paragraph" w:styleId="31">
    <w:name w:val="toc 3"/>
    <w:basedOn w:val="a2"/>
    <w:next w:val="a2"/>
    <w:autoRedefine/>
    <w:uiPriority w:val="39"/>
    <w:rsid w:val="00640C56"/>
    <w:pPr>
      <w:tabs>
        <w:tab w:val="left" w:pos="1276"/>
        <w:tab w:val="right" w:leader="dot" w:pos="9639"/>
      </w:tabs>
      <w:ind w:left="1276" w:right="565" w:hanging="567"/>
      <w:jc w:val="left"/>
    </w:pPr>
    <w:rPr>
      <w:noProof/>
    </w:rPr>
  </w:style>
  <w:style w:type="paragraph" w:customStyle="1" w:styleId="aa">
    <w:name w:val="После формулы"/>
    <w:basedOn w:val="a2"/>
    <w:next w:val="a2"/>
    <w:link w:val="ab"/>
    <w:qFormat/>
    <w:rsid w:val="00640C56"/>
    <w:pPr>
      <w:ind w:firstLine="0"/>
    </w:pPr>
  </w:style>
  <w:style w:type="paragraph" w:customStyle="1" w:styleId="-">
    <w:name w:val="Таблица - заголовок"/>
    <w:basedOn w:val="a2"/>
    <w:next w:val="a2"/>
    <w:rsid w:val="00AD33C5"/>
    <w:pPr>
      <w:keepNext/>
      <w:spacing w:before="240" w:after="120" w:line="240" w:lineRule="auto"/>
      <w:ind w:firstLine="0"/>
      <w:jc w:val="left"/>
    </w:pPr>
  </w:style>
  <w:style w:type="character" w:styleId="ac">
    <w:name w:val="Placeholder Text"/>
    <w:basedOn w:val="a3"/>
    <w:uiPriority w:val="99"/>
    <w:semiHidden/>
    <w:rsid w:val="003E1273"/>
    <w:rPr>
      <w:color w:val="808080"/>
    </w:rPr>
  </w:style>
  <w:style w:type="paragraph" w:styleId="ad">
    <w:name w:val="Body Text"/>
    <w:basedOn w:val="a2"/>
    <w:link w:val="ae"/>
    <w:uiPriority w:val="99"/>
    <w:semiHidden/>
    <w:unhideWhenUsed/>
    <w:rsid w:val="0022642D"/>
    <w:pPr>
      <w:spacing w:after="120"/>
    </w:pPr>
  </w:style>
  <w:style w:type="character" w:customStyle="1" w:styleId="ae">
    <w:name w:val="Основной текст Знак"/>
    <w:basedOn w:val="a3"/>
    <w:link w:val="ad"/>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a2"/>
    <w:next w:val="a2"/>
    <w:qFormat/>
    <w:rsid w:val="002A267C"/>
    <w:pPr>
      <w:keepNext/>
      <w:pageBreakBefore/>
      <w:spacing w:after="360"/>
      <w:jc w:val="center"/>
    </w:pPr>
    <w:rPr>
      <w:caps/>
      <w:sz w:val="26"/>
    </w:rPr>
  </w:style>
  <w:style w:type="paragraph" w:customStyle="1" w:styleId="-0">
    <w:name w:val="Рисунок - подпись"/>
    <w:basedOn w:val="a2"/>
    <w:next w:val="a2"/>
    <w:rsid w:val="009767BB"/>
    <w:pPr>
      <w:keepLines/>
      <w:suppressAutoHyphens/>
      <w:spacing w:before="40" w:after="120" w:line="240" w:lineRule="auto"/>
      <w:ind w:firstLine="0"/>
      <w:jc w:val="center"/>
    </w:pPr>
  </w:style>
  <w:style w:type="paragraph" w:customStyle="1" w:styleId="af">
    <w:name w:val="Рисунок"/>
    <w:basedOn w:val="a2"/>
    <w:link w:val="14"/>
    <w:qFormat/>
    <w:rsid w:val="006F7AF9"/>
    <w:pPr>
      <w:keepNext/>
      <w:spacing w:before="240"/>
      <w:ind w:firstLine="0"/>
      <w:jc w:val="center"/>
    </w:pPr>
    <w:rPr>
      <w:rFonts w:cs="Calibri"/>
      <w:szCs w:val="16"/>
    </w:rPr>
  </w:style>
  <w:style w:type="character" w:customStyle="1" w:styleId="14">
    <w:name w:val="Рисунок1 Знак"/>
    <w:basedOn w:val="a3"/>
    <w:link w:val="af"/>
    <w:rsid w:val="006F7AF9"/>
    <w:rPr>
      <w:rFonts w:ascii="Times New Roman" w:eastAsia="Times New Roman" w:hAnsi="Times New Roman" w:cs="Calibri"/>
      <w:sz w:val="24"/>
      <w:szCs w:val="16"/>
    </w:rPr>
  </w:style>
  <w:style w:type="paragraph" w:styleId="af0">
    <w:name w:val="annotation subject"/>
    <w:basedOn w:val="a2"/>
    <w:link w:val="af1"/>
    <w:uiPriority w:val="99"/>
    <w:semiHidden/>
    <w:unhideWhenUsed/>
    <w:rsid w:val="00E30CE6"/>
    <w:rPr>
      <w:b/>
      <w:bCs/>
      <w:sz w:val="20"/>
      <w:szCs w:val="20"/>
    </w:rPr>
  </w:style>
  <w:style w:type="character" w:customStyle="1" w:styleId="af1">
    <w:name w:val="Тема примечания Знак"/>
    <w:basedOn w:val="a3"/>
    <w:link w:val="af0"/>
    <w:uiPriority w:val="99"/>
    <w:semiHidden/>
    <w:rsid w:val="00E30CE6"/>
    <w:rPr>
      <w:b/>
      <w:bCs/>
    </w:rPr>
  </w:style>
  <w:style w:type="paragraph" w:styleId="af2">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3">
    <w:name w:val="TOC Heading"/>
    <w:basedOn w:val="1"/>
    <w:next w:val="a2"/>
    <w:uiPriority w:val="39"/>
    <w:unhideWhenUsed/>
    <w:qFormat/>
    <w:rsid w:val="00D06205"/>
    <w:pPr>
      <w:keepNext/>
      <w:keepLines/>
      <w:pageBreakBefore w:val="0"/>
      <w:suppressAutoHyphens w:val="0"/>
      <w:spacing w:before="480" w:after="0" w:line="276" w:lineRule="auto"/>
      <w:contextualSpacing w:val="0"/>
      <w:outlineLvl w:val="9"/>
    </w:pPr>
    <w:rPr>
      <w:rFonts w:ascii="Cambria" w:hAnsi="Cambria"/>
      <w:b/>
      <w:bCs/>
      <w:color w:val="365F91"/>
      <w:lang w:eastAsia="en-US"/>
    </w:rPr>
  </w:style>
  <w:style w:type="table" w:styleId="af4">
    <w:name w:val="Table Grid"/>
    <w:basedOn w:val="a4"/>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2"/>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5">
    <w:name w:val="Balloon Text"/>
    <w:basedOn w:val="a2"/>
    <w:link w:val="af6"/>
    <w:uiPriority w:val="99"/>
    <w:semiHidden/>
    <w:unhideWhenUsed/>
    <w:rsid w:val="00CE1201"/>
    <w:pPr>
      <w:spacing w:line="240" w:lineRule="auto"/>
    </w:pPr>
    <w:rPr>
      <w:rFonts w:ascii="Tahoma" w:hAnsi="Tahoma" w:cs="Tahoma"/>
      <w:sz w:val="16"/>
      <w:szCs w:val="16"/>
    </w:rPr>
  </w:style>
  <w:style w:type="character" w:customStyle="1" w:styleId="af6">
    <w:name w:val="Текст выноски Знак"/>
    <w:basedOn w:val="a3"/>
    <w:link w:val="af5"/>
    <w:uiPriority w:val="99"/>
    <w:semiHidden/>
    <w:rsid w:val="00CE1201"/>
    <w:rPr>
      <w:rFonts w:ascii="Tahoma" w:eastAsia="Times New Roman" w:hAnsi="Tahoma" w:cs="Tahoma"/>
      <w:sz w:val="16"/>
      <w:szCs w:val="16"/>
    </w:rPr>
  </w:style>
  <w:style w:type="paragraph" w:customStyle="1" w:styleId="-1">
    <w:name w:val="Таблица - текст внутри"/>
    <w:basedOn w:val="aa"/>
    <w:link w:val="-2"/>
    <w:qFormat/>
    <w:rsid w:val="00AD33C5"/>
    <w:pPr>
      <w:spacing w:line="240" w:lineRule="auto"/>
      <w:jc w:val="center"/>
    </w:pPr>
  </w:style>
  <w:style w:type="paragraph" w:customStyle="1" w:styleId="a1">
    <w:name w:val="Список многоуровневый"/>
    <w:basedOn w:val="a2"/>
    <w:link w:val="af7"/>
    <w:qFormat/>
    <w:rsid w:val="00EA76F5"/>
    <w:pPr>
      <w:numPr>
        <w:numId w:val="18"/>
      </w:numPr>
    </w:pPr>
  </w:style>
  <w:style w:type="character" w:customStyle="1" w:styleId="ab">
    <w:name w:val="После формулы Знак"/>
    <w:basedOn w:val="a3"/>
    <w:link w:val="aa"/>
    <w:rsid w:val="00CE1201"/>
    <w:rPr>
      <w:rFonts w:ascii="Times New Roman" w:eastAsia="Times New Roman" w:hAnsi="Times New Roman"/>
      <w:sz w:val="24"/>
      <w:szCs w:val="24"/>
    </w:rPr>
  </w:style>
  <w:style w:type="character" w:customStyle="1" w:styleId="-2">
    <w:name w:val="Таблица - текст внутри Знак"/>
    <w:basedOn w:val="ab"/>
    <w:link w:val="-1"/>
    <w:rsid w:val="00AD33C5"/>
    <w:rPr>
      <w:rFonts w:ascii="Times New Roman" w:eastAsia="Times New Roman" w:hAnsi="Times New Roman"/>
      <w:sz w:val="24"/>
      <w:szCs w:val="24"/>
    </w:rPr>
  </w:style>
  <w:style w:type="character" w:customStyle="1" w:styleId="af7">
    <w:name w:val="Список многоуровневый Знак"/>
    <w:basedOn w:val="a3"/>
    <w:link w:val="a1"/>
    <w:rsid w:val="00EA76F5"/>
    <w:rPr>
      <w:rFonts w:ascii="Times New Roman" w:eastAsia="Times New Roman" w:hAnsi="Times New Roman"/>
      <w:sz w:val="24"/>
      <w:szCs w:val="24"/>
    </w:rPr>
  </w:style>
  <w:style w:type="paragraph" w:styleId="af8">
    <w:name w:val="Bibliography"/>
    <w:basedOn w:val="a2"/>
    <w:next w:val="a2"/>
    <w:uiPriority w:val="37"/>
    <w:semiHidden/>
    <w:unhideWhenUsed/>
    <w:rsid w:val="00BF3639"/>
  </w:style>
  <w:style w:type="paragraph" w:styleId="af9">
    <w:name w:val="header"/>
    <w:basedOn w:val="a2"/>
    <w:link w:val="afa"/>
    <w:unhideWhenUsed/>
    <w:rsid w:val="002D5057"/>
    <w:pPr>
      <w:tabs>
        <w:tab w:val="center" w:pos="4677"/>
        <w:tab w:val="right" w:pos="9355"/>
      </w:tabs>
      <w:spacing w:line="240" w:lineRule="auto"/>
    </w:pPr>
  </w:style>
  <w:style w:type="character" w:customStyle="1" w:styleId="afa">
    <w:name w:val="Верхний колонтитул Знак"/>
    <w:basedOn w:val="a3"/>
    <w:link w:val="af9"/>
    <w:rsid w:val="002D5057"/>
    <w:rPr>
      <w:rFonts w:ascii="Times New Roman" w:eastAsia="Times New Roman" w:hAnsi="Times New Roman"/>
      <w:sz w:val="24"/>
      <w:szCs w:val="24"/>
    </w:rPr>
  </w:style>
  <w:style w:type="paragraph" w:styleId="afb">
    <w:name w:val="footer"/>
    <w:basedOn w:val="a2"/>
    <w:link w:val="afc"/>
    <w:uiPriority w:val="99"/>
    <w:unhideWhenUsed/>
    <w:rsid w:val="002D5057"/>
    <w:pPr>
      <w:tabs>
        <w:tab w:val="center" w:pos="4677"/>
        <w:tab w:val="right" w:pos="9355"/>
      </w:tabs>
      <w:spacing w:line="240" w:lineRule="auto"/>
    </w:pPr>
  </w:style>
  <w:style w:type="character" w:customStyle="1" w:styleId="afc">
    <w:name w:val="Нижний колонтитул Знак"/>
    <w:basedOn w:val="a3"/>
    <w:link w:val="afb"/>
    <w:uiPriority w:val="99"/>
    <w:rsid w:val="002D5057"/>
    <w:rPr>
      <w:rFonts w:ascii="Times New Roman" w:eastAsia="Times New Roman" w:hAnsi="Times New Roman"/>
      <w:sz w:val="24"/>
      <w:szCs w:val="24"/>
    </w:rPr>
  </w:style>
  <w:style w:type="paragraph" w:customStyle="1" w:styleId="afd">
    <w:name w:val="После где"/>
    <w:basedOn w:val="aa"/>
    <w:qFormat/>
    <w:rsid w:val="0043582E"/>
    <w:pPr>
      <w:ind w:left="369"/>
    </w:pPr>
  </w:style>
  <w:style w:type="table" w:customStyle="1" w:styleId="TableGrid">
    <w:name w:val="TableGrid"/>
    <w:rsid w:val="00B57279"/>
    <w:rPr>
      <w:rFonts w:asciiTheme="minorHAnsi" w:eastAsiaTheme="minorEastAsia" w:hAnsiTheme="minorHAnsi" w:cstheme="minorBidi"/>
      <w:sz w:val="24"/>
      <w:szCs w:val="24"/>
    </w:rPr>
    <w:tblPr>
      <w:tblCellMar>
        <w:top w:w="0" w:type="dxa"/>
        <w:left w:w="0" w:type="dxa"/>
        <w:bottom w:w="0" w:type="dxa"/>
        <w:right w:w="0" w:type="dxa"/>
      </w:tblCellMar>
    </w:tblPr>
  </w:style>
  <w:style w:type="character" w:styleId="afe">
    <w:name w:val="endnote reference"/>
    <w:basedOn w:val="a3"/>
    <w:uiPriority w:val="99"/>
    <w:unhideWhenUsed/>
    <w:rsid w:val="00390916"/>
    <w:rPr>
      <w:vertAlign w:val="superscript"/>
    </w:rPr>
  </w:style>
  <w:style w:type="paragraph" w:styleId="aff">
    <w:name w:val="List Paragraph"/>
    <w:basedOn w:val="a2"/>
    <w:uiPriority w:val="99"/>
    <w:qFormat/>
    <w:rsid w:val="00A06D6E"/>
    <w:pPr>
      <w:ind w:left="720"/>
      <w:contextualSpacing/>
    </w:pPr>
  </w:style>
  <w:style w:type="paragraph" w:styleId="aff0">
    <w:name w:val="footnote text"/>
    <w:basedOn w:val="a2"/>
    <w:link w:val="aff1"/>
    <w:uiPriority w:val="99"/>
    <w:semiHidden/>
    <w:unhideWhenUsed/>
    <w:rsid w:val="001B6CCA"/>
    <w:pPr>
      <w:spacing w:line="240" w:lineRule="auto"/>
    </w:pPr>
    <w:rPr>
      <w:sz w:val="20"/>
      <w:szCs w:val="20"/>
    </w:rPr>
  </w:style>
  <w:style w:type="character" w:customStyle="1" w:styleId="aff1">
    <w:name w:val="Текст сноски Знак"/>
    <w:basedOn w:val="a3"/>
    <w:link w:val="aff0"/>
    <w:uiPriority w:val="99"/>
    <w:semiHidden/>
    <w:rsid w:val="001B6CCA"/>
    <w:rPr>
      <w:rFonts w:ascii="Times New Roman" w:eastAsia="Times New Roman" w:hAnsi="Times New Roman"/>
    </w:rPr>
  </w:style>
  <w:style w:type="character" w:styleId="aff2">
    <w:name w:val="footnote reference"/>
    <w:basedOn w:val="a3"/>
    <w:uiPriority w:val="99"/>
    <w:semiHidden/>
    <w:unhideWhenUsed/>
    <w:rsid w:val="001B6CCA"/>
    <w:rPr>
      <w:vertAlign w:val="superscript"/>
    </w:rPr>
  </w:style>
  <w:style w:type="paragraph" w:styleId="aff3">
    <w:name w:val="envelope address"/>
    <w:basedOn w:val="a2"/>
    <w:uiPriority w:val="99"/>
    <w:unhideWhenUsed/>
    <w:rsid w:val="005D534C"/>
    <w:pPr>
      <w:framePr w:w="7920" w:h="1980" w:hRule="exact" w:hSpace="180" w:wrap="auto" w:hAnchor="page" w:xAlign="center" w:yAlign="bottom"/>
      <w:spacing w:line="240" w:lineRule="auto"/>
      <w:ind w:left="2880"/>
    </w:pPr>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877999">
      <w:bodyDiv w:val="1"/>
      <w:marLeft w:val="0"/>
      <w:marRight w:val="0"/>
      <w:marTop w:val="0"/>
      <w:marBottom w:val="0"/>
      <w:divBdr>
        <w:top w:val="none" w:sz="0" w:space="0" w:color="auto"/>
        <w:left w:val="none" w:sz="0" w:space="0" w:color="auto"/>
        <w:bottom w:val="none" w:sz="0" w:space="0" w:color="auto"/>
        <w:right w:val="none" w:sz="0" w:space="0" w:color="auto"/>
      </w:divBdr>
    </w:div>
    <w:div w:id="1266378048">
      <w:bodyDiv w:val="1"/>
      <w:marLeft w:val="0"/>
      <w:marRight w:val="0"/>
      <w:marTop w:val="0"/>
      <w:marBottom w:val="0"/>
      <w:divBdr>
        <w:top w:val="none" w:sz="0" w:space="0" w:color="auto"/>
        <w:left w:val="none" w:sz="0" w:space="0" w:color="auto"/>
        <w:bottom w:val="none" w:sz="0" w:space="0" w:color="auto"/>
        <w:right w:val="none" w:sz="0" w:space="0" w:color="auto"/>
      </w:divBdr>
    </w:div>
    <w:div w:id="169745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40054-D3A6-4080-949F-460FCBDFA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C:\Users\chich\AppData\Roaming\Microsoft\Шаблоны\OtchetSGAU.dotm</Template>
  <TotalTime>288</TotalTime>
  <Pages>8</Pages>
  <Words>2205</Words>
  <Characters>12571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Вольгов Даниил Иванович</cp:lastModifiedBy>
  <cp:revision>40</cp:revision>
  <cp:lastPrinted>2016-08-31T12:08:00Z</cp:lastPrinted>
  <dcterms:created xsi:type="dcterms:W3CDTF">2020-08-26T05:51:00Z</dcterms:created>
  <dcterms:modified xsi:type="dcterms:W3CDTF">2022-04-09T15:00:00Z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